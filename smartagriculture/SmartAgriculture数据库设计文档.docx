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22B875C" w14:textId="77777777" w:rsidR="00D37521" w:rsidRDefault="00000000">
      <w:pPr>
        <w:spacing w:before="156" w:after="156"/>
      </w:pPr>
      <w:bookmarkStart w:id="0" w:name="OLE_LINK32"/>
      <w:bookmarkStart w:id="1" w:name="OLE_LINK34"/>
      <w:bookmarkStart w:id="2" w:name="OLE_LINK33"/>
      <w:bookmarkStart w:id="3" w:name="OLE_LINK11"/>
      <w:r>
        <w:rPr>
          <w:rFonts w:eastAsiaTheme="minorEastAsia" w:hint="eastAsia"/>
          <w:noProof/>
        </w:rPr>
        <w:drawing>
          <wp:anchor distT="0" distB="0" distL="114300" distR="114300" simplePos="0" relativeHeight="251660288" behindDoc="0" locked="0" layoutInCell="1" allowOverlap="1" wp14:anchorId="5A4DE769" wp14:editId="79B38BD8">
            <wp:simplePos x="0" y="0"/>
            <wp:positionH relativeFrom="column">
              <wp:posOffset>-201295</wp:posOffset>
            </wp:positionH>
            <wp:positionV relativeFrom="paragraph">
              <wp:posOffset>-188595</wp:posOffset>
            </wp:positionV>
            <wp:extent cx="3022600" cy="869950"/>
            <wp:effectExtent l="0" t="0" r="0" b="0"/>
            <wp:wrapNone/>
            <wp:docPr id="2" name="图片 2" descr="贵州大学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贵州大学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eastAsia"/>
          <w:noProof/>
        </w:rPr>
        <w:drawing>
          <wp:anchor distT="0" distB="0" distL="114300" distR="114300" simplePos="0" relativeHeight="251659264" behindDoc="0" locked="0" layoutInCell="1" allowOverlap="1" wp14:anchorId="7808E277" wp14:editId="07E4D8F5">
            <wp:simplePos x="0" y="0"/>
            <wp:positionH relativeFrom="column">
              <wp:posOffset>3630295</wp:posOffset>
            </wp:positionH>
            <wp:positionV relativeFrom="paragraph">
              <wp:posOffset>-183515</wp:posOffset>
            </wp:positionV>
            <wp:extent cx="1948180" cy="844550"/>
            <wp:effectExtent l="0" t="0" r="0" b="0"/>
            <wp:wrapNone/>
            <wp:docPr id="3" name="图片 3" descr="慧科LOGO-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慧科LOGO-CMY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486D8" w14:textId="77777777" w:rsidR="00D37521" w:rsidRDefault="00D37521">
      <w:pPr>
        <w:spacing w:before="156" w:after="156"/>
      </w:pPr>
    </w:p>
    <w:p w14:paraId="11E6160A" w14:textId="77777777" w:rsidR="00D37521" w:rsidRDefault="00D37521">
      <w:pPr>
        <w:spacing w:before="156" w:after="156"/>
      </w:pPr>
    </w:p>
    <w:p w14:paraId="42E843FE" w14:textId="77777777" w:rsidR="00D37521" w:rsidRDefault="00D37521">
      <w:pPr>
        <w:spacing w:before="156" w:after="156"/>
      </w:pPr>
    </w:p>
    <w:p w14:paraId="63853040" w14:textId="77777777" w:rsidR="00D37521" w:rsidRDefault="00D37521">
      <w:pPr>
        <w:spacing w:before="156" w:after="156"/>
        <w:rPr>
          <w:rFonts w:ascii="Times New Roman" w:eastAsiaTheme="minorEastAsia" w:hAnsi="Times New Roman"/>
          <w:sz w:val="24"/>
          <w:szCs w:val="24"/>
        </w:rPr>
      </w:pPr>
    </w:p>
    <w:p w14:paraId="0799044F" w14:textId="77777777" w:rsidR="00D37521" w:rsidRDefault="00000000">
      <w:pPr>
        <w:spacing w:before="156" w:after="156"/>
        <w:jc w:val="center"/>
        <w:rPr>
          <w:rFonts w:ascii="Times New Roman" w:eastAsiaTheme="minorEastAsia" w:hAnsi="Times New Roman"/>
          <w:sz w:val="24"/>
          <w:szCs w:val="24"/>
        </w:rPr>
      </w:pPr>
      <w:bookmarkStart w:id="4" w:name="OLE_LINK10"/>
      <w:bookmarkEnd w:id="0"/>
      <w:r>
        <w:rPr>
          <w:rFonts w:ascii="宋体" w:hAnsi="宋体" w:cs="宋体" w:hint="eastAsia"/>
          <w:b/>
          <w:bCs/>
          <w:sz w:val="44"/>
          <w:szCs w:val="44"/>
          <w:u w:val="single"/>
        </w:rPr>
        <w:t>项目名称</w:t>
      </w:r>
      <w:bookmarkEnd w:id="4"/>
    </w:p>
    <w:p w14:paraId="1447043F" w14:textId="77777777" w:rsidR="00D37521" w:rsidRDefault="00D37521">
      <w:pPr>
        <w:spacing w:before="156" w:after="156"/>
        <w:rPr>
          <w:rFonts w:ascii="Times New Roman" w:eastAsiaTheme="minorEastAsia" w:hAnsi="Times New Roman"/>
          <w:sz w:val="24"/>
          <w:szCs w:val="24"/>
        </w:rPr>
      </w:pPr>
    </w:p>
    <w:p w14:paraId="037AAB8C" w14:textId="77777777" w:rsidR="00D37521" w:rsidRDefault="00000000">
      <w:pPr>
        <w:spacing w:before="156" w:after="156"/>
        <w:jc w:val="center"/>
        <w:rPr>
          <w:rFonts w:ascii="黑体" w:eastAsia="黑体" w:hAnsi="黑体" w:cs="黑体" w:hint="eastAsia"/>
          <w:sz w:val="84"/>
          <w:szCs w:val="84"/>
        </w:rPr>
      </w:pPr>
      <w:r>
        <w:rPr>
          <w:rFonts w:ascii="黑体" w:eastAsia="黑体" w:hAnsi="黑体" w:cs="黑体" w:hint="eastAsia"/>
          <w:sz w:val="84"/>
          <w:szCs w:val="84"/>
        </w:rPr>
        <w:t>数据库设计文档</w:t>
      </w:r>
    </w:p>
    <w:p w14:paraId="1413D85A" w14:textId="77777777" w:rsidR="00D37521" w:rsidRDefault="00D37521">
      <w:pPr>
        <w:spacing w:before="156" w:after="156"/>
      </w:pPr>
    </w:p>
    <w:tbl>
      <w:tblPr>
        <w:tblStyle w:val="a7"/>
        <w:tblW w:w="59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4535"/>
      </w:tblGrid>
      <w:tr w:rsidR="00D37521" w14:paraId="5DAF7C16" w14:textId="77777777">
        <w:trPr>
          <w:trHeight w:val="567"/>
          <w:jc w:val="center"/>
        </w:trPr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585FBAE7" w14:textId="77777777" w:rsidR="00D37521" w:rsidRDefault="00000000">
            <w:pPr>
              <w:spacing w:before="156" w:after="156"/>
              <w:jc w:val="distribute"/>
            </w:pPr>
            <w:bookmarkStart w:id="5" w:name="OLE_LINK14" w:colFirst="0" w:colLast="1"/>
            <w:r>
              <w:rPr>
                <w:rFonts w:hint="eastAsia"/>
              </w:rPr>
              <w:t>文档编号：</w:t>
            </w:r>
          </w:p>
        </w:tc>
        <w:tc>
          <w:tcPr>
            <w:tcW w:w="4535" w:type="dxa"/>
            <w:tcBorders>
              <w:tl2br w:val="nil"/>
              <w:tr2bl w:val="nil"/>
            </w:tcBorders>
            <w:vAlign w:val="center"/>
          </w:tcPr>
          <w:p w14:paraId="6B921153" w14:textId="4AE610AE" w:rsidR="00D37521" w:rsidRDefault="0068536E">
            <w:pPr>
              <w:spacing w:before="156" w:after="156"/>
            </w:pPr>
            <w:r>
              <w:rPr>
                <w:rFonts w:hint="eastAsia"/>
              </w:rPr>
              <w:t>202509180410105</w:t>
            </w:r>
          </w:p>
        </w:tc>
      </w:tr>
      <w:tr w:rsidR="00D37521" w14:paraId="0976B63E" w14:textId="77777777">
        <w:trPr>
          <w:trHeight w:val="567"/>
          <w:jc w:val="center"/>
        </w:trPr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3038373A" w14:textId="77777777" w:rsidR="00D37521" w:rsidRDefault="00000000">
            <w:pPr>
              <w:spacing w:before="156" w:after="156"/>
              <w:jc w:val="distribute"/>
            </w:pPr>
            <w:r>
              <w:rPr>
                <w:rFonts w:hint="eastAsia"/>
              </w:rPr>
              <w:t>密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级：</w:t>
            </w:r>
          </w:p>
        </w:tc>
        <w:tc>
          <w:tcPr>
            <w:tcW w:w="4535" w:type="dxa"/>
            <w:tcBorders>
              <w:tl2br w:val="nil"/>
              <w:tr2bl w:val="nil"/>
            </w:tcBorders>
            <w:vAlign w:val="center"/>
          </w:tcPr>
          <w:p w14:paraId="77AB80BC" w14:textId="4EB457EA" w:rsidR="00D37521" w:rsidRDefault="0068536E">
            <w:pPr>
              <w:spacing w:before="156" w:after="156"/>
            </w:pPr>
            <w:r>
              <w:rPr>
                <w:rFonts w:hint="eastAsia"/>
              </w:rPr>
              <w:t>内部使用</w:t>
            </w:r>
          </w:p>
        </w:tc>
      </w:tr>
      <w:tr w:rsidR="00D37521" w14:paraId="04C9BE5B" w14:textId="77777777">
        <w:trPr>
          <w:trHeight w:val="567"/>
          <w:jc w:val="center"/>
        </w:trPr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2A3A2B70" w14:textId="77777777" w:rsidR="00D37521" w:rsidRDefault="00000000">
            <w:pPr>
              <w:spacing w:before="156" w:after="156"/>
              <w:jc w:val="distribute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写：</w:t>
            </w:r>
          </w:p>
        </w:tc>
        <w:tc>
          <w:tcPr>
            <w:tcW w:w="4535" w:type="dxa"/>
            <w:tcBorders>
              <w:tl2br w:val="nil"/>
              <w:tr2bl w:val="nil"/>
            </w:tcBorders>
            <w:vAlign w:val="center"/>
          </w:tcPr>
          <w:p w14:paraId="14A12309" w14:textId="056DDF39" w:rsidR="00D37521" w:rsidRDefault="0068536E">
            <w:pPr>
              <w:spacing w:before="156" w:after="156"/>
            </w:pPr>
            <w:r>
              <w:rPr>
                <w:rFonts w:hint="eastAsia"/>
              </w:rPr>
              <w:t>赵永茂</w:t>
            </w:r>
          </w:p>
        </w:tc>
      </w:tr>
      <w:tr w:rsidR="00D37521" w14:paraId="6C01B7BB" w14:textId="77777777">
        <w:trPr>
          <w:trHeight w:val="567"/>
          <w:jc w:val="center"/>
        </w:trPr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4A98515F" w14:textId="77777777" w:rsidR="00D37521" w:rsidRDefault="00000000">
            <w:pPr>
              <w:spacing w:before="156" w:after="156"/>
              <w:jc w:val="distribute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核：</w:t>
            </w:r>
          </w:p>
        </w:tc>
        <w:tc>
          <w:tcPr>
            <w:tcW w:w="4535" w:type="dxa"/>
            <w:tcBorders>
              <w:tl2br w:val="nil"/>
              <w:tr2bl w:val="nil"/>
            </w:tcBorders>
            <w:vAlign w:val="center"/>
          </w:tcPr>
          <w:p w14:paraId="507678B6" w14:textId="77777777" w:rsidR="00D37521" w:rsidRDefault="00D37521">
            <w:pPr>
              <w:spacing w:before="156" w:after="156"/>
            </w:pPr>
          </w:p>
        </w:tc>
      </w:tr>
      <w:tr w:rsidR="00D37521" w14:paraId="5AFA2AA5" w14:textId="77777777">
        <w:trPr>
          <w:trHeight w:val="567"/>
          <w:jc w:val="center"/>
        </w:trPr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18F26411" w14:textId="77777777" w:rsidR="00D37521" w:rsidRDefault="00000000">
            <w:pPr>
              <w:spacing w:before="156" w:after="156"/>
              <w:jc w:val="distribute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准：</w:t>
            </w:r>
          </w:p>
        </w:tc>
        <w:tc>
          <w:tcPr>
            <w:tcW w:w="4535" w:type="dxa"/>
            <w:tcBorders>
              <w:tl2br w:val="nil"/>
              <w:tr2bl w:val="nil"/>
            </w:tcBorders>
            <w:vAlign w:val="center"/>
          </w:tcPr>
          <w:p w14:paraId="25F59FA4" w14:textId="77777777" w:rsidR="00D37521" w:rsidRDefault="00D37521">
            <w:pPr>
              <w:spacing w:before="156" w:after="156"/>
            </w:pPr>
          </w:p>
        </w:tc>
      </w:tr>
      <w:tr w:rsidR="00D37521" w14:paraId="0120A615" w14:textId="77777777">
        <w:trPr>
          <w:trHeight w:val="567"/>
          <w:jc w:val="center"/>
        </w:trPr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4A42F480" w14:textId="77777777" w:rsidR="00D37521" w:rsidRDefault="00000000">
            <w:pPr>
              <w:spacing w:before="156" w:after="156"/>
              <w:jc w:val="distribute"/>
            </w:pPr>
            <w:bookmarkStart w:id="6" w:name="OLE_LINK12"/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期</w:t>
            </w:r>
            <w:bookmarkEnd w:id="6"/>
            <w:r>
              <w:rPr>
                <w:rFonts w:hint="eastAsia"/>
              </w:rPr>
              <w:t>：</w:t>
            </w:r>
          </w:p>
        </w:tc>
        <w:tc>
          <w:tcPr>
            <w:tcW w:w="4535" w:type="dxa"/>
            <w:tcBorders>
              <w:tl2br w:val="nil"/>
              <w:tr2bl w:val="nil"/>
            </w:tcBorders>
            <w:vAlign w:val="center"/>
          </w:tcPr>
          <w:p w14:paraId="05AAB64F" w14:textId="49306B77" w:rsidR="00D37521" w:rsidRDefault="00FF60DF">
            <w:pPr>
              <w:spacing w:before="156" w:after="156"/>
            </w:pPr>
            <w:r>
              <w:t>2025/9/1</w:t>
            </w:r>
            <w:r>
              <w:rPr>
                <w:rFonts w:hint="eastAsia"/>
              </w:rPr>
              <w:t>7</w:t>
            </w:r>
          </w:p>
        </w:tc>
      </w:tr>
      <w:bookmarkEnd w:id="5"/>
    </w:tbl>
    <w:p w14:paraId="5C901BA4" w14:textId="77777777" w:rsidR="00D37521" w:rsidRDefault="00D37521">
      <w:pPr>
        <w:spacing w:before="156" w:after="156"/>
      </w:pPr>
    </w:p>
    <w:p w14:paraId="1F813C45" w14:textId="77777777" w:rsidR="00D37521" w:rsidRDefault="00D37521">
      <w:pPr>
        <w:spacing w:before="156" w:after="156"/>
      </w:pPr>
    </w:p>
    <w:p w14:paraId="3BF1F244" w14:textId="77777777" w:rsidR="00D37521" w:rsidRDefault="00D37521">
      <w:pPr>
        <w:spacing w:before="156" w:afterLines="0" w:after="200"/>
        <w:jc w:val="left"/>
        <w:rPr>
          <w:rFonts w:ascii="Times New Roman" w:eastAsiaTheme="minorEastAsia" w:hAnsi="Times New Roman"/>
          <w:kern w:val="0"/>
          <w:sz w:val="24"/>
          <w:szCs w:val="24"/>
        </w:rPr>
      </w:pPr>
    </w:p>
    <w:p w14:paraId="4BE7F451" w14:textId="77777777" w:rsidR="00D37521" w:rsidRDefault="00000000">
      <w:pPr>
        <w:spacing w:before="156" w:after="156"/>
        <w:jc w:val="right"/>
        <w:rPr>
          <w:rFonts w:ascii="Times New Roman" w:eastAsiaTheme="minorEastAsia" w:hAnsi="Times New Roman"/>
          <w:sz w:val="24"/>
          <w:szCs w:val="24"/>
        </w:rPr>
      </w:pPr>
      <w:bookmarkStart w:id="7" w:name="OLE_LINK2"/>
      <w:r>
        <w:rPr>
          <w:rFonts w:ascii="Times New Roman" w:eastAsiaTheme="minorEastAsia" w:hAnsi="Times New Roman" w:hint="eastAsia"/>
          <w:sz w:val="24"/>
          <w:szCs w:val="24"/>
        </w:rPr>
        <w:lastRenderedPageBreak/>
        <w:t>贵州慧科未来科技有限公司</w:t>
      </w:r>
    </w:p>
    <w:p w14:paraId="1C94AA8F" w14:textId="77777777" w:rsidR="00D37521" w:rsidRDefault="00000000">
      <w:pPr>
        <w:spacing w:before="156" w:after="156"/>
        <w:rPr>
          <w:rFonts w:ascii="Times New Roman" w:eastAsiaTheme="minorEastAsia" w:hAnsi="Times New Roman"/>
          <w:sz w:val="24"/>
          <w:szCs w:val="24"/>
        </w:rPr>
      </w:pPr>
      <w:bookmarkStart w:id="8" w:name="OLE_LINK3"/>
      <w:bookmarkEnd w:id="1"/>
      <w:bookmarkEnd w:id="7"/>
      <w:r>
        <w:rPr>
          <w:rFonts w:ascii="Times New Roman" w:eastAsiaTheme="minorEastAsia" w:hAnsi="Times New Roman" w:hint="eastAsia"/>
          <w:sz w:val="24"/>
          <w:szCs w:val="24"/>
        </w:rPr>
        <w:br w:type="page"/>
      </w:r>
      <w:bookmarkEnd w:id="8"/>
    </w:p>
    <w:bookmarkEnd w:id="3" w:displacedByCustomXml="next"/>
    <w:sdt>
      <w:sdtPr>
        <w:rPr>
          <w:rFonts w:ascii="Times New Roman" w:eastAsiaTheme="minorEastAsia" w:hAnsi="Times New Roman"/>
          <w:sz w:val="24"/>
          <w:szCs w:val="24"/>
        </w:rPr>
        <w:id w:val="147482117"/>
        <w15:color w:val="DBDBDB"/>
        <w:docPartObj>
          <w:docPartGallery w:val="Table of Contents"/>
          <w:docPartUnique/>
        </w:docPartObj>
      </w:sdtPr>
      <w:sdtContent>
        <w:p w14:paraId="0E5FEF58" w14:textId="77777777" w:rsidR="00D37521" w:rsidRDefault="00000000">
          <w:pPr>
            <w:spacing w:beforeLines="0" w:before="0" w:afterLines="0" w:after="0" w:line="240" w:lineRule="auto"/>
            <w:jc w:val="center"/>
            <w:rPr>
              <w:rFonts w:ascii="Times New Roman" w:eastAsiaTheme="minorEastAsia" w:hAnsi="Times New Roman"/>
              <w:sz w:val="24"/>
              <w:szCs w:val="24"/>
            </w:rPr>
          </w:pPr>
          <w:r>
            <w:rPr>
              <w:rFonts w:ascii="Times New Roman" w:eastAsiaTheme="minorEastAsia" w:hAnsi="Times New Roman"/>
              <w:sz w:val="24"/>
              <w:szCs w:val="24"/>
            </w:rPr>
            <w:t>目录</w:t>
          </w:r>
        </w:p>
        <w:p w14:paraId="4CF246B7" w14:textId="4F922E12" w:rsidR="005F6AF5" w:rsidRDefault="00000000">
          <w:pPr>
            <w:pStyle w:val="TOC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r>
            <w:rPr>
              <w:rFonts w:ascii="Times New Roman" w:eastAsiaTheme="minorEastAsia" w:hAnsi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eastAsiaTheme="minorEastAsia" w:hAnsi="Times New Roman"/>
              <w:b/>
              <w:sz w:val="24"/>
              <w:szCs w:val="24"/>
            </w:rPr>
            <w:instrText xml:space="preserve">TOC \o "1-3" \h \u </w:instrText>
          </w:r>
          <w:r>
            <w:rPr>
              <w:rFonts w:ascii="Times New Roman" w:eastAsiaTheme="minorEastAsia" w:hAnsi="Times New Roman"/>
              <w:b/>
              <w:sz w:val="24"/>
              <w:szCs w:val="24"/>
            </w:rPr>
            <w:fldChar w:fldCharType="separate"/>
          </w:r>
          <w:hyperlink w:anchor="_Toc209534336" w:history="1">
            <w:r w:rsidR="005F6AF5" w:rsidRPr="000C765E">
              <w:rPr>
                <w:rStyle w:val="a9"/>
                <w:rFonts w:hint="eastAsia"/>
                <w:noProof/>
              </w:rPr>
              <w:t xml:space="preserve">1. </w:t>
            </w:r>
            <w:r w:rsidR="005F6AF5" w:rsidRPr="000C765E">
              <w:rPr>
                <w:rStyle w:val="a9"/>
                <w:rFonts w:hint="eastAsia"/>
                <w:noProof/>
              </w:rPr>
              <w:t>引言</w:t>
            </w:r>
            <w:r w:rsidR="005F6AF5">
              <w:rPr>
                <w:rFonts w:hint="eastAsia"/>
                <w:noProof/>
              </w:rPr>
              <w:tab/>
            </w:r>
            <w:r w:rsidR="005F6AF5">
              <w:rPr>
                <w:rFonts w:hint="eastAsia"/>
                <w:noProof/>
              </w:rPr>
              <w:fldChar w:fldCharType="begin"/>
            </w:r>
            <w:r w:rsidR="005F6AF5">
              <w:rPr>
                <w:rFonts w:hint="eastAsia"/>
                <w:noProof/>
              </w:rPr>
              <w:instrText xml:space="preserve"> </w:instrText>
            </w:r>
            <w:r w:rsidR="005F6AF5">
              <w:rPr>
                <w:noProof/>
              </w:rPr>
              <w:instrText>PAGEREF _Toc209534336 \h</w:instrText>
            </w:r>
            <w:r w:rsidR="005F6AF5">
              <w:rPr>
                <w:rFonts w:hint="eastAsia"/>
                <w:noProof/>
              </w:rPr>
              <w:instrText xml:space="preserve"> </w:instrText>
            </w:r>
            <w:r w:rsidR="005F6AF5">
              <w:rPr>
                <w:rFonts w:hint="eastAsia"/>
                <w:noProof/>
              </w:rPr>
            </w:r>
            <w:r w:rsidR="005F6AF5">
              <w:rPr>
                <w:rFonts w:hint="eastAsia"/>
                <w:noProof/>
              </w:rPr>
              <w:fldChar w:fldCharType="separate"/>
            </w:r>
            <w:r w:rsidR="005F6AF5">
              <w:rPr>
                <w:noProof/>
              </w:rPr>
              <w:t>1</w:t>
            </w:r>
            <w:r w:rsidR="005F6AF5">
              <w:rPr>
                <w:rFonts w:hint="eastAsia"/>
                <w:noProof/>
              </w:rPr>
              <w:fldChar w:fldCharType="end"/>
            </w:r>
          </w:hyperlink>
        </w:p>
        <w:p w14:paraId="058FC9AE" w14:textId="74540B48" w:rsidR="005F6AF5" w:rsidRDefault="005F6AF5">
          <w:pPr>
            <w:pStyle w:val="TOC2"/>
            <w:tabs>
              <w:tab w:val="left" w:pos="110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37" w:history="1">
            <w:r w:rsidRPr="000C765E">
              <w:rPr>
                <w:rStyle w:val="a9"/>
                <w:rFonts w:hint="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0C765E">
              <w:rPr>
                <w:rStyle w:val="a9"/>
                <w:rFonts w:hint="eastAsia"/>
                <w:noProof/>
              </w:rPr>
              <w:t>设计思路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_Toc209534337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838BA9A" w14:textId="0F611C6B" w:rsidR="005F6AF5" w:rsidRDefault="005F6AF5">
          <w:pPr>
            <w:pStyle w:val="TOC2"/>
            <w:tabs>
              <w:tab w:val="left" w:pos="110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38" w:history="1">
            <w:r w:rsidRPr="000C765E">
              <w:rPr>
                <w:rStyle w:val="a9"/>
                <w:rFonts w:hint="eastAsia"/>
                <w:noProof/>
              </w:rPr>
              <w:t>1.2.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0C765E">
              <w:rPr>
                <w:rStyle w:val="a9"/>
                <w:rFonts w:hint="eastAsia"/>
                <w:noProof/>
              </w:rPr>
              <w:t>设计规范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_Toc209534338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35B8E19" w14:textId="64516DFD" w:rsidR="005F6AF5" w:rsidRDefault="005F6AF5">
          <w:pPr>
            <w:pStyle w:val="TOC3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39" w:history="1">
            <w:r w:rsidRPr="000C765E">
              <w:rPr>
                <w:rStyle w:val="a9"/>
                <w:rFonts w:ascii="黑体" w:hAnsi="黑体" w:hint="eastAsia"/>
                <w:noProof/>
              </w:rPr>
              <w:t>1.2.1.</w:t>
            </w:r>
            <w:r w:rsidRPr="000C765E">
              <w:rPr>
                <w:rStyle w:val="a9"/>
                <w:rFonts w:hint="eastAsia"/>
                <w:noProof/>
              </w:rPr>
              <w:t xml:space="preserve"> </w:t>
            </w:r>
            <w:r w:rsidRPr="000C765E">
              <w:rPr>
                <w:rStyle w:val="a9"/>
                <w:rFonts w:hint="eastAsia"/>
                <w:noProof/>
              </w:rPr>
              <w:t>命名规范（</w:t>
            </w:r>
            <w:r w:rsidRPr="000C765E">
              <w:rPr>
                <w:rStyle w:val="a9"/>
                <w:rFonts w:hint="eastAsia"/>
                <w:noProof/>
              </w:rPr>
              <w:t>Naming Conventions</w:t>
            </w:r>
            <w:r w:rsidRPr="000C765E">
              <w:rPr>
                <w:rStyle w:val="a9"/>
                <w:rFonts w:hint="eastAsia"/>
                <w:noProof/>
              </w:rPr>
              <w:t>）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_Toc209534339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A671B24" w14:textId="3E2FB2AB" w:rsidR="005F6AF5" w:rsidRDefault="005F6AF5">
          <w:pPr>
            <w:pStyle w:val="TOC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40" w:history="1">
            <w:r w:rsidRPr="000C765E">
              <w:rPr>
                <w:rStyle w:val="a9"/>
                <w:rFonts w:ascii="黑体" w:hAnsi="黑体" w:hint="eastAsia"/>
                <w:noProof/>
              </w:rPr>
              <w:t>1.2.1.2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_Toc209534340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089078C" w14:textId="031027CC" w:rsidR="005F6AF5" w:rsidRDefault="005F6AF5">
          <w:pPr>
            <w:pStyle w:val="TOC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41" w:history="1">
            <w:r w:rsidRPr="000C765E">
              <w:rPr>
                <w:rStyle w:val="a9"/>
                <w:rFonts w:ascii="黑体" w:hAnsi="黑体" w:hint="eastAsia"/>
                <w:noProof/>
              </w:rPr>
              <w:t>1.2.2.</w:t>
            </w:r>
            <w:r w:rsidRPr="000C765E">
              <w:rPr>
                <w:rStyle w:val="a9"/>
                <w:rFonts w:ascii="黑体" w:hAnsi="黑体" w:hint="eastAsia"/>
                <w:noProof/>
              </w:rPr>
              <w:t>数据类型规范（</w:t>
            </w:r>
            <w:r w:rsidRPr="000C765E">
              <w:rPr>
                <w:rStyle w:val="a9"/>
                <w:rFonts w:ascii="黑体" w:hAnsi="黑体" w:hint="eastAsia"/>
                <w:noProof/>
              </w:rPr>
              <w:t>Data Type Standards</w:t>
            </w:r>
            <w:r w:rsidRPr="000C765E">
              <w:rPr>
                <w:rStyle w:val="a9"/>
                <w:rFonts w:ascii="黑体" w:hAnsi="黑体" w:hint="eastAsia"/>
                <w:noProof/>
              </w:rPr>
              <w:t>）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_Toc209534341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3F36D09" w14:textId="53B85A7C" w:rsidR="005F6AF5" w:rsidRDefault="005F6AF5">
          <w:pPr>
            <w:pStyle w:val="TOC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42" w:history="1">
            <w:r w:rsidRPr="000C765E">
              <w:rPr>
                <w:rStyle w:val="a9"/>
                <w:rFonts w:hint="eastAsia"/>
                <w:noProof/>
              </w:rPr>
              <w:t xml:space="preserve">2. </w:t>
            </w:r>
            <w:r w:rsidRPr="000C765E">
              <w:rPr>
                <w:rStyle w:val="a9"/>
                <w:rFonts w:hint="eastAsia"/>
                <w:noProof/>
              </w:rPr>
              <w:t>数据库设计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_Toc209534342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CAAD0AF" w14:textId="1D382977" w:rsidR="005F6AF5" w:rsidRDefault="005F6AF5">
          <w:pPr>
            <w:pStyle w:val="TOC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43" w:history="1">
            <w:r w:rsidRPr="000C765E">
              <w:rPr>
                <w:rStyle w:val="a9"/>
                <w:rFonts w:hint="eastAsia"/>
                <w:noProof/>
              </w:rPr>
              <w:t xml:space="preserve">3. </w:t>
            </w:r>
            <w:r w:rsidRPr="000C765E">
              <w:rPr>
                <w:rStyle w:val="a9"/>
                <w:rFonts w:hint="eastAsia"/>
                <w:noProof/>
              </w:rPr>
              <w:t>表设计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_Toc209534343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01477F5" w14:textId="7E72EBE7" w:rsidR="005F6AF5" w:rsidRDefault="005F6AF5">
          <w:pPr>
            <w:pStyle w:val="TOC2"/>
            <w:tabs>
              <w:tab w:val="left" w:pos="110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44" w:history="1">
            <w:r w:rsidRPr="000C765E">
              <w:rPr>
                <w:rStyle w:val="a9"/>
                <w:rFonts w:hint="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0C765E">
              <w:rPr>
                <w:rStyle w:val="a9"/>
                <w:rFonts w:hint="eastAsia"/>
                <w:noProof/>
              </w:rPr>
              <w:t>某某表</w:t>
            </w:r>
            <w:r w:rsidRPr="000C765E">
              <w:rPr>
                <w:rStyle w:val="a9"/>
                <w:rFonts w:hint="eastAsia"/>
                <w:noProof/>
              </w:rPr>
              <w:t>1</w:t>
            </w:r>
            <w:r w:rsidRPr="000C765E">
              <w:rPr>
                <w:rStyle w:val="a9"/>
                <w:rFonts w:hint="eastAsia"/>
                <w:noProof/>
              </w:rPr>
              <w:t>（表名）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_Toc209534344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C4AB62F" w14:textId="7F74B80F" w:rsidR="005F6AF5" w:rsidRDefault="005F6AF5">
          <w:pPr>
            <w:pStyle w:val="TOC3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45" w:history="1">
            <w:r w:rsidRPr="000C765E">
              <w:rPr>
                <w:rStyle w:val="a9"/>
                <w:rFonts w:ascii="黑体" w:hAnsi="黑体" w:hint="eastAsia"/>
                <w:noProof/>
              </w:rPr>
              <w:t>3.1.1.</w:t>
            </w:r>
            <w:r w:rsidRPr="000C765E">
              <w:rPr>
                <w:rStyle w:val="a9"/>
                <w:rFonts w:hint="eastAsia"/>
                <w:noProof/>
              </w:rPr>
              <w:t xml:space="preserve"> </w:t>
            </w:r>
            <w:r w:rsidRPr="000C765E">
              <w:rPr>
                <w:rStyle w:val="a9"/>
                <w:rFonts w:hint="eastAsia"/>
                <w:noProof/>
              </w:rPr>
              <w:t>表结构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_Toc209534345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93C3484" w14:textId="3A638962" w:rsidR="005F6AF5" w:rsidRDefault="005F6AF5">
          <w:pPr>
            <w:pStyle w:val="TOC3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46" w:history="1">
            <w:r w:rsidRPr="000C765E">
              <w:rPr>
                <w:rStyle w:val="a9"/>
                <w:rFonts w:ascii="黑体" w:hAnsi="黑体" w:hint="eastAsia"/>
                <w:noProof/>
              </w:rPr>
              <w:t>3.1.2.</w:t>
            </w:r>
            <w:r w:rsidRPr="000C765E">
              <w:rPr>
                <w:rStyle w:val="a9"/>
                <w:rFonts w:hint="eastAsia"/>
                <w:noProof/>
              </w:rPr>
              <w:t xml:space="preserve"> </w:t>
            </w:r>
            <w:r w:rsidRPr="000C765E">
              <w:rPr>
                <w:rStyle w:val="a9"/>
                <w:rFonts w:hint="eastAsia"/>
                <w:noProof/>
              </w:rPr>
              <w:t>表索引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_Toc209534346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5B78723" w14:textId="141F497A" w:rsidR="005F6AF5" w:rsidRDefault="005F6AF5">
          <w:pPr>
            <w:pStyle w:val="TOC2"/>
            <w:tabs>
              <w:tab w:val="left" w:pos="110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47" w:history="1">
            <w:r w:rsidRPr="000C765E">
              <w:rPr>
                <w:rStyle w:val="a9"/>
                <w:rFonts w:hint="eastAsia"/>
                <w:noProof/>
              </w:rPr>
              <w:t>3.2.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0C765E">
              <w:rPr>
                <w:rStyle w:val="a9"/>
                <w:rFonts w:hint="eastAsia"/>
                <w:noProof/>
              </w:rPr>
              <w:t>某某表</w:t>
            </w:r>
            <w:r w:rsidRPr="000C765E">
              <w:rPr>
                <w:rStyle w:val="a9"/>
                <w:rFonts w:hint="eastAsia"/>
                <w:noProof/>
              </w:rPr>
              <w:t>2</w:t>
            </w:r>
            <w:r w:rsidRPr="000C765E">
              <w:rPr>
                <w:rStyle w:val="a9"/>
                <w:rFonts w:hint="eastAsia"/>
                <w:noProof/>
              </w:rPr>
              <w:t>（表名）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_Toc209534347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CC84C18" w14:textId="6E629E67" w:rsidR="005F6AF5" w:rsidRDefault="005F6AF5">
          <w:pPr>
            <w:pStyle w:val="TOC3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48" w:history="1">
            <w:r w:rsidRPr="000C765E">
              <w:rPr>
                <w:rStyle w:val="a9"/>
                <w:rFonts w:ascii="黑体" w:hAnsi="黑体" w:hint="eastAsia"/>
                <w:noProof/>
              </w:rPr>
              <w:t>3.2.1.</w:t>
            </w:r>
            <w:r w:rsidRPr="000C765E">
              <w:rPr>
                <w:rStyle w:val="a9"/>
                <w:rFonts w:hint="eastAsia"/>
                <w:noProof/>
              </w:rPr>
              <w:t xml:space="preserve"> </w:t>
            </w:r>
            <w:r w:rsidRPr="000C765E">
              <w:rPr>
                <w:rStyle w:val="a9"/>
                <w:rFonts w:hint="eastAsia"/>
                <w:noProof/>
              </w:rPr>
              <w:t>表结构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_Toc209534348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B1BEA4B" w14:textId="08B3AA56" w:rsidR="005F6AF5" w:rsidRDefault="005F6AF5">
          <w:pPr>
            <w:pStyle w:val="TOC3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49" w:history="1">
            <w:r w:rsidRPr="000C765E">
              <w:rPr>
                <w:rStyle w:val="a9"/>
                <w:rFonts w:ascii="黑体" w:hAnsi="黑体" w:hint="eastAsia"/>
                <w:noProof/>
              </w:rPr>
              <w:t>3.2.2.</w:t>
            </w:r>
            <w:r w:rsidRPr="000C765E">
              <w:rPr>
                <w:rStyle w:val="a9"/>
                <w:rFonts w:hint="eastAsia"/>
                <w:noProof/>
              </w:rPr>
              <w:t xml:space="preserve"> </w:t>
            </w:r>
            <w:r w:rsidRPr="000C765E">
              <w:rPr>
                <w:rStyle w:val="a9"/>
                <w:rFonts w:hint="eastAsia"/>
                <w:noProof/>
              </w:rPr>
              <w:t>表索引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_Toc209534349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8F81438" w14:textId="11F95D9C" w:rsidR="005F6AF5" w:rsidRDefault="005F6AF5">
          <w:pPr>
            <w:pStyle w:val="TOC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50" w:history="1">
            <w:r w:rsidRPr="000C765E">
              <w:rPr>
                <w:rStyle w:val="a9"/>
                <w:rFonts w:hint="eastAsia"/>
                <w:noProof/>
              </w:rPr>
              <w:t xml:space="preserve">4. </w:t>
            </w:r>
            <w:r w:rsidRPr="000C765E">
              <w:rPr>
                <w:rStyle w:val="a9"/>
                <w:rFonts w:hint="eastAsia"/>
                <w:noProof/>
              </w:rPr>
              <w:t>视图设计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_Toc209534350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02C5B12" w14:textId="6D6A7786" w:rsidR="005F6AF5" w:rsidRDefault="005F6AF5">
          <w:pPr>
            <w:pStyle w:val="TOC2"/>
            <w:tabs>
              <w:tab w:val="left" w:pos="110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51" w:history="1">
            <w:r w:rsidRPr="000C765E">
              <w:rPr>
                <w:rStyle w:val="a9"/>
                <w:rFonts w:hint="eastAsia"/>
                <w:noProof/>
              </w:rPr>
              <w:t>4.1.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0C765E">
              <w:rPr>
                <w:rStyle w:val="a9"/>
                <w:rFonts w:hint="eastAsia"/>
                <w:noProof/>
              </w:rPr>
              <w:t>某某视图</w:t>
            </w:r>
            <w:r w:rsidRPr="000C765E">
              <w:rPr>
                <w:rStyle w:val="a9"/>
                <w:rFonts w:hint="eastAsia"/>
                <w:noProof/>
              </w:rPr>
              <w:t>1</w:t>
            </w:r>
            <w:r w:rsidRPr="000C765E">
              <w:rPr>
                <w:rStyle w:val="a9"/>
                <w:rFonts w:hint="eastAsia"/>
                <w:noProof/>
              </w:rPr>
              <w:t>（表名）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_Toc209534351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0AE9A41" w14:textId="283BFE44" w:rsidR="005F6AF5" w:rsidRDefault="005F6AF5">
          <w:pPr>
            <w:pStyle w:val="TOC3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52" w:history="1">
            <w:r w:rsidRPr="000C765E">
              <w:rPr>
                <w:rStyle w:val="a9"/>
                <w:rFonts w:ascii="黑体" w:hAnsi="黑体" w:hint="eastAsia"/>
                <w:noProof/>
              </w:rPr>
              <w:t>4.1.1.</w:t>
            </w:r>
            <w:r w:rsidRPr="000C765E">
              <w:rPr>
                <w:rStyle w:val="a9"/>
                <w:rFonts w:hint="eastAsia"/>
                <w:noProof/>
              </w:rPr>
              <w:t xml:space="preserve"> </w:t>
            </w:r>
            <w:r w:rsidRPr="000C765E">
              <w:rPr>
                <w:rStyle w:val="a9"/>
                <w:rFonts w:hint="eastAsia"/>
                <w:noProof/>
              </w:rPr>
              <w:t>视图结构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_Toc209534352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5608BDA" w14:textId="414959EB" w:rsidR="005F6AF5" w:rsidRDefault="005F6AF5">
          <w:pPr>
            <w:pStyle w:val="TOC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53" w:history="1">
            <w:r w:rsidRPr="000C765E">
              <w:rPr>
                <w:rStyle w:val="a9"/>
                <w:rFonts w:hint="eastAsia"/>
                <w:noProof/>
              </w:rPr>
              <w:t xml:space="preserve">5. </w:t>
            </w:r>
            <w:r w:rsidRPr="000C765E">
              <w:rPr>
                <w:rStyle w:val="a9"/>
                <w:rFonts w:hint="eastAsia"/>
                <w:noProof/>
              </w:rPr>
              <w:t>触发器设计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_Toc209534353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3E1F4AC" w14:textId="6EF5506F" w:rsidR="005F6AF5" w:rsidRDefault="005F6AF5">
          <w:pPr>
            <w:pStyle w:val="TOC2"/>
            <w:tabs>
              <w:tab w:val="left" w:pos="110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54" w:history="1">
            <w:r w:rsidRPr="000C765E">
              <w:rPr>
                <w:rStyle w:val="a9"/>
                <w:rFonts w:hint="eastAsia"/>
                <w:noProof/>
              </w:rPr>
              <w:t>5.1.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0C765E">
              <w:rPr>
                <w:rStyle w:val="a9"/>
                <w:rFonts w:hint="eastAsia"/>
                <w:noProof/>
              </w:rPr>
              <w:t>某某触发器</w:t>
            </w:r>
            <w:r w:rsidRPr="000C765E">
              <w:rPr>
                <w:rStyle w:val="a9"/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_Toc209534354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E745975" w14:textId="418F058D" w:rsidR="005F6AF5" w:rsidRDefault="005F6AF5">
          <w:pPr>
            <w:pStyle w:val="TOC3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55" w:history="1">
            <w:r w:rsidRPr="000C765E">
              <w:rPr>
                <w:rStyle w:val="a9"/>
                <w:rFonts w:ascii="黑体" w:hAnsi="黑体" w:hint="eastAsia"/>
                <w:noProof/>
              </w:rPr>
              <w:t>5.1.1.</w:t>
            </w:r>
            <w:r w:rsidRPr="000C765E">
              <w:rPr>
                <w:rStyle w:val="a9"/>
                <w:rFonts w:hint="eastAsia"/>
                <w:noProof/>
              </w:rPr>
              <w:t xml:space="preserve"> </w:t>
            </w:r>
            <w:r w:rsidRPr="000C765E">
              <w:rPr>
                <w:rStyle w:val="a9"/>
                <w:rFonts w:hint="eastAsia"/>
                <w:noProof/>
              </w:rPr>
              <w:t>设计思路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_Toc209534355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098915A" w14:textId="4D65EAD2" w:rsidR="005F6AF5" w:rsidRDefault="005F6AF5">
          <w:pPr>
            <w:pStyle w:val="TOC3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56" w:history="1">
            <w:r w:rsidRPr="000C765E">
              <w:rPr>
                <w:rStyle w:val="a9"/>
                <w:rFonts w:ascii="黑体" w:hAnsi="黑体" w:hint="eastAsia"/>
                <w:noProof/>
              </w:rPr>
              <w:t>5.1.2.</w:t>
            </w:r>
            <w:r w:rsidRPr="000C765E">
              <w:rPr>
                <w:rStyle w:val="a9"/>
                <w:rFonts w:hint="eastAsia"/>
                <w:noProof/>
              </w:rPr>
              <w:t xml:space="preserve"> SQL</w:t>
            </w:r>
            <w:r w:rsidRPr="000C765E">
              <w:rPr>
                <w:rStyle w:val="a9"/>
                <w:rFonts w:hint="eastAsia"/>
                <w:noProof/>
              </w:rPr>
              <w:t>语句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_Toc209534356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80D1E36" w14:textId="25EAB580" w:rsidR="005F6AF5" w:rsidRDefault="005F6AF5">
          <w:pPr>
            <w:pStyle w:val="TOC2"/>
            <w:tabs>
              <w:tab w:val="left" w:pos="110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57" w:history="1">
            <w:r w:rsidRPr="000C765E">
              <w:rPr>
                <w:rStyle w:val="a9"/>
                <w:rFonts w:hint="eastAsia"/>
                <w:noProof/>
              </w:rPr>
              <w:t>5.2.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0C765E">
              <w:rPr>
                <w:rStyle w:val="a9"/>
                <w:rFonts w:hint="eastAsia"/>
                <w:noProof/>
              </w:rPr>
              <w:t>某某触发器</w:t>
            </w:r>
            <w:r w:rsidRPr="000C765E">
              <w:rPr>
                <w:rStyle w:val="a9"/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_Toc209534357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A4CC27B" w14:textId="4BDC228C" w:rsidR="005F6AF5" w:rsidRDefault="005F6AF5">
          <w:pPr>
            <w:pStyle w:val="TOC3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58" w:history="1">
            <w:r w:rsidRPr="000C765E">
              <w:rPr>
                <w:rStyle w:val="a9"/>
                <w:rFonts w:ascii="黑体" w:hAnsi="黑体" w:hint="eastAsia"/>
                <w:noProof/>
              </w:rPr>
              <w:t>5.2.1.</w:t>
            </w:r>
            <w:r w:rsidRPr="000C765E">
              <w:rPr>
                <w:rStyle w:val="a9"/>
                <w:rFonts w:hint="eastAsia"/>
                <w:noProof/>
              </w:rPr>
              <w:t xml:space="preserve"> </w:t>
            </w:r>
            <w:r w:rsidRPr="000C765E">
              <w:rPr>
                <w:rStyle w:val="a9"/>
                <w:rFonts w:hint="eastAsia"/>
                <w:noProof/>
              </w:rPr>
              <w:t>设计思路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_Toc209534358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DCD9964" w14:textId="71781C90" w:rsidR="005F6AF5" w:rsidRDefault="005F6AF5">
          <w:pPr>
            <w:pStyle w:val="TOC3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59" w:history="1">
            <w:r w:rsidRPr="000C765E">
              <w:rPr>
                <w:rStyle w:val="a9"/>
                <w:rFonts w:ascii="黑体" w:hAnsi="黑体" w:hint="eastAsia"/>
                <w:noProof/>
              </w:rPr>
              <w:t>5.2.2.</w:t>
            </w:r>
            <w:r w:rsidRPr="000C765E">
              <w:rPr>
                <w:rStyle w:val="a9"/>
                <w:rFonts w:hint="eastAsia"/>
                <w:noProof/>
              </w:rPr>
              <w:t xml:space="preserve"> SQL</w:t>
            </w:r>
            <w:r w:rsidRPr="000C765E">
              <w:rPr>
                <w:rStyle w:val="a9"/>
                <w:rFonts w:hint="eastAsia"/>
                <w:noProof/>
              </w:rPr>
              <w:t>语句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_Toc209534359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382475A" w14:textId="4065FC7E" w:rsidR="005F6AF5" w:rsidRDefault="005F6AF5">
          <w:pPr>
            <w:pStyle w:val="TOC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60" w:history="1">
            <w:r w:rsidRPr="000C765E">
              <w:rPr>
                <w:rStyle w:val="a9"/>
                <w:rFonts w:hint="eastAsia"/>
                <w:noProof/>
              </w:rPr>
              <w:t xml:space="preserve">6. </w:t>
            </w:r>
            <w:r w:rsidRPr="000C765E">
              <w:rPr>
                <w:rStyle w:val="a9"/>
                <w:rFonts w:hint="eastAsia"/>
                <w:noProof/>
              </w:rPr>
              <w:t>存储过程设计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_Toc209534360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7F8201C" w14:textId="084A5DB5" w:rsidR="005F6AF5" w:rsidRDefault="005F6AF5">
          <w:pPr>
            <w:pStyle w:val="TOC2"/>
            <w:tabs>
              <w:tab w:val="left" w:pos="110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61" w:history="1">
            <w:r w:rsidRPr="000C765E">
              <w:rPr>
                <w:rStyle w:val="a9"/>
                <w:rFonts w:hint="eastAsia"/>
                <w:noProof/>
              </w:rPr>
              <w:t>6.1.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0C765E">
              <w:rPr>
                <w:rStyle w:val="a9"/>
                <w:rFonts w:hint="eastAsia"/>
                <w:noProof/>
              </w:rPr>
              <w:t>某某存储过程</w:t>
            </w:r>
            <w:r w:rsidRPr="000C765E">
              <w:rPr>
                <w:rStyle w:val="a9"/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_Toc209534361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4F4B8E6" w14:textId="2B8150E9" w:rsidR="005F6AF5" w:rsidRDefault="005F6AF5">
          <w:pPr>
            <w:pStyle w:val="TOC3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62" w:history="1">
            <w:r w:rsidRPr="000C765E">
              <w:rPr>
                <w:rStyle w:val="a9"/>
                <w:rFonts w:ascii="黑体" w:hAnsi="黑体" w:hint="eastAsia"/>
                <w:noProof/>
              </w:rPr>
              <w:t>6.1.1.</w:t>
            </w:r>
            <w:r w:rsidRPr="000C765E">
              <w:rPr>
                <w:rStyle w:val="a9"/>
                <w:rFonts w:hint="eastAsia"/>
                <w:noProof/>
              </w:rPr>
              <w:t xml:space="preserve"> </w:t>
            </w:r>
            <w:r w:rsidRPr="000C765E">
              <w:rPr>
                <w:rStyle w:val="a9"/>
                <w:rFonts w:hint="eastAsia"/>
                <w:noProof/>
              </w:rPr>
              <w:t>设计思路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_Toc209534362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B662A85" w14:textId="63A50528" w:rsidR="005F6AF5" w:rsidRDefault="005F6AF5">
          <w:pPr>
            <w:pStyle w:val="TOC3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 w:val="22"/>
              <w:szCs w:val="24"/>
              <w14:ligatures w14:val="standardContextual"/>
            </w:rPr>
          </w:pPr>
          <w:hyperlink w:anchor="_Toc209534363" w:history="1">
            <w:r w:rsidRPr="000C765E">
              <w:rPr>
                <w:rStyle w:val="a9"/>
                <w:rFonts w:ascii="黑体" w:hAnsi="黑体" w:hint="eastAsia"/>
                <w:noProof/>
              </w:rPr>
              <w:t>6.1.2.</w:t>
            </w:r>
            <w:r w:rsidRPr="000C765E">
              <w:rPr>
                <w:rStyle w:val="a9"/>
                <w:rFonts w:hint="eastAsia"/>
                <w:noProof/>
              </w:rPr>
              <w:t xml:space="preserve"> SQL</w:t>
            </w:r>
            <w:r w:rsidRPr="000C765E">
              <w:rPr>
                <w:rStyle w:val="a9"/>
                <w:rFonts w:hint="eastAsia"/>
                <w:noProof/>
              </w:rPr>
              <w:t>语句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_Toc209534363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DE8C7BC" w14:textId="3979F76D" w:rsidR="00D37521" w:rsidRDefault="00000000">
          <w:pPr>
            <w:spacing w:before="156" w:after="156"/>
            <w:rPr>
              <w:rFonts w:ascii="Times New Roman" w:eastAsiaTheme="minorEastAsia" w:hAnsi="Times New Roman"/>
              <w:sz w:val="24"/>
              <w:szCs w:val="24"/>
            </w:rPr>
          </w:pPr>
          <w:r>
            <w:rPr>
              <w:rFonts w:ascii="Times New Roman" w:eastAsiaTheme="minorEastAsia" w:hAnsi="Times New Roman"/>
              <w:szCs w:val="24"/>
            </w:rPr>
            <w:fldChar w:fldCharType="end"/>
          </w:r>
        </w:p>
      </w:sdtContent>
    </w:sdt>
    <w:p w14:paraId="36432B39" w14:textId="77777777" w:rsidR="00D37521" w:rsidRDefault="00D37521">
      <w:pPr>
        <w:tabs>
          <w:tab w:val="center" w:pos="3593"/>
          <w:tab w:val="right" w:pos="8306"/>
        </w:tabs>
        <w:spacing w:before="156" w:after="156"/>
        <w:rPr>
          <w:rFonts w:ascii="Times New Roman" w:eastAsiaTheme="minorEastAsia" w:hAnsi="Times New Roman"/>
          <w:sz w:val="24"/>
          <w:szCs w:val="24"/>
        </w:rPr>
        <w:sectPr w:rsidR="00D375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14:paraId="49DDFED3" w14:textId="77777777" w:rsidR="00D37521" w:rsidRDefault="00000000">
      <w:pPr>
        <w:pStyle w:val="1"/>
        <w:rPr>
          <w:rFonts w:eastAsia="宋体"/>
        </w:rPr>
      </w:pPr>
      <w:bookmarkStart w:id="9" w:name="_Toc209534336"/>
      <w:r>
        <w:rPr>
          <w:rFonts w:eastAsia="宋体" w:hint="eastAsia"/>
        </w:rPr>
        <w:lastRenderedPageBreak/>
        <w:t>引言</w:t>
      </w:r>
      <w:bookmarkEnd w:id="9"/>
    </w:p>
    <w:p w14:paraId="6485CBAD" w14:textId="77777777" w:rsidR="00D37521" w:rsidRDefault="00000000">
      <w:pPr>
        <w:pStyle w:val="2"/>
      </w:pPr>
      <w:bookmarkStart w:id="10" w:name="_Toc209534337"/>
      <w:r>
        <w:rPr>
          <w:rFonts w:hint="eastAsia"/>
        </w:rPr>
        <w:t>设计思路</w:t>
      </w:r>
      <w:bookmarkEnd w:id="10"/>
    </w:p>
    <w:p w14:paraId="7BE3A2AE" w14:textId="780B3705" w:rsidR="00D37521" w:rsidRDefault="00995396">
      <w:pPr>
        <w:pStyle w:val="a3"/>
        <w:spacing w:before="156" w:after="156"/>
      </w:pPr>
      <w:r>
        <w:rPr>
          <w:rFonts w:hint="eastAsia"/>
        </w:rPr>
        <w:t>针对</w:t>
      </w:r>
      <w:r w:rsidRPr="00995396">
        <w:rPr>
          <w:rFonts w:hint="eastAsia"/>
        </w:rPr>
        <w:t>超大规模部署和对可靠性要求极高的场景</w:t>
      </w:r>
      <w:r w:rsidRPr="00C16EBD">
        <w:rPr>
          <w:rFonts w:hint="eastAsia"/>
        </w:rPr>
        <w:t>，</w:t>
      </w:r>
      <w:r w:rsidRPr="00995396">
        <w:rPr>
          <w:rFonts w:hint="eastAsia"/>
        </w:rPr>
        <w:t>遵循</w:t>
      </w:r>
      <w:r w:rsidRPr="00995396">
        <w:rPr>
          <w:rFonts w:hint="eastAsia"/>
        </w:rPr>
        <w:t xml:space="preserve"> </w:t>
      </w:r>
      <w:r w:rsidRPr="00995396">
        <w:rPr>
          <w:rFonts w:hint="eastAsia"/>
        </w:rPr>
        <w:t>“</w:t>
      </w:r>
      <w:r w:rsidRPr="00995396">
        <w:rPr>
          <w:rFonts w:hint="eastAsia"/>
        </w:rPr>
        <w:t>Right Tool for the Right Job</w:t>
      </w:r>
      <w:r w:rsidRPr="00995396">
        <w:rPr>
          <w:rFonts w:hint="eastAsia"/>
        </w:rPr>
        <w:t>”</w:t>
      </w:r>
      <w:r w:rsidRPr="00995396">
        <w:rPr>
          <w:rFonts w:hint="eastAsia"/>
        </w:rPr>
        <w:t xml:space="preserve"> </w:t>
      </w:r>
      <w:r w:rsidRPr="00995396">
        <w:rPr>
          <w:rFonts w:hint="eastAsia"/>
        </w:rPr>
        <w:t>原则，采用多模数据库架构</w:t>
      </w:r>
      <w:r w:rsidRPr="00C16EBD">
        <w:t xml:space="preserve"> </w:t>
      </w:r>
      <w:r>
        <w:rPr>
          <w:rFonts w:hint="eastAsia"/>
        </w:rPr>
        <w:t>，</w:t>
      </w:r>
      <w:r w:rsidRPr="00995396">
        <w:t>摒弃</w:t>
      </w:r>
      <w:r w:rsidRPr="00995396">
        <w:t>“</w:t>
      </w:r>
      <w:r w:rsidRPr="00995396">
        <w:t>一个数据库解决所有问题</w:t>
      </w:r>
      <w:r w:rsidRPr="00995396">
        <w:t>”</w:t>
      </w:r>
      <w:r w:rsidRPr="00995396">
        <w:t>的传统思维，根据数据特性和访问模式，选用最合适的存储技术，并通过应用层进行有机整合。</w:t>
      </w:r>
      <w:r>
        <w:rPr>
          <w:rFonts w:hint="eastAsia"/>
        </w:rPr>
        <w:t>以下是详细的技术选型。</w:t>
      </w:r>
    </w:p>
    <w:tbl>
      <w:tblPr>
        <w:tblStyle w:val="11"/>
        <w:tblW w:w="8485" w:type="dxa"/>
        <w:tblLook w:val="04A0" w:firstRow="1" w:lastRow="0" w:firstColumn="1" w:lastColumn="0" w:noHBand="0" w:noVBand="1"/>
      </w:tblPr>
      <w:tblGrid>
        <w:gridCol w:w="2588"/>
        <w:gridCol w:w="1238"/>
        <w:gridCol w:w="4659"/>
      </w:tblGrid>
      <w:tr w:rsidR="00995396" w14:paraId="36AE49C5" w14:textId="77777777" w:rsidTr="002B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2951E1C8" w14:textId="34B637AF" w:rsidR="00995396" w:rsidRPr="008A07C7" w:rsidRDefault="00995396">
            <w:pPr>
              <w:pStyle w:val="a3"/>
              <w:spacing w:before="156" w:after="156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 w:rsidRPr="008A07C7">
              <w:rPr>
                <w:rFonts w:asciiTheme="minorEastAsia" w:eastAsiaTheme="minorEastAsia" w:hAnsiTheme="minorEastAsia" w:hint="eastAsia"/>
              </w:rPr>
              <w:t>数据类别</w:t>
            </w:r>
          </w:p>
        </w:tc>
        <w:tc>
          <w:tcPr>
            <w:tcW w:w="1238" w:type="dxa"/>
          </w:tcPr>
          <w:p w14:paraId="454F7F9C" w14:textId="34B8B8A6" w:rsidR="00995396" w:rsidRPr="008A07C7" w:rsidRDefault="00995396">
            <w:pPr>
              <w:pStyle w:val="a3"/>
              <w:spacing w:before="156"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8A07C7">
              <w:rPr>
                <w:rFonts w:asciiTheme="minorEastAsia" w:eastAsiaTheme="minorEastAsia" w:hAnsiTheme="minorEastAsia" w:hint="eastAsia"/>
              </w:rPr>
              <w:t>技术选型</w:t>
            </w:r>
          </w:p>
        </w:tc>
        <w:tc>
          <w:tcPr>
            <w:tcW w:w="4659" w:type="dxa"/>
          </w:tcPr>
          <w:p w14:paraId="15DF683B" w14:textId="4903CDE4" w:rsidR="00995396" w:rsidRPr="008A07C7" w:rsidRDefault="00995396">
            <w:pPr>
              <w:pStyle w:val="a3"/>
              <w:spacing w:before="156"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8A07C7">
              <w:rPr>
                <w:rFonts w:asciiTheme="minorEastAsia" w:eastAsiaTheme="minorEastAsia" w:hAnsiTheme="minorEastAsia" w:hint="eastAsia"/>
              </w:rPr>
              <w:t>理由</w:t>
            </w:r>
          </w:p>
        </w:tc>
      </w:tr>
      <w:tr w:rsidR="00995396" w14:paraId="68FB1AE7" w14:textId="77777777" w:rsidTr="002B6D5C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2020D917" w14:textId="77777777" w:rsidR="00995396" w:rsidRPr="008A07C7" w:rsidRDefault="00995396" w:rsidP="00995396">
            <w:pPr>
              <w:pStyle w:val="a3"/>
              <w:spacing w:before="156" w:after="156"/>
              <w:ind w:firstLineChars="0" w:firstLine="0"/>
              <w:rPr>
                <w:rFonts w:asciiTheme="minorEastAsia" w:eastAsiaTheme="minorEastAsia" w:hAnsiTheme="minorEastAsia" w:hint="eastAsia"/>
                <w:b w:val="0"/>
                <w:bCs w:val="0"/>
              </w:rPr>
            </w:pPr>
            <w:r w:rsidRPr="008A07C7">
              <w:rPr>
                <w:rFonts w:asciiTheme="minorEastAsia" w:eastAsiaTheme="minorEastAsia" w:hAnsiTheme="minorEastAsia" w:hint="eastAsia"/>
              </w:rPr>
              <w:t>海量原始数据仓库</w:t>
            </w:r>
          </w:p>
          <w:p w14:paraId="5750D618" w14:textId="1EF7B67F" w:rsidR="00995396" w:rsidRPr="008A07C7" w:rsidRDefault="00995396" w:rsidP="00995396">
            <w:pPr>
              <w:pStyle w:val="a3"/>
              <w:spacing w:before="156" w:after="156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 w:rsidRPr="008A07C7">
              <w:rPr>
                <w:rFonts w:asciiTheme="minorEastAsia" w:eastAsiaTheme="minorEastAsia" w:hAnsiTheme="minorEastAsia" w:hint="eastAsia"/>
              </w:rPr>
              <w:t>(冷数据、全量存档)</w:t>
            </w:r>
          </w:p>
        </w:tc>
        <w:tc>
          <w:tcPr>
            <w:tcW w:w="1238" w:type="dxa"/>
          </w:tcPr>
          <w:p w14:paraId="53323427" w14:textId="5DA6DDBC" w:rsidR="00995396" w:rsidRPr="008A07C7" w:rsidRDefault="00995396">
            <w:pPr>
              <w:pStyle w:val="a3"/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8A07C7">
              <w:rPr>
                <w:rFonts w:asciiTheme="minorEastAsia" w:eastAsiaTheme="minorEastAsia" w:hAnsiTheme="minorEastAsia"/>
                <w:b/>
                <w:bCs/>
              </w:rPr>
              <w:t>HDFS</w:t>
            </w:r>
          </w:p>
        </w:tc>
        <w:tc>
          <w:tcPr>
            <w:tcW w:w="4659" w:type="dxa"/>
          </w:tcPr>
          <w:p w14:paraId="4807A96A" w14:textId="0DE99CD4" w:rsidR="00995396" w:rsidRPr="008A07C7" w:rsidRDefault="00995396">
            <w:pPr>
              <w:pStyle w:val="a3"/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8A07C7">
              <w:rPr>
                <w:rFonts w:asciiTheme="minorEastAsia" w:eastAsiaTheme="minorEastAsia" w:hAnsiTheme="minorEastAsia"/>
              </w:rPr>
              <w:t>作为数据湖，存储</w:t>
            </w:r>
            <w:r w:rsidRPr="008A07C7">
              <w:rPr>
                <w:rFonts w:asciiTheme="minorEastAsia" w:eastAsiaTheme="minorEastAsia" w:hAnsiTheme="minorEastAsia"/>
                <w:b/>
                <w:bCs/>
              </w:rPr>
              <w:t>最原始、全量</w:t>
            </w:r>
            <w:r w:rsidRPr="008A07C7">
              <w:rPr>
                <w:rFonts w:asciiTheme="minorEastAsia" w:eastAsiaTheme="minorEastAsia" w:hAnsiTheme="minorEastAsia"/>
              </w:rPr>
              <w:t>的传感器数据、图片、视频、日志文件。用于长期存档和未来可能的</w:t>
            </w:r>
            <w:r w:rsidRPr="008A07C7">
              <w:rPr>
                <w:rFonts w:asciiTheme="minorEastAsia" w:eastAsiaTheme="minorEastAsia" w:hAnsiTheme="minorEastAsia"/>
                <w:b/>
                <w:bCs/>
              </w:rPr>
              <w:t>批处理分析、数据挖掘、模型重新训练</w:t>
            </w:r>
            <w:r w:rsidRPr="008A07C7"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995396" w14:paraId="555CFDA0" w14:textId="77777777" w:rsidTr="002B6D5C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0443F021" w14:textId="0BBD4905" w:rsidR="00995396" w:rsidRPr="008A07C7" w:rsidRDefault="00995396">
            <w:pPr>
              <w:pStyle w:val="a3"/>
              <w:spacing w:before="156" w:after="156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 w:rsidRPr="008A07C7">
              <w:rPr>
                <w:rFonts w:asciiTheme="minorEastAsia" w:eastAsiaTheme="minorEastAsia" w:hAnsiTheme="minorEastAsia"/>
              </w:rPr>
              <w:t>高性能热时序数据</w:t>
            </w:r>
            <w:r w:rsidRPr="008A07C7">
              <w:rPr>
                <w:rFonts w:asciiTheme="minorEastAsia" w:eastAsiaTheme="minorEastAsia" w:hAnsiTheme="minorEastAsia"/>
              </w:rPr>
              <w:br/>
              <w:t>(近期高频访问数据)</w:t>
            </w:r>
          </w:p>
        </w:tc>
        <w:tc>
          <w:tcPr>
            <w:tcW w:w="1238" w:type="dxa"/>
          </w:tcPr>
          <w:p w14:paraId="3D5FDE28" w14:textId="15EA3A8B" w:rsidR="00995396" w:rsidRPr="008A07C7" w:rsidRDefault="00995396">
            <w:pPr>
              <w:pStyle w:val="a3"/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8A07C7">
              <w:rPr>
                <w:rFonts w:asciiTheme="minorEastAsia" w:eastAsiaTheme="minorEastAsia" w:hAnsiTheme="minorEastAsia"/>
                <w:b/>
                <w:bCs/>
              </w:rPr>
              <w:t>Cassandra</w:t>
            </w:r>
          </w:p>
        </w:tc>
        <w:tc>
          <w:tcPr>
            <w:tcW w:w="4659" w:type="dxa"/>
          </w:tcPr>
          <w:p w14:paraId="21DA78E7" w14:textId="37CC29CF" w:rsidR="00995396" w:rsidRPr="008A07C7" w:rsidRDefault="00995396">
            <w:pPr>
              <w:pStyle w:val="a3"/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8A07C7">
              <w:rPr>
                <w:rFonts w:asciiTheme="minorEastAsia" w:eastAsiaTheme="minorEastAsia" w:hAnsiTheme="minorEastAsia"/>
              </w:rPr>
              <w:t>存储</w:t>
            </w:r>
            <w:r w:rsidRPr="008A07C7">
              <w:rPr>
                <w:rFonts w:asciiTheme="minorEastAsia" w:eastAsiaTheme="minorEastAsia" w:hAnsiTheme="minorEastAsia"/>
                <w:b/>
                <w:bCs/>
              </w:rPr>
              <w:t>近期</w:t>
            </w:r>
            <w:r w:rsidRPr="008A07C7">
              <w:rPr>
                <w:rFonts w:asciiTheme="minorEastAsia" w:eastAsiaTheme="minorEastAsia" w:hAnsiTheme="minorEastAsia"/>
              </w:rPr>
              <w:t>的传感器时序数据和AI识别结果，支撑</w:t>
            </w:r>
            <w:r w:rsidRPr="008A07C7">
              <w:rPr>
                <w:rFonts w:asciiTheme="minorEastAsia" w:eastAsiaTheme="minorEastAsia" w:hAnsiTheme="minorEastAsia"/>
                <w:b/>
                <w:bCs/>
              </w:rPr>
              <w:t>实时监控、预警、大屏展示</w:t>
            </w:r>
            <w:r w:rsidRPr="008A07C7">
              <w:rPr>
                <w:rFonts w:asciiTheme="minorEastAsia" w:eastAsiaTheme="minorEastAsia" w:hAnsiTheme="minorEastAsia"/>
              </w:rPr>
              <w:t>等高性能读写场景。</w:t>
            </w:r>
          </w:p>
        </w:tc>
      </w:tr>
      <w:tr w:rsidR="00995396" w14:paraId="07DC82A8" w14:textId="77777777" w:rsidTr="002B6D5C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6B7AB671" w14:textId="789E4BFD" w:rsidR="00995396" w:rsidRPr="008A07C7" w:rsidRDefault="00995396">
            <w:pPr>
              <w:pStyle w:val="a3"/>
              <w:spacing w:before="156" w:after="156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 w:rsidRPr="008A07C7">
              <w:rPr>
                <w:rFonts w:asciiTheme="minorEastAsia" w:eastAsiaTheme="minorEastAsia" w:hAnsiTheme="minorEastAsia"/>
              </w:rPr>
              <w:t>核心业务元数据</w:t>
            </w:r>
            <w:r w:rsidRPr="008A07C7">
              <w:rPr>
                <w:rFonts w:asciiTheme="minorEastAsia" w:eastAsiaTheme="minorEastAsia" w:hAnsiTheme="minorEastAsia"/>
              </w:rPr>
              <w:br/>
              <w:t>(用户、农田、设备元数据)</w:t>
            </w:r>
          </w:p>
        </w:tc>
        <w:tc>
          <w:tcPr>
            <w:tcW w:w="1238" w:type="dxa"/>
          </w:tcPr>
          <w:p w14:paraId="5DB60CA7" w14:textId="7B7AB09B" w:rsidR="00995396" w:rsidRPr="008A07C7" w:rsidRDefault="001A0024">
            <w:pPr>
              <w:pStyle w:val="a3"/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bCs/>
              </w:rPr>
            </w:pPr>
            <w:r w:rsidRPr="008A07C7">
              <w:rPr>
                <w:rFonts w:asciiTheme="minorEastAsia" w:eastAsiaTheme="minorEastAsia" w:hAnsiTheme="minorEastAsia" w:hint="eastAsia"/>
                <w:b/>
                <w:bCs/>
              </w:rPr>
              <w:t>MySQL</w:t>
            </w:r>
          </w:p>
        </w:tc>
        <w:tc>
          <w:tcPr>
            <w:tcW w:w="4659" w:type="dxa"/>
          </w:tcPr>
          <w:p w14:paraId="2C104965" w14:textId="77777777" w:rsidR="00995396" w:rsidRPr="008A07C7" w:rsidRDefault="00995396">
            <w:pPr>
              <w:pStyle w:val="a3"/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</w:tr>
      <w:tr w:rsidR="00995396" w14:paraId="11894C19" w14:textId="77777777" w:rsidTr="002B6D5C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14:paraId="1A6B889F" w14:textId="174C0725" w:rsidR="00995396" w:rsidRPr="008A07C7" w:rsidRDefault="00995396">
            <w:pPr>
              <w:pStyle w:val="a3"/>
              <w:spacing w:before="156" w:after="156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 w:rsidRPr="008A07C7">
              <w:rPr>
                <w:rFonts w:asciiTheme="minorEastAsia" w:eastAsiaTheme="minorEastAsia" w:hAnsiTheme="minorEastAsia"/>
              </w:rPr>
              <w:t>非结构化文件</w:t>
            </w:r>
            <w:r w:rsidRPr="008A07C7">
              <w:rPr>
                <w:rFonts w:asciiTheme="minorEastAsia" w:eastAsiaTheme="minorEastAsia" w:hAnsiTheme="minorEastAsia"/>
              </w:rPr>
              <w:br/>
              <w:t>(近期图片、视频)</w:t>
            </w:r>
          </w:p>
        </w:tc>
        <w:tc>
          <w:tcPr>
            <w:tcW w:w="1238" w:type="dxa"/>
          </w:tcPr>
          <w:p w14:paraId="2A650B1D" w14:textId="5D58F27A" w:rsidR="00995396" w:rsidRPr="008A07C7" w:rsidRDefault="001A0024">
            <w:pPr>
              <w:pStyle w:val="a3"/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8A07C7">
              <w:rPr>
                <w:rFonts w:asciiTheme="minorEastAsia" w:eastAsiaTheme="minorEastAsia" w:hAnsiTheme="minorEastAsia"/>
                <w:b/>
                <w:bCs/>
              </w:rPr>
              <w:t>MinIO</w:t>
            </w:r>
          </w:p>
        </w:tc>
        <w:tc>
          <w:tcPr>
            <w:tcW w:w="4659" w:type="dxa"/>
          </w:tcPr>
          <w:p w14:paraId="016818BA" w14:textId="777FF39A" w:rsidR="00995396" w:rsidRPr="008A07C7" w:rsidRDefault="00995396">
            <w:pPr>
              <w:pStyle w:val="a3"/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8A07C7">
              <w:rPr>
                <w:rFonts w:asciiTheme="minorEastAsia" w:eastAsiaTheme="minorEastAsia" w:hAnsiTheme="minorEastAsia"/>
              </w:rPr>
              <w:t>低成本、高可扩展地存储海量文件。数据库只存文件的访问路径(URL)。提供低延迟访问。</w:t>
            </w:r>
          </w:p>
        </w:tc>
      </w:tr>
    </w:tbl>
    <w:p w14:paraId="59DBA4A7" w14:textId="77777777" w:rsidR="00BF35E6" w:rsidRDefault="00BF35E6" w:rsidP="00BF35E6">
      <w:pPr>
        <w:pStyle w:val="a3"/>
        <w:spacing w:before="156" w:after="156"/>
        <w:ind w:firstLineChars="0" w:firstLine="0"/>
      </w:pPr>
    </w:p>
    <w:p w14:paraId="5EA4A995" w14:textId="771DBBC0" w:rsidR="00BF35E6" w:rsidRDefault="00BF35E6" w:rsidP="00BF35E6">
      <w:pPr>
        <w:pStyle w:val="a3"/>
        <w:spacing w:before="156" w:after="156"/>
        <w:ind w:firstLineChars="0" w:firstLine="0"/>
      </w:pPr>
      <w:r w:rsidRPr="00BF35E6">
        <w:t>具体架构设计与数据流</w:t>
      </w:r>
    </w:p>
    <w:p w14:paraId="3B5B0D04" w14:textId="77777777" w:rsidR="00FA116F" w:rsidRDefault="00506C9B" w:rsidP="00BF35E6">
      <w:pPr>
        <w:pStyle w:val="a3"/>
        <w:spacing w:before="156" w:after="156"/>
        <w:ind w:left="422" w:firstLineChars="0" w:firstLine="0"/>
        <w:rPr>
          <w:rFonts w:asciiTheme="minorEastAsia" w:eastAsiaTheme="minorEastAsia" w:hAnsiTheme="minorEastAsia" w:hint="eastAsia"/>
        </w:rPr>
      </w:pPr>
      <w:r w:rsidRPr="00506C9B">
        <w:rPr>
          <w:rFonts w:asciiTheme="minorEastAsia" w:eastAsiaTheme="minorEastAsia" w:hAnsiTheme="minorEastAsia"/>
        </w:rPr>
        <w:t>这套架构的核心思想是：Cassandra 处理“热”数据，保证实时性；HDFS 存储“冷”</w:t>
      </w:r>
    </w:p>
    <w:p w14:paraId="5F31BF7A" w14:textId="4ED77973" w:rsidR="00BF35E6" w:rsidRDefault="00506C9B" w:rsidP="00FA116F">
      <w:pPr>
        <w:pStyle w:val="a3"/>
        <w:spacing w:before="156" w:after="156"/>
        <w:ind w:firstLineChars="0" w:firstLine="0"/>
        <w:rPr>
          <w:rFonts w:asciiTheme="minorEastAsia" w:eastAsiaTheme="minorEastAsia" w:hAnsiTheme="minorEastAsia" w:hint="eastAsia"/>
        </w:rPr>
      </w:pPr>
      <w:r w:rsidRPr="00506C9B">
        <w:rPr>
          <w:rFonts w:asciiTheme="minorEastAsia" w:eastAsiaTheme="minorEastAsia" w:hAnsiTheme="minorEastAsia"/>
        </w:rPr>
        <w:t>数据，保证完整性和可分析性。</w:t>
      </w:r>
    </w:p>
    <w:p w14:paraId="139E1AAC" w14:textId="0014BDDC" w:rsidR="00E91FDB" w:rsidRPr="00E91FDB" w:rsidRDefault="00E91FDB" w:rsidP="00E91FDB">
      <w:pPr>
        <w:pStyle w:val="a3"/>
        <w:spacing w:before="156" w:after="156"/>
        <w:ind w:left="422"/>
        <w:rPr>
          <w:rFonts w:asciiTheme="minorEastAsia" w:eastAsiaTheme="minorEastAsia" w:hAnsiTheme="minorEastAsia" w:hint="eastAsia"/>
        </w:rPr>
      </w:pPr>
      <w:r w:rsidRPr="00E91FDB">
        <w:rPr>
          <w:rFonts w:asciiTheme="minorEastAsia" w:eastAsiaTheme="minorEastAsia" w:hAnsiTheme="minorEastAsia" w:hint="eastAsia"/>
        </w:rPr>
        <w:t>高并发写入：由 Kafka 和 Cassandra 承接。</w:t>
      </w:r>
    </w:p>
    <w:p w14:paraId="36841660" w14:textId="5803C6D8" w:rsidR="00E91FDB" w:rsidRPr="00E91FDB" w:rsidRDefault="00E91FDB" w:rsidP="00E91FDB">
      <w:pPr>
        <w:pStyle w:val="a3"/>
        <w:spacing w:before="156" w:after="156"/>
        <w:ind w:left="422"/>
        <w:rPr>
          <w:rFonts w:asciiTheme="minorEastAsia" w:eastAsiaTheme="minorEastAsia" w:hAnsiTheme="minorEastAsia" w:hint="eastAsia"/>
        </w:rPr>
      </w:pPr>
      <w:r w:rsidRPr="00E91FDB">
        <w:rPr>
          <w:rFonts w:asciiTheme="minorEastAsia" w:eastAsiaTheme="minorEastAsia" w:hAnsiTheme="minorEastAsia" w:hint="eastAsia"/>
        </w:rPr>
        <w:t>实时性：由 Flink 和 Cassandra 保证。</w:t>
      </w:r>
    </w:p>
    <w:p w14:paraId="370E5C83" w14:textId="5334177F" w:rsidR="00E91FDB" w:rsidRPr="00E91FDB" w:rsidRDefault="00E91FDB" w:rsidP="00E91FDB">
      <w:pPr>
        <w:pStyle w:val="a3"/>
        <w:spacing w:before="156" w:after="156"/>
        <w:ind w:left="422"/>
        <w:rPr>
          <w:rFonts w:asciiTheme="minorEastAsia" w:eastAsiaTheme="minorEastAsia" w:hAnsiTheme="minorEastAsia" w:hint="eastAsia"/>
        </w:rPr>
      </w:pPr>
      <w:r w:rsidRPr="00E91FDB">
        <w:rPr>
          <w:rFonts w:asciiTheme="minorEastAsia" w:eastAsiaTheme="minorEastAsia" w:hAnsiTheme="minorEastAsia" w:hint="eastAsia"/>
        </w:rPr>
        <w:t>历史深度分析：由 HDFS 和 Spark 支撑。</w:t>
      </w:r>
    </w:p>
    <w:p w14:paraId="3F69E3A0" w14:textId="6872249F" w:rsidR="00E91FDB" w:rsidRPr="00E91FDB" w:rsidRDefault="00E91FDB" w:rsidP="00E91FDB">
      <w:pPr>
        <w:pStyle w:val="a3"/>
        <w:spacing w:before="156" w:after="156"/>
        <w:ind w:left="422"/>
        <w:rPr>
          <w:rFonts w:asciiTheme="minorEastAsia" w:eastAsiaTheme="minorEastAsia" w:hAnsiTheme="minorEastAsia" w:hint="eastAsia"/>
        </w:rPr>
      </w:pPr>
      <w:r w:rsidRPr="00E91FDB">
        <w:rPr>
          <w:rFonts w:asciiTheme="minorEastAsia" w:eastAsiaTheme="minorEastAsia" w:hAnsiTheme="minorEastAsia" w:hint="eastAsia"/>
        </w:rPr>
        <w:lastRenderedPageBreak/>
        <w:t>业务可靠性：由 MySQL 保障。</w:t>
      </w:r>
    </w:p>
    <w:p w14:paraId="319C372D" w14:textId="5C4E4F89" w:rsidR="00E91FDB" w:rsidRPr="00E91FDB" w:rsidRDefault="00E91FDB" w:rsidP="00E91FDB">
      <w:pPr>
        <w:pStyle w:val="a3"/>
        <w:spacing w:before="156" w:after="156"/>
        <w:ind w:left="422" w:firstLineChars="0" w:firstLine="0"/>
        <w:rPr>
          <w:rFonts w:asciiTheme="minorEastAsia" w:eastAsiaTheme="minorEastAsia" w:hAnsiTheme="minorEastAsia" w:hint="eastAsia"/>
        </w:rPr>
      </w:pPr>
      <w:r w:rsidRPr="00E91FDB">
        <w:rPr>
          <w:rFonts w:asciiTheme="minorEastAsia" w:eastAsiaTheme="minorEastAsia" w:hAnsiTheme="minorEastAsia" w:hint="eastAsia"/>
        </w:rPr>
        <w:t>系统容错与扩展性：每个组件都是分布式的，可以水平扩展。</w:t>
      </w:r>
    </w:p>
    <w:p w14:paraId="314C3934" w14:textId="6C24B666" w:rsidR="002A53AB" w:rsidRDefault="00E507D4" w:rsidP="00E507D4">
      <w:pPr>
        <w:pStyle w:val="a3"/>
        <w:spacing w:before="156" w:after="156"/>
        <w:ind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57765F8A" wp14:editId="4AC7F814">
            <wp:extent cx="5274310" cy="1775460"/>
            <wp:effectExtent l="0" t="0" r="2540" b="0"/>
            <wp:docPr id="1961494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4525" name="图片 196149452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DBF3" w14:textId="77777777" w:rsidR="00FA116F" w:rsidRPr="00506C9B" w:rsidRDefault="00FA116F" w:rsidP="00E507D4">
      <w:pPr>
        <w:pStyle w:val="a3"/>
        <w:spacing w:before="156" w:after="156"/>
        <w:ind w:firstLineChars="0" w:firstLine="0"/>
        <w:rPr>
          <w:rFonts w:asciiTheme="minorEastAsia" w:eastAsiaTheme="minorEastAsia" w:hAnsiTheme="minorEastAsia" w:hint="eastAsia"/>
        </w:rPr>
      </w:pPr>
    </w:p>
    <w:p w14:paraId="66E4F08F" w14:textId="77777777" w:rsidR="00D37521" w:rsidRDefault="00000000">
      <w:pPr>
        <w:pStyle w:val="2"/>
      </w:pPr>
      <w:bookmarkStart w:id="11" w:name="_Toc209534338"/>
      <w:r>
        <w:rPr>
          <w:rFonts w:hint="eastAsia"/>
        </w:rPr>
        <w:t>设计规范</w:t>
      </w:r>
      <w:bookmarkEnd w:id="11"/>
    </w:p>
    <w:p w14:paraId="661911CC" w14:textId="2FFBB1FA" w:rsidR="00BF570B" w:rsidRPr="002B6D5C" w:rsidRDefault="00747667" w:rsidP="002B6D5C">
      <w:pPr>
        <w:pStyle w:val="3"/>
      </w:pPr>
      <w:bookmarkStart w:id="12" w:name="_Toc209534339"/>
      <w:r>
        <w:rPr>
          <w:rFonts w:hint="eastAsia"/>
        </w:rPr>
        <w:t>命名规范</w:t>
      </w:r>
      <w:r w:rsidR="003616E4">
        <w:rPr>
          <w:rFonts w:hint="eastAsia"/>
        </w:rPr>
        <w:t>（</w:t>
      </w:r>
      <w:r w:rsidR="003616E4">
        <w:rPr>
          <w:rFonts w:hint="eastAsia"/>
        </w:rPr>
        <w:t>Naming Conventions</w:t>
      </w:r>
      <w:r w:rsidR="003616E4">
        <w:rPr>
          <w:rFonts w:hint="eastAsia"/>
        </w:rPr>
        <w:t>）</w:t>
      </w:r>
      <w:bookmarkEnd w:id="12"/>
    </w:p>
    <w:p w14:paraId="78ECEAF9" w14:textId="2576EB67" w:rsidR="002B6D5C" w:rsidRPr="002B6D5C" w:rsidRDefault="002B6D5C" w:rsidP="002B6D5C">
      <w:pPr>
        <w:spacing w:before="156" w:after="156"/>
        <w:rPr>
          <w:rFonts w:ascii="黑体" w:eastAsia="黑体" w:hAnsi="黑体" w:hint="eastAsia"/>
        </w:rPr>
      </w:pPr>
      <w:r w:rsidRPr="002B6D5C">
        <w:rPr>
          <w:rFonts w:ascii="黑体" w:eastAsia="黑体" w:hAnsi="黑体" w:hint="eastAsia"/>
        </w:rPr>
        <w:t>1.2.1.1通用原则</w:t>
      </w:r>
    </w:p>
    <w:p w14:paraId="3DB2964E" w14:textId="2808E95A" w:rsidR="00E25040" w:rsidRPr="002B6D5C" w:rsidRDefault="00401071" w:rsidP="00E25040">
      <w:pPr>
        <w:spacing w:before="156" w:after="156"/>
        <w:ind w:firstLine="420"/>
        <w:rPr>
          <w:rFonts w:asciiTheme="minorEastAsia" w:eastAsiaTheme="minorEastAsia" w:hAnsiTheme="minorEastAsia" w:hint="eastAsia"/>
        </w:rPr>
      </w:pPr>
      <w:r w:rsidRPr="002B6D5C">
        <w:rPr>
          <w:rFonts w:asciiTheme="minorEastAsia" w:eastAsiaTheme="minorEastAsia" w:hAnsiTheme="minorEastAsia" w:hint="eastAsia"/>
        </w:rPr>
        <w:t>可读性优先</w:t>
      </w:r>
      <w:r w:rsidR="001B7A50" w:rsidRPr="002B6D5C">
        <w:rPr>
          <w:rFonts w:asciiTheme="minorEastAsia" w:eastAsiaTheme="minorEastAsia" w:hAnsiTheme="minorEastAsia" w:hint="eastAsia"/>
        </w:rPr>
        <w:t>：名称清晰、完整地描述其含义，宁可冗长，不可</w:t>
      </w:r>
      <w:r w:rsidR="00E25040" w:rsidRPr="002B6D5C">
        <w:rPr>
          <w:rFonts w:asciiTheme="minorEastAsia" w:eastAsiaTheme="minorEastAsia" w:hAnsiTheme="minorEastAsia" w:hint="eastAsia"/>
        </w:rPr>
        <w:t>缩写造成歧义</w:t>
      </w:r>
    </w:p>
    <w:p w14:paraId="4B61CE7F" w14:textId="1677CFE4" w:rsidR="008B0FAB" w:rsidRPr="002B6D5C" w:rsidRDefault="00401071" w:rsidP="00E25040">
      <w:pPr>
        <w:spacing w:before="156" w:after="156"/>
        <w:ind w:firstLine="420"/>
        <w:rPr>
          <w:rFonts w:asciiTheme="minorEastAsia" w:eastAsiaTheme="minorEastAsia" w:hAnsiTheme="minorEastAsia" w:hint="eastAsia"/>
        </w:rPr>
      </w:pPr>
      <w:r w:rsidRPr="002B6D5C">
        <w:rPr>
          <w:rFonts w:asciiTheme="minorEastAsia" w:eastAsiaTheme="minorEastAsia" w:hAnsiTheme="minorEastAsia" w:hint="eastAsia"/>
        </w:rPr>
        <w:t>风格统一</w:t>
      </w:r>
      <w:r w:rsidR="00E25040" w:rsidRPr="002B6D5C">
        <w:rPr>
          <w:rFonts w:asciiTheme="minorEastAsia" w:eastAsiaTheme="minorEastAsia" w:hAnsiTheme="minorEastAsia" w:hint="eastAsia"/>
        </w:rPr>
        <w:t>：使用</w:t>
      </w:r>
      <w:r w:rsidR="004A4BD6" w:rsidRPr="002B6D5C">
        <w:rPr>
          <w:rFonts w:asciiTheme="minorEastAsia" w:eastAsiaTheme="minorEastAsia" w:hAnsiTheme="minorEastAsia" w:hint="eastAsia"/>
        </w:rPr>
        <w:t>同一种命名风格</w:t>
      </w:r>
    </w:p>
    <w:p w14:paraId="1035F59A" w14:textId="3604E388" w:rsidR="004A4BD6" w:rsidRDefault="0098268D" w:rsidP="00612E1A">
      <w:pPr>
        <w:spacing w:before="156" w:after="156"/>
        <w:ind w:firstLine="420"/>
        <w:jc w:val="left"/>
        <w:rPr>
          <w:rFonts w:asciiTheme="minorEastAsia" w:eastAsiaTheme="minorEastAsia" w:hAnsiTheme="minorEastAsia" w:hint="eastAsia"/>
        </w:rPr>
      </w:pPr>
      <w:r w:rsidRPr="002B6D5C">
        <w:rPr>
          <w:rFonts w:asciiTheme="minorEastAsia" w:eastAsiaTheme="minorEastAsia" w:hAnsiTheme="minorEastAsia" w:hint="eastAsia"/>
        </w:rPr>
        <w:t>禁止使用：数据保留关键字</w:t>
      </w:r>
      <w:r w:rsidR="00612E1A" w:rsidRPr="002B6D5C">
        <w:rPr>
          <w:rFonts w:asciiTheme="minorEastAsia" w:eastAsiaTheme="minorEastAsia" w:hAnsiTheme="minorEastAsia" w:hint="eastAsia"/>
        </w:rPr>
        <w:t>（</w:t>
      </w:r>
      <w:r w:rsidRPr="002B6D5C">
        <w:rPr>
          <w:rFonts w:asciiTheme="minorEastAsia" w:eastAsiaTheme="minorEastAsia" w:hAnsiTheme="minorEastAsia" w:hint="eastAsia"/>
        </w:rPr>
        <w:t>MySQL参</w:t>
      </w:r>
      <w:r w:rsidR="00612E1A" w:rsidRPr="002B6D5C">
        <w:rPr>
          <w:rFonts w:asciiTheme="minorEastAsia" w:eastAsiaTheme="minorEastAsia" w:hAnsiTheme="minorEastAsia" w:hint="eastAsia"/>
        </w:rPr>
        <w:t>考</w:t>
      </w:r>
      <w:hyperlink r:id="rId16" w:anchor="keywords-removed-in-current-series" w:history="1">
        <w:r w:rsidR="00612E1A" w:rsidRPr="00612E1A">
          <w:rPr>
            <w:rStyle w:val="a9"/>
            <w:rFonts w:asciiTheme="minorEastAsia" w:eastAsiaTheme="minorEastAsia" w:hAnsiTheme="minorEastAsia"/>
          </w:rPr>
          <w:t>https://dev.mysql.com/doc/refman/8.0/en/keywords.html#keywords-removed-in-current-series</w:t>
        </w:r>
      </w:hyperlink>
      <w:r w:rsidR="00612E1A" w:rsidRPr="00612E1A">
        <w:rPr>
          <w:rFonts w:asciiTheme="minorEastAsia" w:eastAsiaTheme="minorEastAsia" w:hAnsiTheme="minorEastAsia" w:hint="eastAsia"/>
        </w:rPr>
        <w:t>）</w:t>
      </w:r>
      <w:r w:rsidR="00FF5F7F" w:rsidRPr="00612E1A">
        <w:rPr>
          <w:rFonts w:asciiTheme="minorEastAsia" w:eastAsiaTheme="minorEastAsia" w:hAnsiTheme="minorEastAsia" w:hint="eastAsia"/>
        </w:rPr>
        <w:t>如果</w:t>
      </w:r>
      <w:r w:rsidR="00612E1A" w:rsidRPr="00612E1A">
        <w:rPr>
          <w:rFonts w:asciiTheme="minorEastAsia" w:eastAsiaTheme="minorEastAsia" w:hAnsiTheme="minorEastAsia" w:hint="eastAsia"/>
        </w:rPr>
        <w:t>必须使用在其后加入下划线_（如</w:t>
      </w:r>
      <w:r w:rsidR="00DF6C20">
        <w:rPr>
          <w:rFonts w:asciiTheme="minorEastAsia" w:eastAsiaTheme="minorEastAsia" w:hAnsiTheme="minorEastAsia" w:hint="eastAsia"/>
        </w:rPr>
        <w:t>user改为user_</w:t>
      </w:r>
      <w:r w:rsidR="00612E1A" w:rsidRPr="00612E1A">
        <w:rPr>
          <w:rFonts w:asciiTheme="minorEastAsia" w:eastAsiaTheme="minorEastAsia" w:hAnsiTheme="minorEastAsia" w:hint="eastAsia"/>
        </w:rPr>
        <w:t>）</w:t>
      </w:r>
      <w:r w:rsidR="00DF6C20">
        <w:rPr>
          <w:rFonts w:asciiTheme="minorEastAsia" w:eastAsiaTheme="minorEastAsia" w:hAnsiTheme="minorEastAsia" w:hint="eastAsia"/>
        </w:rPr>
        <w:t>或使用替代词</w:t>
      </w:r>
    </w:p>
    <w:p w14:paraId="4B8DE886" w14:textId="77777777" w:rsidR="00E84026" w:rsidRPr="003616E4" w:rsidRDefault="00E84026" w:rsidP="00612E1A">
      <w:pPr>
        <w:spacing w:before="156" w:after="156"/>
        <w:ind w:firstLine="420"/>
        <w:jc w:val="left"/>
        <w:rPr>
          <w:rFonts w:asciiTheme="minorEastAsia" w:eastAsiaTheme="minorEastAsia" w:hAnsiTheme="minorEastAsia" w:hint="eastAsia"/>
          <w:szCs w:val="21"/>
        </w:rPr>
      </w:pPr>
    </w:p>
    <w:p w14:paraId="7594A43D" w14:textId="1C6EF658" w:rsidR="002B6D5C" w:rsidRPr="003616E4" w:rsidRDefault="002B6D5C" w:rsidP="002B6D5C">
      <w:pPr>
        <w:spacing w:before="156" w:after="156"/>
        <w:jc w:val="left"/>
        <w:rPr>
          <w:rFonts w:ascii="黑体" w:eastAsia="黑体" w:hAnsi="黑体" w:hint="eastAsia"/>
          <w:szCs w:val="21"/>
        </w:rPr>
      </w:pPr>
      <w:bookmarkStart w:id="13" w:name="_Toc209534340"/>
      <w:r w:rsidRPr="003616E4">
        <w:rPr>
          <w:rStyle w:val="10"/>
          <w:rFonts w:ascii="黑体" w:hAnsi="黑体" w:hint="eastAsia"/>
          <w:sz w:val="21"/>
          <w:szCs w:val="21"/>
        </w:rPr>
        <w:t>1.2.1.2</w:t>
      </w:r>
      <w:bookmarkEnd w:id="13"/>
      <w:r w:rsidRPr="003616E4">
        <w:rPr>
          <w:rFonts w:ascii="黑体" w:eastAsia="黑体" w:hAnsi="黑体" w:hint="eastAsia"/>
          <w:szCs w:val="21"/>
        </w:rPr>
        <w:t>大小写与分隔符</w:t>
      </w:r>
    </w:p>
    <w:p w14:paraId="0D0DF7D3" w14:textId="225D72BB" w:rsidR="002B6D5C" w:rsidRDefault="002B6D5C" w:rsidP="002B6D5C">
      <w:pPr>
        <w:spacing w:before="156" w:after="156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ab/>
      </w:r>
      <w:r w:rsidRPr="002B6D5C">
        <w:rPr>
          <w:rFonts w:asciiTheme="minorEastAsia" w:eastAsiaTheme="minorEastAsia" w:hAnsiTheme="minorEastAsia" w:hint="eastAsia"/>
          <w:b/>
          <w:bCs/>
        </w:rPr>
        <w:t>MySQL</w:t>
      </w:r>
      <w:r>
        <w:rPr>
          <w:rFonts w:asciiTheme="minorEastAsia" w:eastAsiaTheme="minorEastAsia" w:hAnsiTheme="minorEastAsia" w:hint="eastAsia"/>
        </w:rPr>
        <w:t>：蛇形命名法（Snake Case），所有字母小写，单词间用下划线_连接。</w:t>
      </w:r>
    </w:p>
    <w:p w14:paraId="7E2B9C15" w14:textId="6FCCC7B6" w:rsidR="002B6D5C" w:rsidRDefault="002B6D5C" w:rsidP="002B6D5C">
      <w:pPr>
        <w:spacing w:before="156" w:after="156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ab/>
      </w:r>
      <w:r w:rsidRPr="002B6D5C">
        <w:rPr>
          <w:rFonts w:asciiTheme="minorEastAsia" w:eastAsiaTheme="minorEastAsia" w:hAnsiTheme="minorEastAsia" w:hint="eastAsia"/>
          <w:b/>
          <w:bCs/>
        </w:rPr>
        <w:t>Cassandra</w:t>
      </w:r>
      <w:r>
        <w:rPr>
          <w:rFonts w:asciiTheme="minorEastAsia" w:eastAsiaTheme="minorEastAsia" w:hAnsiTheme="minorEastAsia" w:hint="eastAsia"/>
        </w:rPr>
        <w:t>：同样使用蛇形命名法，保持数据库风格一致</w:t>
      </w:r>
    </w:p>
    <w:p w14:paraId="79021E39" w14:textId="33553C87" w:rsidR="002B6D5C" w:rsidRDefault="002B6D5C" w:rsidP="002B6D5C">
      <w:pPr>
        <w:spacing w:before="156" w:after="156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ab/>
      </w:r>
      <w:r w:rsidRPr="002B6D5C">
        <w:rPr>
          <w:rFonts w:asciiTheme="minorEastAsia" w:eastAsiaTheme="minorEastAsia" w:hAnsiTheme="minorEastAsia" w:hint="eastAsia"/>
          <w:b/>
          <w:bCs/>
        </w:rPr>
        <w:t>HDFS：</w:t>
      </w:r>
      <w:r w:rsidRPr="002B6D5C">
        <w:rPr>
          <w:rFonts w:asciiTheme="minorEastAsia" w:eastAsiaTheme="minorEastAsia" w:hAnsiTheme="minorEastAsia" w:hint="eastAsia"/>
        </w:rPr>
        <w:t>使用烤串命名法（Kebab Case）</w:t>
      </w:r>
      <w:r>
        <w:rPr>
          <w:rFonts w:asciiTheme="minorEastAsia" w:eastAsiaTheme="minorEastAsia" w:hAnsiTheme="minorEastAsia" w:hint="eastAsia"/>
        </w:rPr>
        <w:t>，所有字母小写，单词间用连字符-连接。</w:t>
      </w:r>
    </w:p>
    <w:p w14:paraId="57BA3B72" w14:textId="77777777" w:rsidR="00E84026" w:rsidRDefault="00E84026" w:rsidP="002B6D5C">
      <w:pPr>
        <w:spacing w:before="156" w:after="156"/>
        <w:jc w:val="left"/>
        <w:rPr>
          <w:rFonts w:asciiTheme="minorEastAsia" w:eastAsiaTheme="minorEastAsia" w:hAnsiTheme="minorEastAsia" w:hint="eastAsia"/>
        </w:rPr>
      </w:pPr>
    </w:p>
    <w:p w14:paraId="2140730E" w14:textId="77777777" w:rsidR="00E84026" w:rsidRDefault="00E84026" w:rsidP="002B6D5C">
      <w:pPr>
        <w:spacing w:before="156" w:after="156"/>
        <w:jc w:val="left"/>
        <w:rPr>
          <w:rFonts w:asciiTheme="minorEastAsia" w:eastAsiaTheme="minorEastAsia" w:hAnsiTheme="minorEastAsia" w:hint="eastAsia"/>
        </w:rPr>
      </w:pPr>
    </w:p>
    <w:p w14:paraId="63B6B68F" w14:textId="4CDE443C" w:rsidR="00E84026" w:rsidRPr="00E84026" w:rsidRDefault="002B6D5C" w:rsidP="002B6D5C">
      <w:pPr>
        <w:spacing w:before="156" w:after="156"/>
        <w:jc w:val="left"/>
        <w:rPr>
          <w:rFonts w:ascii="黑体" w:eastAsia="黑体" w:hAnsi="黑体" w:hint="eastAsia"/>
        </w:rPr>
      </w:pPr>
      <w:r w:rsidRPr="002B6D5C">
        <w:rPr>
          <w:rFonts w:ascii="黑体" w:eastAsia="黑体" w:hAnsi="黑体" w:hint="eastAsia"/>
        </w:rPr>
        <w:lastRenderedPageBreak/>
        <w:t>1.2.1.3各类对象命名细则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E84026" w14:paraId="0E82BFC1" w14:textId="77777777" w:rsidTr="0036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57A7EA" w14:textId="0F3A3074" w:rsidR="00E84026" w:rsidRPr="00E84026" w:rsidRDefault="00E84026" w:rsidP="002B6D5C">
            <w:pPr>
              <w:spacing w:before="156" w:after="156"/>
              <w:jc w:val="left"/>
              <w:rPr>
                <w:rFonts w:asciiTheme="minorEastAsia" w:eastAsiaTheme="minorEastAsia" w:hAnsiTheme="minorEastAsia" w:hint="eastAsia"/>
              </w:rPr>
            </w:pPr>
            <w:r w:rsidRPr="00E84026">
              <w:rPr>
                <w:rFonts w:asciiTheme="minorEastAsia" w:eastAsiaTheme="minorEastAsia" w:hAnsiTheme="minorEastAsia" w:hint="eastAsia"/>
              </w:rPr>
              <w:t>对象类型</w:t>
            </w:r>
          </w:p>
        </w:tc>
        <w:tc>
          <w:tcPr>
            <w:tcW w:w="2551" w:type="dxa"/>
          </w:tcPr>
          <w:p w14:paraId="78D1BFF4" w14:textId="49275B9A" w:rsidR="00E84026" w:rsidRDefault="00E84026" w:rsidP="002B6D5C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规范</w:t>
            </w:r>
          </w:p>
        </w:tc>
        <w:tc>
          <w:tcPr>
            <w:tcW w:w="4190" w:type="dxa"/>
          </w:tcPr>
          <w:p w14:paraId="21BDEEE6" w14:textId="06D923FC" w:rsidR="00E84026" w:rsidRDefault="00E84026" w:rsidP="002B6D5C">
            <w:pPr>
              <w:spacing w:before="156" w:after="15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示例</w:t>
            </w:r>
          </w:p>
        </w:tc>
      </w:tr>
      <w:tr w:rsidR="00E84026" w14:paraId="0A5CEB85" w14:textId="77777777" w:rsidTr="003616E4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030C8E" w14:textId="62B4305D" w:rsidR="00E84026" w:rsidRDefault="00E84026" w:rsidP="002B6D5C">
            <w:pPr>
              <w:spacing w:before="156" w:after="156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表（Table）</w:t>
            </w:r>
          </w:p>
        </w:tc>
        <w:tc>
          <w:tcPr>
            <w:tcW w:w="2551" w:type="dxa"/>
          </w:tcPr>
          <w:p w14:paraId="15057B54" w14:textId="45B3267C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使用复数词，或描述性强的名词短语</w:t>
            </w:r>
          </w:p>
        </w:tc>
        <w:tc>
          <w:tcPr>
            <w:tcW w:w="4190" w:type="dxa"/>
          </w:tcPr>
          <w:p w14:paraId="0E5913E5" w14:textId="7C7E1806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E84026">
              <w:rPr>
                <w:rFonts w:asciiTheme="minorEastAsia" w:eastAsiaTheme="minorEastAsia" w:hAnsiTheme="minorEastAsia"/>
              </w:rPr>
              <w:t>farmlands, sensor_devices, alert_records</w:t>
            </w:r>
          </w:p>
        </w:tc>
      </w:tr>
      <w:tr w:rsidR="00E84026" w14:paraId="3EA0D391" w14:textId="77777777" w:rsidTr="003616E4">
        <w:trPr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C4110E" w14:textId="2AC9EB04" w:rsidR="00E84026" w:rsidRDefault="00E84026" w:rsidP="002B6D5C">
            <w:pPr>
              <w:spacing w:before="156" w:after="156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字段（Column）</w:t>
            </w:r>
          </w:p>
        </w:tc>
        <w:tc>
          <w:tcPr>
            <w:tcW w:w="2551" w:type="dxa"/>
          </w:tcPr>
          <w:p w14:paraId="61CF015A" w14:textId="6E4CC140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使用名词或形容词加名词，外键字段通常格式为[表名单数]_id</w:t>
            </w:r>
          </w:p>
        </w:tc>
        <w:tc>
          <w:tcPr>
            <w:tcW w:w="4190" w:type="dxa"/>
          </w:tcPr>
          <w:p w14:paraId="5D73CD88" w14:textId="17B40FB6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E84026">
              <w:rPr>
                <w:rFonts w:asciiTheme="minorEastAsia" w:eastAsiaTheme="minorEastAsia" w:hAnsiTheme="minorEastAsia"/>
              </w:rPr>
              <w:t>name, created_at, farmland_id</w:t>
            </w:r>
          </w:p>
        </w:tc>
      </w:tr>
      <w:tr w:rsidR="00E84026" w14:paraId="4C0C7785" w14:textId="77777777" w:rsidTr="0036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E13080" w14:textId="78CDAACB" w:rsidR="00E84026" w:rsidRDefault="00E84026" w:rsidP="002B6D5C">
            <w:pPr>
              <w:spacing w:before="156" w:after="156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主键（Primary Key）</w:t>
            </w:r>
          </w:p>
        </w:tc>
        <w:tc>
          <w:tcPr>
            <w:tcW w:w="2551" w:type="dxa"/>
          </w:tcPr>
          <w:p w14:paraId="6C0E7BA2" w14:textId="7F712782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E84026">
              <w:rPr>
                <w:rFonts w:asciiTheme="minorEastAsia" w:eastAsiaTheme="minorEastAsia" w:hAnsiTheme="minorEastAsia" w:hint="eastAsia"/>
                <w:b/>
                <w:bCs/>
              </w:rPr>
              <w:t>id</w:t>
            </w:r>
            <w:r w:rsidRPr="00E84026"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Mysql）或</w:t>
            </w:r>
            <w:r w:rsidRPr="00E84026">
              <w:rPr>
                <w:rFonts w:asciiTheme="minorEastAsia" w:eastAsiaTheme="minorEastAsia" w:hAnsiTheme="minorEastAsia" w:hint="eastAsia"/>
                <w:b/>
                <w:bCs/>
              </w:rPr>
              <w:t>[表单名数]_id</w:t>
            </w:r>
            <w:r w:rsidRPr="00E84026">
              <w:rPr>
                <w:rFonts w:asciiTheme="minorEastAsia" w:eastAsiaTheme="minorEastAsia" w:hAnsiTheme="minorEastAsia" w:hint="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Cassandra作为分区键的一部分</w:t>
            </w:r>
            <w:r w:rsidRPr="00E84026"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4190" w:type="dxa"/>
          </w:tcPr>
          <w:p w14:paraId="02A9ED97" w14:textId="7FC47643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E84026">
              <w:rPr>
                <w:rFonts w:asciiTheme="minorEastAsia" w:eastAsiaTheme="minorEastAsia" w:hAnsiTheme="minorEastAsia"/>
              </w:rPr>
              <w:t>id, device_id</w:t>
            </w:r>
          </w:p>
        </w:tc>
      </w:tr>
      <w:tr w:rsidR="00E84026" w14:paraId="5ED16940" w14:textId="77777777" w:rsidTr="003616E4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F068A3" w14:textId="35AEDEC4" w:rsidR="00E84026" w:rsidRDefault="00E84026" w:rsidP="002B6D5C">
            <w:pPr>
              <w:spacing w:before="156" w:after="156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索引（Index）</w:t>
            </w:r>
          </w:p>
        </w:tc>
        <w:tc>
          <w:tcPr>
            <w:tcW w:w="2551" w:type="dxa"/>
          </w:tcPr>
          <w:p w14:paraId="29EB07F0" w14:textId="40A62FD3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idx_[表名简写]_[字段名简写]_[字段名简写]</w:t>
            </w:r>
          </w:p>
        </w:tc>
        <w:tc>
          <w:tcPr>
            <w:tcW w:w="4190" w:type="dxa"/>
          </w:tcPr>
          <w:p w14:paraId="389C4A0B" w14:textId="4DDB1F5A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E84026">
              <w:rPr>
                <w:rFonts w:asciiTheme="minorEastAsia" w:eastAsiaTheme="minorEastAsia" w:hAnsiTheme="minorEastAsia"/>
              </w:rPr>
              <w:t>idx_farm_status ( farmland 表的 status 字段索引)</w:t>
            </w:r>
          </w:p>
        </w:tc>
      </w:tr>
      <w:tr w:rsidR="00E84026" w14:paraId="4C53BA05" w14:textId="77777777" w:rsidTr="0036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CE3015" w14:textId="7B90F9CA" w:rsidR="00E84026" w:rsidRDefault="00E84026" w:rsidP="002B6D5C">
            <w:pPr>
              <w:spacing w:before="156" w:after="156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外键（ForeignKey）</w:t>
            </w:r>
          </w:p>
        </w:tc>
        <w:tc>
          <w:tcPr>
            <w:tcW w:w="2551" w:type="dxa"/>
          </w:tcPr>
          <w:p w14:paraId="5F178EDC" w14:textId="0B5E6143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fk[当前表名]_[引用表名简写]_[字段名]</w:t>
            </w:r>
          </w:p>
        </w:tc>
        <w:tc>
          <w:tcPr>
            <w:tcW w:w="4190" w:type="dxa"/>
          </w:tcPr>
          <w:p w14:paraId="25D08A3B" w14:textId="61B2964F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E84026">
              <w:rPr>
                <w:rFonts w:asciiTheme="minorEastAsia" w:eastAsiaTheme="minorEastAsia" w:hAnsiTheme="minorEastAsia"/>
              </w:rPr>
              <w:t>fk_field_farmland_id ( field 表引用 </w:t>
            </w:r>
            <w:hyperlink r:id="rId17" w:tgtFrame="_blank" w:history="1">
              <w:r w:rsidRPr="00E84026">
                <w:rPr>
                  <w:rStyle w:val="a9"/>
                  <w:rFonts w:asciiTheme="minorEastAsia" w:eastAsiaTheme="minorEastAsia" w:hAnsiTheme="minorEastAsia"/>
                </w:rPr>
                <w:t>farmland.id</w:t>
              </w:r>
            </w:hyperlink>
            <w:r w:rsidRPr="00E84026">
              <w:rPr>
                <w:rFonts w:asciiTheme="minorEastAsia" w:eastAsiaTheme="minorEastAsia" w:hAnsiTheme="minorEastAsia"/>
              </w:rPr>
              <w:t> 的外键)</w:t>
            </w:r>
          </w:p>
        </w:tc>
      </w:tr>
      <w:tr w:rsidR="00E84026" w14:paraId="2AC6A997" w14:textId="77777777" w:rsidTr="0036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F1FB3F" w14:textId="02AC9499" w:rsidR="00E84026" w:rsidRDefault="00E84026" w:rsidP="002B6D5C">
            <w:pPr>
              <w:spacing w:before="156" w:after="156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唯一约束（Unique）</w:t>
            </w:r>
          </w:p>
        </w:tc>
        <w:tc>
          <w:tcPr>
            <w:tcW w:w="2551" w:type="dxa"/>
          </w:tcPr>
          <w:p w14:paraId="3B405DDA" w14:textId="01FBB57F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uniq_[表名简写]_[字段名简写]_[字段名简写]</w:t>
            </w:r>
          </w:p>
        </w:tc>
        <w:tc>
          <w:tcPr>
            <w:tcW w:w="4190" w:type="dxa"/>
          </w:tcPr>
          <w:p w14:paraId="2F5D565B" w14:textId="5086FAAC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E84026">
              <w:rPr>
                <w:rFonts w:asciiTheme="minorEastAsia" w:eastAsiaTheme="minorEastAsia" w:hAnsiTheme="minorEastAsia"/>
              </w:rPr>
              <w:t>uniq_device_physical_id ( device 表的 physical_id 字段唯一约束)</w:t>
            </w:r>
          </w:p>
        </w:tc>
      </w:tr>
      <w:tr w:rsidR="00E84026" w14:paraId="72A9BFD2" w14:textId="77777777" w:rsidTr="0036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A190E8" w14:textId="1C760702" w:rsidR="00E84026" w:rsidRDefault="00E84026" w:rsidP="002B6D5C">
            <w:pPr>
              <w:spacing w:before="156" w:after="156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视图（View）</w:t>
            </w:r>
          </w:p>
        </w:tc>
        <w:tc>
          <w:tcPr>
            <w:tcW w:w="2551" w:type="dxa"/>
          </w:tcPr>
          <w:p w14:paraId="0540EBA7" w14:textId="44CFB2B8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V_[视图含义]或v_[基表名]_[视图含义]</w:t>
            </w:r>
          </w:p>
        </w:tc>
        <w:tc>
          <w:tcPr>
            <w:tcW w:w="4190" w:type="dxa"/>
          </w:tcPr>
          <w:p w14:paraId="269D1134" w14:textId="07E5FAFF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E84026">
              <w:rPr>
                <w:rFonts w:asciiTheme="minorEastAsia" w:eastAsiaTheme="minorEastAsia" w:hAnsiTheme="minorEastAsia"/>
              </w:rPr>
              <w:t>v_farmland_overview, v_sensor_latest_data</w:t>
            </w:r>
          </w:p>
        </w:tc>
      </w:tr>
      <w:tr w:rsidR="00E84026" w14:paraId="6ADB62A7" w14:textId="77777777" w:rsidTr="0036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0E366A" w14:textId="3C1B33AB" w:rsidR="00E84026" w:rsidRDefault="00E84026" w:rsidP="002B6D5C">
            <w:pPr>
              <w:spacing w:before="156" w:after="156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存储过程/函数</w:t>
            </w:r>
          </w:p>
        </w:tc>
        <w:tc>
          <w:tcPr>
            <w:tcW w:w="2551" w:type="dxa"/>
          </w:tcPr>
          <w:p w14:paraId="7D4A5180" w14:textId="23277716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sp_[动作]_[目标] 或func_[计算目标]</w:t>
            </w:r>
          </w:p>
        </w:tc>
        <w:tc>
          <w:tcPr>
            <w:tcW w:w="4190" w:type="dxa"/>
          </w:tcPr>
          <w:p w14:paraId="2725A944" w14:textId="615B8430" w:rsidR="00E84026" w:rsidRPr="00E84026" w:rsidRDefault="00E84026" w:rsidP="002B6D5C">
            <w:pPr>
              <w:spacing w:before="156" w:after="15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E84026">
              <w:rPr>
                <w:rFonts w:asciiTheme="minorEastAsia" w:eastAsiaTheme="minorEastAsia" w:hAnsiTheme="minorEastAsia"/>
              </w:rPr>
              <w:t>sp_calculate_daily_avg, func_calc_gdd (计算生长度日)</w:t>
            </w:r>
          </w:p>
        </w:tc>
      </w:tr>
    </w:tbl>
    <w:p w14:paraId="6D310D47" w14:textId="7401F80E" w:rsidR="003616E4" w:rsidRDefault="003616E4" w:rsidP="000C3308">
      <w:pPr>
        <w:pStyle w:val="3"/>
      </w:pPr>
      <w:bookmarkStart w:id="14" w:name="_Toc209534341"/>
      <w:r>
        <w:rPr>
          <w:rFonts w:hint="eastAsia"/>
        </w:rPr>
        <w:lastRenderedPageBreak/>
        <w:t>数据类型规范（</w:t>
      </w:r>
      <w:r>
        <w:rPr>
          <w:rFonts w:hint="eastAsia"/>
        </w:rPr>
        <w:t>Data Type Standards</w:t>
      </w:r>
      <w:r>
        <w:rPr>
          <w:rFonts w:hint="eastAsia"/>
        </w:rPr>
        <w:t>）</w:t>
      </w:r>
      <w:bookmarkEnd w:id="14"/>
    </w:p>
    <w:p w14:paraId="1F7E063A" w14:textId="603439F6" w:rsidR="003616E4" w:rsidRDefault="003616E4" w:rsidP="003616E4">
      <w:pPr>
        <w:spacing w:before="156" w:after="156"/>
        <w:rPr>
          <w:rFonts w:ascii="黑体" w:eastAsia="黑体" w:hAnsi="黑体" w:hint="eastAsia"/>
        </w:rPr>
      </w:pPr>
      <w:r w:rsidRPr="003616E4">
        <w:rPr>
          <w:rFonts w:ascii="黑体" w:eastAsia="黑体" w:hAnsi="黑体" w:hint="eastAsia"/>
        </w:rPr>
        <w:t>1.2.2.1</w:t>
      </w:r>
      <w:r>
        <w:rPr>
          <w:rFonts w:ascii="黑体" w:eastAsia="黑体" w:hAnsi="黑体" w:hint="eastAsia"/>
        </w:rPr>
        <w:t>通用数据类型选择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2194"/>
        <w:gridCol w:w="2421"/>
      </w:tblGrid>
      <w:tr w:rsidR="004E0E07" w:rsidRPr="003616E4" w14:paraId="1155D619" w14:textId="77777777" w:rsidTr="004E0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D3AB9FA" w14:textId="77777777" w:rsidR="003616E4" w:rsidRPr="003616E4" w:rsidRDefault="003616E4" w:rsidP="003616E4">
            <w:pPr>
              <w:spacing w:before="156" w:after="156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数据种类</w:t>
            </w:r>
          </w:p>
        </w:tc>
        <w:tc>
          <w:tcPr>
            <w:tcW w:w="2410" w:type="dxa"/>
            <w:hideMark/>
          </w:tcPr>
          <w:p w14:paraId="40FD6A63" w14:textId="77777777" w:rsidR="003616E4" w:rsidRPr="003616E4" w:rsidRDefault="003616E4" w:rsidP="003616E4">
            <w:pPr>
              <w:spacing w:before="156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PostgreSQL/MySQL</w:t>
            </w:r>
          </w:p>
        </w:tc>
        <w:tc>
          <w:tcPr>
            <w:tcW w:w="2194" w:type="dxa"/>
            <w:hideMark/>
          </w:tcPr>
          <w:p w14:paraId="54E72524" w14:textId="77777777" w:rsidR="003616E4" w:rsidRPr="003616E4" w:rsidRDefault="003616E4" w:rsidP="003616E4">
            <w:pPr>
              <w:spacing w:before="156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Cassandra</w:t>
            </w:r>
          </w:p>
        </w:tc>
        <w:tc>
          <w:tcPr>
            <w:tcW w:w="2421" w:type="dxa"/>
            <w:hideMark/>
          </w:tcPr>
          <w:p w14:paraId="4288B35D" w14:textId="77777777" w:rsidR="003616E4" w:rsidRPr="003616E4" w:rsidRDefault="003616E4" w:rsidP="003616E4">
            <w:pPr>
              <w:spacing w:before="156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说明</w:t>
            </w:r>
          </w:p>
        </w:tc>
      </w:tr>
      <w:tr w:rsidR="004E0E07" w:rsidRPr="003616E4" w14:paraId="00ECAD4E" w14:textId="77777777" w:rsidTr="004E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503325C" w14:textId="77777777" w:rsidR="003616E4" w:rsidRPr="003616E4" w:rsidRDefault="003616E4" w:rsidP="003616E4">
            <w:pPr>
              <w:spacing w:before="156" w:after="156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自增主键</w:t>
            </w:r>
          </w:p>
        </w:tc>
        <w:tc>
          <w:tcPr>
            <w:tcW w:w="2410" w:type="dxa"/>
            <w:hideMark/>
          </w:tcPr>
          <w:p w14:paraId="06AFAC85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BIGSERIAL/BIGINT AUTO_INCREMENT</w:t>
            </w:r>
          </w:p>
        </w:tc>
        <w:tc>
          <w:tcPr>
            <w:tcW w:w="2194" w:type="dxa"/>
            <w:hideMark/>
          </w:tcPr>
          <w:p w14:paraId="1C7A2D88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UUID</w:t>
            </w:r>
            <w:r w:rsidRPr="003616E4">
              <w:rPr>
                <w:rFonts w:asciiTheme="minorEastAsia" w:eastAsiaTheme="minorEastAsia" w:hAnsiTheme="minorEastAsia" w:cs="Calibri"/>
              </w:rPr>
              <w:t> </w:t>
            </w:r>
            <w:r w:rsidRPr="003616E4">
              <w:rPr>
                <w:rFonts w:asciiTheme="minorEastAsia" w:eastAsiaTheme="minorEastAsia" w:hAnsiTheme="minorEastAsia"/>
              </w:rPr>
              <w:t>或</w:t>
            </w:r>
            <w:r w:rsidRPr="003616E4">
              <w:rPr>
                <w:rFonts w:asciiTheme="minorEastAsia" w:eastAsiaTheme="minorEastAsia" w:hAnsiTheme="minorEastAsia" w:cs="Calibri"/>
              </w:rPr>
              <w:t> </w:t>
            </w:r>
            <w:r w:rsidRPr="003616E4">
              <w:rPr>
                <w:rFonts w:asciiTheme="minorEastAsia" w:eastAsiaTheme="minorEastAsia" w:hAnsiTheme="minorEastAsia"/>
              </w:rPr>
              <w:t>TIMEUUID</w:t>
            </w:r>
          </w:p>
        </w:tc>
        <w:tc>
          <w:tcPr>
            <w:tcW w:w="2421" w:type="dxa"/>
            <w:hideMark/>
          </w:tcPr>
          <w:p w14:paraId="16316B43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Cassandra 无自增，使用分布式唯一ID。</w:t>
            </w:r>
          </w:p>
        </w:tc>
      </w:tr>
      <w:tr w:rsidR="004E0E07" w:rsidRPr="003616E4" w14:paraId="79BA9C20" w14:textId="77777777" w:rsidTr="004E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2C13326" w14:textId="77777777" w:rsidR="003616E4" w:rsidRPr="003616E4" w:rsidRDefault="003616E4" w:rsidP="003616E4">
            <w:pPr>
              <w:spacing w:before="156" w:after="156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布尔值</w:t>
            </w:r>
          </w:p>
        </w:tc>
        <w:tc>
          <w:tcPr>
            <w:tcW w:w="2410" w:type="dxa"/>
            <w:hideMark/>
          </w:tcPr>
          <w:p w14:paraId="18D3F9EC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BOOLEAN</w:t>
            </w:r>
          </w:p>
        </w:tc>
        <w:tc>
          <w:tcPr>
            <w:tcW w:w="2194" w:type="dxa"/>
            <w:hideMark/>
          </w:tcPr>
          <w:p w14:paraId="17278BCC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BOOLEAN</w:t>
            </w:r>
          </w:p>
        </w:tc>
        <w:tc>
          <w:tcPr>
            <w:tcW w:w="2421" w:type="dxa"/>
            <w:hideMark/>
          </w:tcPr>
          <w:p w14:paraId="632ABDA7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表示是/否状态。</w:t>
            </w:r>
          </w:p>
        </w:tc>
      </w:tr>
      <w:tr w:rsidR="004E0E07" w:rsidRPr="003616E4" w14:paraId="485840EC" w14:textId="77777777" w:rsidTr="004E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70461BA" w14:textId="77777777" w:rsidR="003616E4" w:rsidRPr="003616E4" w:rsidRDefault="003616E4" w:rsidP="003616E4">
            <w:pPr>
              <w:spacing w:before="156" w:after="156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短字符串</w:t>
            </w:r>
          </w:p>
        </w:tc>
        <w:tc>
          <w:tcPr>
            <w:tcW w:w="2410" w:type="dxa"/>
            <w:hideMark/>
          </w:tcPr>
          <w:p w14:paraId="4E25D7D7" w14:textId="3871CDF6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VARCHAR(n)(</w:t>
            </w:r>
            <w:r w:rsidR="004E0E07">
              <w:rPr>
                <w:rFonts w:asciiTheme="minorEastAsia" w:eastAsiaTheme="minorEastAsia" w:hAnsiTheme="minorEastAsia" w:hint="eastAsia"/>
              </w:rPr>
              <w:t>n</w:t>
            </w:r>
            <w:r w:rsidRPr="003616E4">
              <w:rPr>
                <w:rFonts w:asciiTheme="minorEastAsia" w:eastAsiaTheme="minorEastAsia" w:hAnsiTheme="minorEastAsia"/>
              </w:rPr>
              <w:t>按需分配，如 50, 100, 255)</w:t>
            </w:r>
          </w:p>
        </w:tc>
        <w:tc>
          <w:tcPr>
            <w:tcW w:w="2194" w:type="dxa"/>
            <w:hideMark/>
          </w:tcPr>
          <w:p w14:paraId="1CD62095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TEXT</w:t>
            </w:r>
            <w:r w:rsidRPr="003616E4">
              <w:rPr>
                <w:rFonts w:asciiTheme="minorEastAsia" w:eastAsiaTheme="minorEastAsia" w:hAnsiTheme="minorEastAsia" w:cs="Calibri"/>
              </w:rPr>
              <w:t> </w:t>
            </w:r>
            <w:r w:rsidRPr="003616E4">
              <w:rPr>
                <w:rFonts w:asciiTheme="minorEastAsia" w:eastAsiaTheme="minorEastAsia" w:hAnsiTheme="minorEastAsia"/>
              </w:rPr>
              <w:t>或</w:t>
            </w:r>
            <w:r w:rsidRPr="003616E4">
              <w:rPr>
                <w:rFonts w:asciiTheme="minorEastAsia" w:eastAsiaTheme="minorEastAsia" w:hAnsiTheme="minorEastAsia" w:cs="Calibri"/>
              </w:rPr>
              <w:t> </w:t>
            </w:r>
            <w:r w:rsidRPr="003616E4">
              <w:rPr>
                <w:rFonts w:asciiTheme="minorEastAsia" w:eastAsiaTheme="minorEastAsia" w:hAnsiTheme="minorEastAsia"/>
              </w:rPr>
              <w:t>VARCHAR</w:t>
            </w:r>
          </w:p>
        </w:tc>
        <w:tc>
          <w:tcPr>
            <w:tcW w:w="2421" w:type="dxa"/>
            <w:hideMark/>
          </w:tcPr>
          <w:p w14:paraId="5DACC6EC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名称、描述、编码等。</w:t>
            </w:r>
          </w:p>
        </w:tc>
      </w:tr>
      <w:tr w:rsidR="004E0E07" w:rsidRPr="003616E4" w14:paraId="05D2EABB" w14:textId="77777777" w:rsidTr="004E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CBF7ADE" w14:textId="77777777" w:rsidR="003616E4" w:rsidRPr="003616E4" w:rsidRDefault="003616E4" w:rsidP="003616E4">
            <w:pPr>
              <w:spacing w:before="156" w:after="156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长文本</w:t>
            </w:r>
          </w:p>
        </w:tc>
        <w:tc>
          <w:tcPr>
            <w:tcW w:w="2410" w:type="dxa"/>
            <w:hideMark/>
          </w:tcPr>
          <w:p w14:paraId="58D98E62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TEXT</w:t>
            </w:r>
          </w:p>
        </w:tc>
        <w:tc>
          <w:tcPr>
            <w:tcW w:w="2194" w:type="dxa"/>
            <w:hideMark/>
          </w:tcPr>
          <w:p w14:paraId="2D3829A2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TEXT</w:t>
            </w:r>
          </w:p>
        </w:tc>
        <w:tc>
          <w:tcPr>
            <w:tcW w:w="2421" w:type="dxa"/>
            <w:hideMark/>
          </w:tcPr>
          <w:p w14:paraId="5EA1F222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详情描述、建议文案。</w:t>
            </w:r>
            <w:r w:rsidRPr="003616E4">
              <w:rPr>
                <w:rFonts w:asciiTheme="minorEastAsia" w:eastAsiaTheme="minorEastAsia" w:hAnsiTheme="minorEastAsia"/>
                <w:b/>
                <w:bCs/>
              </w:rPr>
              <w:t>严禁用于查询条件</w:t>
            </w:r>
            <w:r w:rsidRPr="003616E4"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4E0E07" w:rsidRPr="003616E4" w14:paraId="13127E4C" w14:textId="77777777" w:rsidTr="004E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783BC63" w14:textId="77777777" w:rsidR="003616E4" w:rsidRPr="003616E4" w:rsidRDefault="003616E4" w:rsidP="003616E4">
            <w:pPr>
              <w:spacing w:before="156" w:after="156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枚举</w:t>
            </w:r>
          </w:p>
        </w:tc>
        <w:tc>
          <w:tcPr>
            <w:tcW w:w="2410" w:type="dxa"/>
            <w:hideMark/>
          </w:tcPr>
          <w:p w14:paraId="63DEDB22" w14:textId="57E7F35C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ENUM类型</w:t>
            </w:r>
            <w:r w:rsidRPr="003616E4">
              <w:rPr>
                <w:rFonts w:asciiTheme="minorEastAsia" w:eastAsiaTheme="minorEastAsia" w:hAnsiTheme="minorEastAsia"/>
                <w:b/>
                <w:bCs/>
              </w:rPr>
              <w:t>或</w:t>
            </w:r>
            <w:r w:rsidRPr="003616E4">
              <w:rPr>
                <w:rFonts w:asciiTheme="minorEastAsia" w:eastAsiaTheme="minorEastAsia" w:hAnsiTheme="minorEastAsia"/>
              </w:rPr>
              <w:t>VARCHAR</w:t>
            </w:r>
            <w:r w:rsidRPr="003616E4">
              <w:rPr>
                <w:rFonts w:asciiTheme="minorEastAsia" w:eastAsiaTheme="minorEastAsia" w:hAnsiTheme="minorEastAsia" w:cs="Calibri"/>
              </w:rPr>
              <w:t> </w:t>
            </w:r>
            <w:r w:rsidRPr="003616E4">
              <w:rPr>
                <w:rFonts w:asciiTheme="minorEastAsia" w:eastAsiaTheme="minorEastAsia" w:hAnsiTheme="minorEastAsia"/>
              </w:rPr>
              <w:t>+ 检查约束</w:t>
            </w:r>
            <w:r w:rsidR="004E0E07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  <w:tc>
          <w:tcPr>
            <w:tcW w:w="2194" w:type="dxa"/>
            <w:hideMark/>
          </w:tcPr>
          <w:p w14:paraId="778997E4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TEXT</w:t>
            </w:r>
          </w:p>
        </w:tc>
        <w:tc>
          <w:tcPr>
            <w:tcW w:w="2421" w:type="dxa"/>
            <w:hideMark/>
          </w:tcPr>
          <w:p w14:paraId="7494FF49" w14:textId="6B55435E" w:rsidR="003616E4" w:rsidRPr="003616E4" w:rsidRDefault="004E0E07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如状态</w:t>
            </w:r>
            <w:r w:rsidR="007D18FA">
              <w:rPr>
                <w:rFonts w:asciiTheme="minorEastAsia" w:eastAsiaTheme="minorEastAsia" w:hAnsiTheme="minorEastAsia" w:hint="eastAsia"/>
              </w:rPr>
              <w:t>(status)（</w:t>
            </w:r>
            <w:r w:rsidR="003616E4" w:rsidRPr="003616E4">
              <w:rPr>
                <w:rFonts w:asciiTheme="minorEastAsia" w:eastAsiaTheme="minorEastAsia" w:hAnsiTheme="minorEastAsia"/>
              </w:rPr>
              <w:t>'active',</w:t>
            </w:r>
            <w:r w:rsidR="007D18FA">
              <w:rPr>
                <w:rFonts w:asciiTheme="minorEastAsia" w:eastAsiaTheme="minorEastAsia" w:hAnsiTheme="minorEastAsia"/>
              </w:rPr>
              <w:t>’</w:t>
            </w:r>
            <w:r w:rsidR="003616E4" w:rsidRPr="003616E4">
              <w:rPr>
                <w:rFonts w:asciiTheme="minorEastAsia" w:eastAsiaTheme="minorEastAsia" w:hAnsiTheme="minorEastAsia"/>
              </w:rPr>
              <w:t>inactive','maintenance')。</w:t>
            </w:r>
          </w:p>
        </w:tc>
      </w:tr>
      <w:tr w:rsidR="004E0E07" w:rsidRPr="003616E4" w14:paraId="2F2AAB67" w14:textId="77777777" w:rsidTr="004E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783D6F1" w14:textId="77777777" w:rsidR="003616E4" w:rsidRPr="003616E4" w:rsidRDefault="003616E4" w:rsidP="003616E4">
            <w:pPr>
              <w:spacing w:before="156" w:after="156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整数</w:t>
            </w:r>
          </w:p>
        </w:tc>
        <w:tc>
          <w:tcPr>
            <w:tcW w:w="2410" w:type="dxa"/>
            <w:hideMark/>
          </w:tcPr>
          <w:p w14:paraId="27D9B145" w14:textId="2AFC6949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INT或BIGINT(根据范围选择)</w:t>
            </w:r>
          </w:p>
        </w:tc>
        <w:tc>
          <w:tcPr>
            <w:tcW w:w="2194" w:type="dxa"/>
            <w:hideMark/>
          </w:tcPr>
          <w:p w14:paraId="6572761C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INT</w:t>
            </w:r>
            <w:r w:rsidRPr="003616E4">
              <w:rPr>
                <w:rFonts w:asciiTheme="minorEastAsia" w:eastAsiaTheme="minorEastAsia" w:hAnsiTheme="minorEastAsia" w:cs="Calibri"/>
              </w:rPr>
              <w:t> </w:t>
            </w:r>
            <w:r w:rsidRPr="003616E4">
              <w:rPr>
                <w:rFonts w:asciiTheme="minorEastAsia" w:eastAsiaTheme="minorEastAsia" w:hAnsiTheme="minorEastAsia"/>
              </w:rPr>
              <w:t>或</w:t>
            </w:r>
            <w:r w:rsidRPr="003616E4">
              <w:rPr>
                <w:rFonts w:asciiTheme="minorEastAsia" w:eastAsiaTheme="minorEastAsia" w:hAnsiTheme="minorEastAsia" w:cs="Calibri"/>
              </w:rPr>
              <w:t> </w:t>
            </w:r>
            <w:r w:rsidRPr="003616E4">
              <w:rPr>
                <w:rFonts w:asciiTheme="minorEastAsia" w:eastAsiaTheme="minorEastAsia" w:hAnsiTheme="minorEastAsia"/>
              </w:rPr>
              <w:t>BIGINT</w:t>
            </w:r>
          </w:p>
        </w:tc>
        <w:tc>
          <w:tcPr>
            <w:tcW w:w="2421" w:type="dxa"/>
            <w:hideMark/>
          </w:tcPr>
          <w:p w14:paraId="732A0C66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次数、数量、ID。</w:t>
            </w:r>
          </w:p>
        </w:tc>
      </w:tr>
      <w:tr w:rsidR="004E0E07" w:rsidRPr="003616E4" w14:paraId="2571B0CE" w14:textId="77777777" w:rsidTr="004E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2FE5C1F" w14:textId="77777777" w:rsidR="003616E4" w:rsidRPr="003616E4" w:rsidRDefault="003616E4" w:rsidP="003616E4">
            <w:pPr>
              <w:spacing w:before="156" w:after="156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高精度小数</w:t>
            </w:r>
          </w:p>
        </w:tc>
        <w:tc>
          <w:tcPr>
            <w:tcW w:w="2410" w:type="dxa"/>
            <w:hideMark/>
          </w:tcPr>
          <w:p w14:paraId="4320D299" w14:textId="33BB700B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DECIMAL(m,</w:t>
            </w:r>
            <w:r w:rsidR="004E0E07">
              <w:rPr>
                <w:rFonts w:asciiTheme="minorEastAsia" w:eastAsiaTheme="minorEastAsia" w:hAnsiTheme="minorEastAsia" w:hint="eastAsia"/>
              </w:rPr>
              <w:t>n)</w:t>
            </w:r>
            <w:r w:rsidRPr="003616E4">
              <w:rPr>
                <w:rFonts w:asciiTheme="minorEastAsia" w:eastAsiaTheme="minorEastAsia" w:hAnsiTheme="minorEastAsia"/>
              </w:rPr>
              <w:t>如</w:t>
            </w:r>
          </w:p>
        </w:tc>
        <w:tc>
          <w:tcPr>
            <w:tcW w:w="2194" w:type="dxa"/>
            <w:hideMark/>
          </w:tcPr>
          <w:p w14:paraId="5D3C2068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DECIMAL</w:t>
            </w:r>
          </w:p>
        </w:tc>
        <w:tc>
          <w:tcPr>
            <w:tcW w:w="2421" w:type="dxa"/>
            <w:hideMark/>
          </w:tcPr>
          <w:p w14:paraId="66B4140A" w14:textId="7D407035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  <w:b/>
                <w:bCs/>
              </w:rPr>
              <w:t>严禁使用</w:t>
            </w:r>
            <w:r w:rsidRPr="003616E4">
              <w:rPr>
                <w:rFonts w:asciiTheme="minorEastAsia" w:eastAsiaTheme="minorEastAsia" w:hAnsiTheme="minorEastAsia"/>
              </w:rPr>
              <w:t>FLOAT/DOUBLE</w:t>
            </w:r>
            <w:r w:rsidRPr="003616E4">
              <w:rPr>
                <w:rFonts w:asciiTheme="minorEastAsia" w:eastAsiaTheme="minorEastAsia" w:hAnsiTheme="minorEastAsia"/>
                <w:b/>
                <w:bCs/>
              </w:rPr>
              <w:t>存储精确数值</w:t>
            </w:r>
            <w:r w:rsidRPr="003616E4">
              <w:rPr>
                <w:rFonts w:asciiTheme="minorEastAsia" w:eastAsiaTheme="minorEastAsia" w:hAnsiTheme="minorEastAsia"/>
              </w:rPr>
              <w:t>。</w:t>
            </w:r>
          </w:p>
        </w:tc>
      </w:tr>
      <w:tr w:rsidR="004E0E07" w:rsidRPr="003616E4" w14:paraId="2F7D07E3" w14:textId="77777777" w:rsidTr="004E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5989B44" w14:textId="77777777" w:rsidR="003616E4" w:rsidRPr="003616E4" w:rsidRDefault="003616E4" w:rsidP="003616E4">
            <w:pPr>
              <w:spacing w:before="156" w:after="156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日期时间</w:t>
            </w:r>
          </w:p>
        </w:tc>
        <w:tc>
          <w:tcPr>
            <w:tcW w:w="2410" w:type="dxa"/>
            <w:hideMark/>
          </w:tcPr>
          <w:p w14:paraId="1A893DAC" w14:textId="79B64604" w:rsidR="003616E4" w:rsidRPr="003616E4" w:rsidRDefault="004E0E07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TIMESTAMP </w:t>
            </w:r>
            <w:r w:rsidR="003616E4" w:rsidRPr="003616E4"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UTC时间</w:t>
            </w:r>
            <w:r w:rsidR="003616E4" w:rsidRPr="003616E4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194" w:type="dxa"/>
            <w:hideMark/>
          </w:tcPr>
          <w:p w14:paraId="1E0FAB48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TIMESTAMP</w:t>
            </w:r>
          </w:p>
        </w:tc>
        <w:tc>
          <w:tcPr>
            <w:tcW w:w="2421" w:type="dxa"/>
            <w:hideMark/>
          </w:tcPr>
          <w:p w14:paraId="5A2A9AAF" w14:textId="05F6D660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所有时间都带有时区信息，存储为 UTC 时间。</w:t>
            </w:r>
          </w:p>
        </w:tc>
      </w:tr>
      <w:tr w:rsidR="004E0E07" w:rsidRPr="003616E4" w14:paraId="114E700E" w14:textId="77777777" w:rsidTr="004E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AA460E9" w14:textId="77777777" w:rsidR="003616E4" w:rsidRPr="003616E4" w:rsidRDefault="003616E4" w:rsidP="003616E4">
            <w:pPr>
              <w:spacing w:before="156" w:after="156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JSON</w:t>
            </w:r>
          </w:p>
        </w:tc>
        <w:tc>
          <w:tcPr>
            <w:tcW w:w="2410" w:type="dxa"/>
            <w:hideMark/>
          </w:tcPr>
          <w:p w14:paraId="3F26B57E" w14:textId="54BB4432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JSON</w:t>
            </w:r>
            <w:r w:rsidRPr="003616E4">
              <w:rPr>
                <w:rFonts w:asciiTheme="minorEastAsia" w:eastAsiaTheme="minorEastAsia" w:hAnsiTheme="minorEastAsia" w:cs="Calibri"/>
              </w:rPr>
              <w:t> </w:t>
            </w:r>
            <w:r w:rsidRPr="003616E4">
              <w:rPr>
                <w:rFonts w:asciiTheme="minorEastAsia" w:eastAsiaTheme="minorEastAsia" w:hAnsiTheme="minorEastAsia"/>
              </w:rPr>
              <w:t>(MySQL 5.7+)</w:t>
            </w:r>
          </w:p>
        </w:tc>
        <w:tc>
          <w:tcPr>
            <w:tcW w:w="2194" w:type="dxa"/>
            <w:hideMark/>
          </w:tcPr>
          <w:p w14:paraId="4B0D7D5D" w14:textId="77777777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TEXT</w:t>
            </w:r>
            <w:r w:rsidRPr="003616E4">
              <w:rPr>
                <w:rFonts w:asciiTheme="minorEastAsia" w:eastAsiaTheme="minorEastAsia" w:hAnsiTheme="minorEastAsia" w:cs="Calibri"/>
              </w:rPr>
              <w:t> </w:t>
            </w:r>
            <w:r w:rsidRPr="003616E4">
              <w:rPr>
                <w:rFonts w:asciiTheme="minorEastAsia" w:eastAsiaTheme="minorEastAsia" w:hAnsiTheme="minorEastAsia"/>
              </w:rPr>
              <w:t>(存储 JSON 字符串)</w:t>
            </w:r>
          </w:p>
        </w:tc>
        <w:tc>
          <w:tcPr>
            <w:tcW w:w="2421" w:type="dxa"/>
            <w:hideMark/>
          </w:tcPr>
          <w:p w14:paraId="5F8F236A" w14:textId="206CAAAF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用于存储灵活的动态结构</w:t>
            </w:r>
            <w:r w:rsidR="004E0E07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4E0E07" w:rsidRPr="003616E4" w14:paraId="0D9C9A85" w14:textId="77777777" w:rsidTr="004E0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92D74B3" w14:textId="77777777" w:rsidR="003616E4" w:rsidRPr="003616E4" w:rsidRDefault="003616E4" w:rsidP="003616E4">
            <w:pPr>
              <w:spacing w:before="156" w:after="156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lastRenderedPageBreak/>
              <w:t>地理位置</w:t>
            </w:r>
          </w:p>
        </w:tc>
        <w:tc>
          <w:tcPr>
            <w:tcW w:w="2410" w:type="dxa"/>
            <w:hideMark/>
          </w:tcPr>
          <w:p w14:paraId="2FE29F91" w14:textId="44ED60BC" w:rsidR="003616E4" w:rsidRPr="003616E4" w:rsidRDefault="003616E4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3616E4">
              <w:rPr>
                <w:rFonts w:asciiTheme="minorEastAsia" w:eastAsiaTheme="minorEastAsia" w:hAnsiTheme="minorEastAsia"/>
              </w:rPr>
              <w:t>GEOMETRY</w:t>
            </w:r>
            <w:r w:rsidRPr="003616E4">
              <w:rPr>
                <w:rFonts w:asciiTheme="minorEastAsia" w:eastAsiaTheme="minorEastAsia" w:hAnsiTheme="minorEastAsia" w:cs="Calibri"/>
              </w:rPr>
              <w:t> </w:t>
            </w:r>
            <w:r w:rsidRPr="003616E4">
              <w:rPr>
                <w:rFonts w:asciiTheme="minorEastAsia" w:eastAsiaTheme="minorEastAsia" w:hAnsiTheme="minorEastAsia"/>
              </w:rPr>
              <w:t>(GIS</w:t>
            </w:r>
            <w:r w:rsidR="004E0E07">
              <w:rPr>
                <w:rFonts w:asciiTheme="minorEastAsia" w:eastAsiaTheme="minorEastAsia" w:hAnsiTheme="minorEastAsia" w:hint="eastAsia"/>
              </w:rPr>
              <w:t>地理坐标</w:t>
            </w:r>
            <w:r w:rsidRPr="003616E4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194" w:type="dxa"/>
            <w:hideMark/>
          </w:tcPr>
          <w:p w14:paraId="24103B6B" w14:textId="27D4B1A8" w:rsidR="003616E4" w:rsidRPr="003616E4" w:rsidRDefault="004E0E07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4E0E07">
              <w:rPr>
                <w:rFonts w:asciiTheme="minorEastAsia" w:eastAsiaTheme="minorEastAsia" w:hAnsiTheme="minorEastAsia"/>
              </w:rPr>
              <w:t>(latitude DOUBLE, longitude DOUBLE)</w:t>
            </w:r>
          </w:p>
        </w:tc>
        <w:tc>
          <w:tcPr>
            <w:tcW w:w="2421" w:type="dxa"/>
            <w:hideMark/>
          </w:tcPr>
          <w:p w14:paraId="1DC44520" w14:textId="2497FC46" w:rsidR="003616E4" w:rsidRPr="003616E4" w:rsidRDefault="004E0E07" w:rsidP="003616E4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 w:rsidRPr="004E0E07">
              <w:rPr>
                <w:rFonts w:asciiTheme="minorEastAsia" w:eastAsiaTheme="minorEastAsia" w:hAnsiTheme="minorEastAsia"/>
              </w:rPr>
              <w:t>农田边界、设备坐标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</w:tbl>
    <w:p w14:paraId="094CA1A3" w14:textId="77777777" w:rsidR="003616E4" w:rsidRPr="003616E4" w:rsidRDefault="003616E4" w:rsidP="003616E4">
      <w:pPr>
        <w:spacing w:before="156" w:after="156"/>
        <w:rPr>
          <w:rFonts w:ascii="黑体" w:eastAsia="黑体" w:hAnsi="黑体" w:hint="eastAsia"/>
        </w:rPr>
      </w:pPr>
    </w:p>
    <w:p w14:paraId="713A8AE1" w14:textId="77777777" w:rsidR="00D37521" w:rsidRDefault="00000000">
      <w:pPr>
        <w:pStyle w:val="1"/>
      </w:pPr>
      <w:bookmarkStart w:id="15" w:name="_Toc209534342"/>
      <w:r>
        <w:rPr>
          <w:rFonts w:hint="eastAsia"/>
        </w:rPr>
        <w:lastRenderedPageBreak/>
        <w:t>数据库设计</w:t>
      </w:r>
      <w:bookmarkEnd w:id="15"/>
    </w:p>
    <w:p w14:paraId="43ABE0C8" w14:textId="30E6B007" w:rsidR="002B4DA5" w:rsidRPr="002B4DA5" w:rsidRDefault="00933BE2" w:rsidP="002B4DA5">
      <w:pPr>
        <w:pStyle w:val="2"/>
      </w:pPr>
      <w:r w:rsidRPr="00933BE2">
        <w:t>数据库概述</w:t>
      </w:r>
    </w:p>
    <w:p w14:paraId="666A08EE" w14:textId="3527CB1F" w:rsidR="00933BE2" w:rsidRPr="00933BE2" w:rsidRDefault="00933BE2" w:rsidP="000C3308">
      <w:pPr>
        <w:pStyle w:val="3"/>
      </w:pPr>
      <w:r w:rsidRPr="00933BE2">
        <w:t>数据库系统组成</w:t>
      </w:r>
    </w:p>
    <w:p w14:paraId="0CE56E54" w14:textId="77777777" w:rsidR="00933BE2" w:rsidRPr="00933BE2" w:rsidRDefault="00933BE2" w:rsidP="00933BE2">
      <w:pPr>
        <w:pStyle w:val="a3"/>
        <w:spacing w:before="156" w:after="156"/>
      </w:pPr>
      <w:r w:rsidRPr="00933BE2">
        <w:t>本项目采用多模数据库架构，由以下数据库系统组成：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0C3308" w:rsidRPr="00933BE2" w14:paraId="114B6B87" w14:textId="77777777" w:rsidTr="000C3308">
        <w:tc>
          <w:tcPr>
            <w:tcW w:w="1413" w:type="dxa"/>
            <w:hideMark/>
          </w:tcPr>
          <w:p w14:paraId="58C63427" w14:textId="77777777" w:rsidR="00933BE2" w:rsidRPr="00933BE2" w:rsidRDefault="00933BE2" w:rsidP="000C3308">
            <w:pPr>
              <w:pStyle w:val="a3"/>
              <w:spacing w:before="156" w:after="156"/>
              <w:ind w:firstLineChars="0" w:firstLine="0"/>
            </w:pPr>
            <w:r w:rsidRPr="00933BE2">
              <w:t>数据库系统</w:t>
            </w:r>
          </w:p>
        </w:tc>
        <w:tc>
          <w:tcPr>
            <w:tcW w:w="4536" w:type="dxa"/>
            <w:hideMark/>
          </w:tcPr>
          <w:p w14:paraId="46CB9961" w14:textId="77777777" w:rsidR="00933BE2" w:rsidRPr="00933BE2" w:rsidRDefault="00933BE2" w:rsidP="000C3308">
            <w:pPr>
              <w:pStyle w:val="a3"/>
              <w:spacing w:before="156" w:after="156"/>
              <w:ind w:firstLineChars="0" w:firstLine="0"/>
            </w:pPr>
            <w:r w:rsidRPr="00933BE2">
              <w:t>用途</w:t>
            </w:r>
          </w:p>
        </w:tc>
        <w:tc>
          <w:tcPr>
            <w:tcW w:w="2347" w:type="dxa"/>
            <w:hideMark/>
          </w:tcPr>
          <w:p w14:paraId="0BC7F695" w14:textId="77777777" w:rsidR="00933BE2" w:rsidRPr="00933BE2" w:rsidRDefault="00933BE2" w:rsidP="00933BE2">
            <w:pPr>
              <w:pStyle w:val="a3"/>
              <w:spacing w:before="156" w:after="156"/>
            </w:pPr>
            <w:r w:rsidRPr="00933BE2">
              <w:t>技术栈</w:t>
            </w:r>
          </w:p>
        </w:tc>
      </w:tr>
      <w:tr w:rsidR="000C3308" w:rsidRPr="00933BE2" w14:paraId="29461578" w14:textId="77777777" w:rsidTr="000C3308">
        <w:tc>
          <w:tcPr>
            <w:tcW w:w="1413" w:type="dxa"/>
            <w:hideMark/>
          </w:tcPr>
          <w:p w14:paraId="1568D2C4" w14:textId="60FF2666" w:rsidR="00933BE2" w:rsidRPr="00933BE2" w:rsidRDefault="000C3308" w:rsidP="000C3308">
            <w:pPr>
              <w:pStyle w:val="a3"/>
              <w:spacing w:before="156" w:after="156"/>
              <w:ind w:firstLineChars="0" w:firstLine="0"/>
            </w:pPr>
            <w:r>
              <w:rPr>
                <w:rFonts w:hint="eastAsia"/>
                <w:b/>
                <w:bCs/>
              </w:rPr>
              <w:t>My</w:t>
            </w:r>
            <w:r w:rsidR="00933BE2" w:rsidRPr="00933BE2">
              <w:rPr>
                <w:b/>
                <w:bCs/>
              </w:rPr>
              <w:t>SQL</w:t>
            </w:r>
          </w:p>
        </w:tc>
        <w:tc>
          <w:tcPr>
            <w:tcW w:w="4536" w:type="dxa"/>
            <w:hideMark/>
          </w:tcPr>
          <w:p w14:paraId="716A6FEF" w14:textId="77777777" w:rsidR="00933BE2" w:rsidRPr="00933BE2" w:rsidRDefault="00933BE2" w:rsidP="000C3308">
            <w:pPr>
              <w:pStyle w:val="a3"/>
              <w:spacing w:before="156" w:after="156"/>
              <w:ind w:firstLineChars="0" w:firstLine="0"/>
            </w:pPr>
            <w:r w:rsidRPr="00933BE2">
              <w:t>核心业务数据存储（用户、农田、设备元数据、任务等）</w:t>
            </w:r>
          </w:p>
        </w:tc>
        <w:tc>
          <w:tcPr>
            <w:tcW w:w="2347" w:type="dxa"/>
            <w:hideMark/>
          </w:tcPr>
          <w:p w14:paraId="1B550FA6" w14:textId="5FDF9F45" w:rsidR="00933BE2" w:rsidRPr="00933BE2" w:rsidRDefault="00345B22" w:rsidP="00C2415E">
            <w:pPr>
              <w:pStyle w:val="a3"/>
              <w:spacing w:before="156" w:after="156"/>
              <w:ind w:firstLineChars="0" w:firstLine="0"/>
            </w:pPr>
            <w:r w:rsidRPr="00345B22">
              <w:t>MySQL 8.0</w:t>
            </w:r>
          </w:p>
        </w:tc>
      </w:tr>
      <w:tr w:rsidR="000C3308" w:rsidRPr="00933BE2" w14:paraId="0F5F3FC5" w14:textId="77777777" w:rsidTr="000C3308">
        <w:tc>
          <w:tcPr>
            <w:tcW w:w="1413" w:type="dxa"/>
            <w:hideMark/>
          </w:tcPr>
          <w:p w14:paraId="00B25EFC" w14:textId="77777777" w:rsidR="00933BE2" w:rsidRPr="00933BE2" w:rsidRDefault="00933BE2" w:rsidP="000C3308">
            <w:pPr>
              <w:pStyle w:val="a3"/>
              <w:spacing w:before="156" w:after="156"/>
              <w:ind w:firstLineChars="0" w:firstLine="0"/>
            </w:pPr>
            <w:r w:rsidRPr="00933BE2">
              <w:rPr>
                <w:b/>
                <w:bCs/>
              </w:rPr>
              <w:t>Cassandra</w:t>
            </w:r>
          </w:p>
        </w:tc>
        <w:tc>
          <w:tcPr>
            <w:tcW w:w="4536" w:type="dxa"/>
            <w:hideMark/>
          </w:tcPr>
          <w:p w14:paraId="55F29A79" w14:textId="77777777" w:rsidR="00933BE2" w:rsidRPr="00933BE2" w:rsidRDefault="00933BE2" w:rsidP="000C3308">
            <w:pPr>
              <w:pStyle w:val="a3"/>
              <w:spacing w:before="156" w:after="156"/>
              <w:ind w:firstLineChars="0" w:firstLine="0"/>
            </w:pPr>
            <w:r w:rsidRPr="00933BE2">
              <w:t>高频时序数据存储（传感器数据、</w:t>
            </w:r>
            <w:r w:rsidRPr="00933BE2">
              <w:t>AI</w:t>
            </w:r>
            <w:r w:rsidRPr="00933BE2">
              <w:t>识别结果）</w:t>
            </w:r>
          </w:p>
        </w:tc>
        <w:tc>
          <w:tcPr>
            <w:tcW w:w="2347" w:type="dxa"/>
            <w:hideMark/>
          </w:tcPr>
          <w:p w14:paraId="571D0540" w14:textId="46556F55" w:rsidR="00933BE2" w:rsidRPr="00933BE2" w:rsidRDefault="00933BE2" w:rsidP="000C3308">
            <w:pPr>
              <w:pStyle w:val="a3"/>
              <w:spacing w:before="156" w:after="156"/>
              <w:ind w:firstLineChars="0" w:firstLine="0"/>
            </w:pPr>
            <w:r w:rsidRPr="00933BE2">
              <w:t>Apache</w:t>
            </w:r>
            <w:r w:rsidR="000C3308">
              <w:rPr>
                <w:rFonts w:hint="eastAsia"/>
              </w:rPr>
              <w:t xml:space="preserve"> </w:t>
            </w:r>
            <w:r w:rsidRPr="00933BE2">
              <w:t>Cassandra 4.0+</w:t>
            </w:r>
          </w:p>
        </w:tc>
      </w:tr>
      <w:tr w:rsidR="000C3308" w:rsidRPr="00933BE2" w14:paraId="2996700A" w14:textId="77777777" w:rsidTr="000C3308">
        <w:tc>
          <w:tcPr>
            <w:tcW w:w="1413" w:type="dxa"/>
            <w:hideMark/>
          </w:tcPr>
          <w:p w14:paraId="541E2209" w14:textId="77777777" w:rsidR="00933BE2" w:rsidRPr="00933BE2" w:rsidRDefault="00933BE2" w:rsidP="000C3308">
            <w:pPr>
              <w:pStyle w:val="a3"/>
              <w:spacing w:before="156" w:after="156"/>
              <w:ind w:firstLineChars="0" w:firstLine="0"/>
            </w:pPr>
            <w:r w:rsidRPr="00933BE2">
              <w:rPr>
                <w:b/>
                <w:bCs/>
              </w:rPr>
              <w:t>HDFS</w:t>
            </w:r>
          </w:p>
        </w:tc>
        <w:tc>
          <w:tcPr>
            <w:tcW w:w="4536" w:type="dxa"/>
            <w:hideMark/>
          </w:tcPr>
          <w:p w14:paraId="230C9953" w14:textId="77777777" w:rsidR="00933BE2" w:rsidRPr="00933BE2" w:rsidRDefault="00933BE2" w:rsidP="000C3308">
            <w:pPr>
              <w:pStyle w:val="a3"/>
              <w:spacing w:before="156" w:after="156"/>
              <w:ind w:firstLineChars="0" w:firstLine="0"/>
            </w:pPr>
            <w:r w:rsidRPr="00933BE2">
              <w:t>大数据存储与分析（原始数据归档、批处理）</w:t>
            </w:r>
          </w:p>
        </w:tc>
        <w:tc>
          <w:tcPr>
            <w:tcW w:w="2347" w:type="dxa"/>
            <w:hideMark/>
          </w:tcPr>
          <w:p w14:paraId="3562C7C4" w14:textId="433768C0" w:rsidR="00933BE2" w:rsidRPr="00933BE2" w:rsidRDefault="00933BE2" w:rsidP="000C3308">
            <w:pPr>
              <w:pStyle w:val="a3"/>
              <w:spacing w:before="156" w:after="156"/>
              <w:ind w:firstLineChars="0" w:firstLine="0"/>
            </w:pPr>
            <w:r w:rsidRPr="00933BE2">
              <w:t>Apache</w:t>
            </w:r>
            <w:r w:rsidR="000C3308">
              <w:rPr>
                <w:rFonts w:hint="eastAsia"/>
              </w:rPr>
              <w:t xml:space="preserve"> </w:t>
            </w:r>
            <w:r w:rsidRPr="00933BE2">
              <w:t>Hadoop HDFS</w:t>
            </w:r>
          </w:p>
        </w:tc>
      </w:tr>
      <w:tr w:rsidR="000C3308" w:rsidRPr="00933BE2" w14:paraId="4875E928" w14:textId="77777777" w:rsidTr="000C3308">
        <w:tc>
          <w:tcPr>
            <w:tcW w:w="1413" w:type="dxa"/>
            <w:hideMark/>
          </w:tcPr>
          <w:p w14:paraId="0B54EE34" w14:textId="77777777" w:rsidR="00933BE2" w:rsidRPr="00933BE2" w:rsidRDefault="00933BE2" w:rsidP="000C3308">
            <w:pPr>
              <w:pStyle w:val="a3"/>
              <w:spacing w:before="156" w:after="156"/>
              <w:ind w:firstLineChars="0" w:firstLine="0"/>
            </w:pPr>
            <w:r w:rsidRPr="00933BE2">
              <w:rPr>
                <w:b/>
                <w:bCs/>
              </w:rPr>
              <w:t>MinIO</w:t>
            </w:r>
          </w:p>
        </w:tc>
        <w:tc>
          <w:tcPr>
            <w:tcW w:w="4536" w:type="dxa"/>
            <w:hideMark/>
          </w:tcPr>
          <w:p w14:paraId="5442E7B4" w14:textId="77777777" w:rsidR="00933BE2" w:rsidRPr="00933BE2" w:rsidRDefault="00933BE2" w:rsidP="000C3308">
            <w:pPr>
              <w:pStyle w:val="a3"/>
              <w:spacing w:before="156" w:after="156"/>
              <w:ind w:firstLineChars="0" w:firstLine="0"/>
            </w:pPr>
            <w:r w:rsidRPr="00933BE2">
              <w:t>对象存储（图片、视频、模型文件）</w:t>
            </w:r>
          </w:p>
        </w:tc>
        <w:tc>
          <w:tcPr>
            <w:tcW w:w="2347" w:type="dxa"/>
            <w:hideMark/>
          </w:tcPr>
          <w:p w14:paraId="25BFC1AE" w14:textId="77777777" w:rsidR="00933BE2" w:rsidRPr="00933BE2" w:rsidRDefault="00933BE2" w:rsidP="000C3308">
            <w:pPr>
              <w:pStyle w:val="a3"/>
              <w:spacing w:before="156" w:after="156"/>
              <w:ind w:firstLineChars="0" w:firstLine="0"/>
            </w:pPr>
            <w:r w:rsidRPr="00933BE2">
              <w:t xml:space="preserve">MinIO </w:t>
            </w:r>
            <w:r w:rsidRPr="00933BE2">
              <w:t>对象存储</w:t>
            </w:r>
          </w:p>
        </w:tc>
      </w:tr>
    </w:tbl>
    <w:p w14:paraId="05E17415" w14:textId="0735267A" w:rsidR="00933BE2" w:rsidRPr="00933BE2" w:rsidRDefault="00933BE2" w:rsidP="00211AB2">
      <w:pPr>
        <w:pStyle w:val="3"/>
      </w:pPr>
      <w:r w:rsidRPr="00933BE2">
        <w:t>数据库架构图</w:t>
      </w:r>
    </w:p>
    <w:p w14:paraId="352F0CFE" w14:textId="43A7E61D" w:rsidR="00933BE2" w:rsidRPr="00933BE2" w:rsidRDefault="00933BE2" w:rsidP="00933BE2">
      <w:pPr>
        <w:pStyle w:val="a3"/>
        <w:spacing w:before="156" w:after="156"/>
      </w:pPr>
      <w:r w:rsidRPr="00933BE2">
        <w:t xml:space="preserve">┌─────────────────┐    </w:t>
      </w:r>
      <w:r w:rsidR="00211AB2">
        <w:rPr>
          <w:rFonts w:hint="eastAsia"/>
        </w:rPr>
        <w:t xml:space="preserve"> </w:t>
      </w:r>
      <w:r w:rsidRPr="00933BE2">
        <w:t xml:space="preserve">┌─────────────────┐    </w:t>
      </w:r>
      <w:r w:rsidR="00211AB2">
        <w:rPr>
          <w:rFonts w:hint="eastAsia"/>
        </w:rPr>
        <w:t xml:space="preserve"> </w:t>
      </w:r>
      <w:r w:rsidRPr="00933BE2">
        <w:t>┌─────────────────┐</w:t>
      </w:r>
    </w:p>
    <w:p w14:paraId="69122B10" w14:textId="49500919" w:rsidR="00933BE2" w:rsidRPr="00933BE2" w:rsidRDefault="00933BE2" w:rsidP="00933BE2">
      <w:pPr>
        <w:pStyle w:val="a3"/>
        <w:spacing w:before="156" w:after="156"/>
      </w:pPr>
      <w:r w:rsidRPr="00933BE2">
        <w:t xml:space="preserve">│   Application   </w:t>
      </w:r>
      <w:r w:rsidR="00211AB2">
        <w:rPr>
          <w:rFonts w:hint="eastAsia"/>
        </w:rPr>
        <w:t xml:space="preserve">  </w:t>
      </w:r>
      <w:r w:rsidRPr="00933BE2">
        <w:t>│───</w:t>
      </w:r>
      <w:r w:rsidRPr="00933BE2">
        <w:rPr>
          <w:rFonts w:ascii="Cambria Math" w:hAnsi="Cambria Math" w:cs="Cambria Math"/>
        </w:rPr>
        <w:t>▶</w:t>
      </w:r>
      <w:r w:rsidR="00211AB2">
        <w:rPr>
          <w:rFonts w:ascii="Cambria Math" w:hAnsi="Cambria Math" w:cs="Cambria Math" w:hint="eastAsia"/>
        </w:rPr>
        <w:t xml:space="preserve"> </w:t>
      </w:r>
      <w:r w:rsidRPr="00933BE2">
        <w:rPr>
          <w:rFonts w:cs="Calibri"/>
        </w:rPr>
        <w:t>│</w:t>
      </w:r>
      <w:r w:rsidRPr="00933BE2">
        <w:t xml:space="preserve">   PostgreSQL    </w:t>
      </w:r>
      <w:r w:rsidR="00211AB2">
        <w:rPr>
          <w:rFonts w:hint="eastAsia"/>
        </w:rPr>
        <w:t xml:space="preserve"> </w:t>
      </w:r>
      <w:r w:rsidRPr="00933BE2">
        <w:rPr>
          <w:rFonts w:cs="Calibri"/>
        </w:rPr>
        <w:t>│───</w:t>
      </w:r>
      <w:r w:rsidRPr="00933BE2">
        <w:rPr>
          <w:rFonts w:ascii="Cambria Math" w:hAnsi="Cambria Math" w:cs="Cambria Math"/>
        </w:rPr>
        <w:t>▶</w:t>
      </w:r>
      <w:r w:rsidRPr="00933BE2">
        <w:rPr>
          <w:rFonts w:cs="Calibri"/>
        </w:rPr>
        <w:t>│</w:t>
      </w:r>
      <w:r w:rsidRPr="00933BE2">
        <w:t xml:space="preserve">     MinIO       </w:t>
      </w:r>
      <w:r w:rsidRPr="00933BE2">
        <w:rPr>
          <w:rFonts w:cs="Calibri"/>
        </w:rPr>
        <w:t>│</w:t>
      </w:r>
    </w:p>
    <w:p w14:paraId="790AE6E4" w14:textId="4A14E755" w:rsidR="00933BE2" w:rsidRPr="00933BE2" w:rsidRDefault="00933BE2" w:rsidP="00933BE2">
      <w:pPr>
        <w:pStyle w:val="a3"/>
        <w:spacing w:before="156" w:after="156"/>
      </w:pPr>
      <w:r w:rsidRPr="00933BE2">
        <w:t xml:space="preserve">│     Layer       </w:t>
      </w:r>
      <w:r w:rsidR="00211AB2">
        <w:rPr>
          <w:rFonts w:hint="eastAsia"/>
        </w:rPr>
        <w:t xml:space="preserve"> </w:t>
      </w:r>
      <w:r w:rsidRPr="00933BE2">
        <w:t xml:space="preserve">│    </w:t>
      </w:r>
      <w:r w:rsidR="00211AB2">
        <w:rPr>
          <w:rFonts w:hint="eastAsia"/>
        </w:rPr>
        <w:t xml:space="preserve"> </w:t>
      </w:r>
      <w:r w:rsidRPr="00933BE2">
        <w:t>│  (</w:t>
      </w:r>
      <w:r w:rsidRPr="00933BE2">
        <w:t>业务元数据</w:t>
      </w:r>
      <w:r w:rsidRPr="00933BE2">
        <w:t xml:space="preserve">)   </w:t>
      </w:r>
      <w:r w:rsidR="00211AB2">
        <w:rPr>
          <w:rFonts w:hint="eastAsia"/>
        </w:rPr>
        <w:t xml:space="preserve"> </w:t>
      </w:r>
      <w:r w:rsidRPr="00933BE2">
        <w:t xml:space="preserve">│    </w:t>
      </w:r>
      <w:r w:rsidR="00211AB2">
        <w:rPr>
          <w:rFonts w:hint="eastAsia"/>
        </w:rPr>
        <w:t xml:space="preserve"> </w:t>
      </w:r>
      <w:r w:rsidRPr="00933BE2">
        <w:t>│   (</w:t>
      </w:r>
      <w:r w:rsidRPr="00933BE2">
        <w:t>对象存储</w:t>
      </w:r>
      <w:r w:rsidRPr="00933BE2">
        <w:t>)    │</w:t>
      </w:r>
    </w:p>
    <w:p w14:paraId="3248B01D" w14:textId="648D6E25" w:rsidR="00933BE2" w:rsidRPr="00933BE2" w:rsidRDefault="00933BE2" w:rsidP="00933BE2">
      <w:pPr>
        <w:pStyle w:val="a3"/>
        <w:spacing w:before="156" w:after="156"/>
      </w:pPr>
      <w:r w:rsidRPr="00933BE2">
        <w:t xml:space="preserve">└─────────────────┘    </w:t>
      </w:r>
      <w:r w:rsidR="00211AB2">
        <w:rPr>
          <w:rFonts w:hint="eastAsia"/>
        </w:rPr>
        <w:t xml:space="preserve"> </w:t>
      </w:r>
      <w:r w:rsidRPr="00933BE2">
        <w:t xml:space="preserve">└─────────────────┘    </w:t>
      </w:r>
      <w:r w:rsidR="00211AB2">
        <w:rPr>
          <w:rFonts w:hint="eastAsia"/>
        </w:rPr>
        <w:t xml:space="preserve"> </w:t>
      </w:r>
      <w:r w:rsidRPr="00933BE2">
        <w:t>└─────────────────┘</w:t>
      </w:r>
    </w:p>
    <w:p w14:paraId="299928F8" w14:textId="7AB0E622" w:rsidR="00933BE2" w:rsidRPr="00933BE2" w:rsidRDefault="00933BE2" w:rsidP="00933BE2">
      <w:pPr>
        <w:pStyle w:val="a3"/>
        <w:spacing w:before="156" w:after="156"/>
      </w:pPr>
      <w:r w:rsidRPr="00933BE2">
        <w:t xml:space="preserve">         │                       </w:t>
      </w:r>
      <w:r w:rsidR="00211AB2">
        <w:rPr>
          <w:rFonts w:hint="eastAsia"/>
        </w:rPr>
        <w:t xml:space="preserve"> </w:t>
      </w:r>
      <w:r w:rsidRPr="00933BE2">
        <w:t>│</w:t>
      </w:r>
    </w:p>
    <w:p w14:paraId="73C5832A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 </w:t>
      </w:r>
      <w:r w:rsidRPr="00933BE2">
        <w:rPr>
          <w:rFonts w:ascii="Times New Roman" w:hAnsi="Times New Roman"/>
        </w:rPr>
        <w:t>▼</w:t>
      </w:r>
      <w:r w:rsidRPr="00933BE2">
        <w:t xml:space="preserve">                       </w:t>
      </w:r>
      <w:r w:rsidRPr="00933BE2">
        <w:rPr>
          <w:rFonts w:ascii="Times New Roman" w:hAnsi="Times New Roman"/>
        </w:rPr>
        <w:t>▼</w:t>
      </w:r>
    </w:p>
    <w:p w14:paraId="7B45D0A0" w14:textId="40ACF16D" w:rsidR="00933BE2" w:rsidRPr="00933BE2" w:rsidRDefault="00933BE2" w:rsidP="00933BE2">
      <w:pPr>
        <w:pStyle w:val="a3"/>
        <w:spacing w:before="156" w:after="156"/>
      </w:pPr>
      <w:r w:rsidRPr="00933BE2">
        <w:t xml:space="preserve">┌─────────────────┐    </w:t>
      </w:r>
      <w:r w:rsidR="00211AB2">
        <w:rPr>
          <w:rFonts w:hint="eastAsia"/>
        </w:rPr>
        <w:t xml:space="preserve"> </w:t>
      </w:r>
      <w:r w:rsidRPr="00933BE2">
        <w:t>┌─────────────────┐</w:t>
      </w:r>
    </w:p>
    <w:p w14:paraId="40617965" w14:textId="3D083473" w:rsidR="00933BE2" w:rsidRPr="00933BE2" w:rsidRDefault="00933BE2" w:rsidP="00933BE2">
      <w:pPr>
        <w:pStyle w:val="a3"/>
        <w:spacing w:before="156" w:after="156"/>
      </w:pPr>
      <w:r w:rsidRPr="00933BE2">
        <w:t xml:space="preserve">│    Cassandra    </w:t>
      </w:r>
      <w:r w:rsidR="00211AB2">
        <w:rPr>
          <w:rFonts w:hint="eastAsia"/>
        </w:rPr>
        <w:t xml:space="preserve"> </w:t>
      </w:r>
      <w:r w:rsidRPr="00933BE2">
        <w:t>│</w:t>
      </w:r>
      <w:r w:rsidRPr="00933BE2">
        <w:rPr>
          <w:rFonts w:ascii="Cambria Math" w:hAnsi="Cambria Math" w:cs="Cambria Math"/>
        </w:rPr>
        <w:t>◀</w:t>
      </w:r>
      <w:r w:rsidRPr="00933BE2">
        <w:rPr>
          <w:rFonts w:cs="Calibri"/>
        </w:rPr>
        <w:t>──</w:t>
      </w:r>
      <w:r w:rsidRPr="00933BE2">
        <w:rPr>
          <w:rFonts w:ascii="Cambria Math" w:hAnsi="Cambria Math" w:cs="Cambria Math"/>
        </w:rPr>
        <w:t>▶</w:t>
      </w:r>
      <w:r w:rsidRPr="00933BE2">
        <w:rPr>
          <w:rFonts w:cs="Calibri"/>
        </w:rPr>
        <w:t>│</w:t>
      </w:r>
      <w:r w:rsidRPr="00933BE2">
        <w:t xml:space="preserve">      HDFS       </w:t>
      </w:r>
      <w:r w:rsidRPr="00933BE2">
        <w:rPr>
          <w:rFonts w:cs="Calibri"/>
        </w:rPr>
        <w:t>│</w:t>
      </w:r>
    </w:p>
    <w:p w14:paraId="767AE77D" w14:textId="6B93E4B4" w:rsidR="00933BE2" w:rsidRPr="00933BE2" w:rsidRDefault="00933BE2" w:rsidP="00933BE2">
      <w:pPr>
        <w:pStyle w:val="a3"/>
        <w:spacing w:before="156" w:after="156"/>
      </w:pPr>
      <w:r w:rsidRPr="00933BE2">
        <w:t>│   (</w:t>
      </w:r>
      <w:r w:rsidRPr="00933BE2">
        <w:t>时序数据</w:t>
      </w:r>
      <w:r w:rsidRPr="00933BE2">
        <w:t xml:space="preserve">)     │    </w:t>
      </w:r>
      <w:r w:rsidR="00211AB2">
        <w:rPr>
          <w:rFonts w:hint="eastAsia"/>
        </w:rPr>
        <w:t xml:space="preserve"> </w:t>
      </w:r>
      <w:r w:rsidRPr="00933BE2">
        <w:t>│   (</w:t>
      </w:r>
      <w:r w:rsidRPr="00933BE2">
        <w:t>数据湖</w:t>
      </w:r>
      <w:r w:rsidRPr="00933BE2">
        <w:t>)      │</w:t>
      </w:r>
    </w:p>
    <w:p w14:paraId="640F9168" w14:textId="590C56D3" w:rsidR="00933BE2" w:rsidRPr="00933BE2" w:rsidRDefault="00933BE2" w:rsidP="00933BE2">
      <w:pPr>
        <w:pStyle w:val="a3"/>
        <w:spacing w:before="156" w:after="156"/>
      </w:pPr>
      <w:r w:rsidRPr="00933BE2">
        <w:t xml:space="preserve">└─────────────────┘   </w:t>
      </w:r>
      <w:r w:rsidR="00211AB2">
        <w:rPr>
          <w:rFonts w:hint="eastAsia"/>
        </w:rPr>
        <w:t xml:space="preserve">  </w:t>
      </w:r>
      <w:r w:rsidRPr="00933BE2">
        <w:t>└─────────────────┘</w:t>
      </w:r>
    </w:p>
    <w:p w14:paraId="444A2B4E" w14:textId="2CAA3694" w:rsidR="00933BE2" w:rsidRPr="00933BE2" w:rsidRDefault="00933BE2" w:rsidP="0052091E">
      <w:pPr>
        <w:pStyle w:val="2"/>
      </w:pPr>
      <w:r w:rsidRPr="00933BE2">
        <w:lastRenderedPageBreak/>
        <w:t>数据库部署信息</w:t>
      </w:r>
    </w:p>
    <w:p w14:paraId="6C6C3815" w14:textId="4B5A5321" w:rsidR="00933BE2" w:rsidRPr="00933BE2" w:rsidRDefault="00933BE2" w:rsidP="00A905B9">
      <w:pPr>
        <w:pStyle w:val="3"/>
      </w:pPr>
      <w:r w:rsidRPr="00933BE2">
        <w:t>部署环境配置</w:t>
      </w:r>
    </w:p>
    <w:p w14:paraId="0EB07B49" w14:textId="71A6B7C7" w:rsidR="00933BE2" w:rsidRPr="0014301C" w:rsidRDefault="00933BE2" w:rsidP="0014301C">
      <w:pPr>
        <w:pStyle w:val="4"/>
        <w:rPr>
          <w:rFonts w:ascii="黑体" w:eastAsia="黑体" w:hAnsi="黑体" w:hint="eastAsia"/>
          <w:b w:val="0"/>
          <w:bCs w:val="0"/>
          <w:sz w:val="21"/>
          <w:szCs w:val="21"/>
        </w:rPr>
      </w:pPr>
      <w:r w:rsidRPr="0014301C">
        <w:rPr>
          <w:rFonts w:ascii="黑体" w:eastAsia="黑体" w:hAnsi="黑体"/>
          <w:b w:val="0"/>
          <w:bCs w:val="0"/>
          <w:sz w:val="21"/>
          <w:szCs w:val="21"/>
        </w:rPr>
        <w:t>生产环境部署</w:t>
      </w:r>
      <w:r w:rsidR="00395F12" w:rsidRPr="0014301C">
        <w:rPr>
          <w:rFonts w:ascii="黑体" w:eastAsia="黑体" w:hAnsi="黑体" w:hint="eastAsia"/>
          <w:b w:val="0"/>
          <w:bCs w:val="0"/>
          <w:sz w:val="21"/>
          <w:szCs w:val="21"/>
        </w:rPr>
        <w:t>(</w:t>
      </w:r>
      <w:r w:rsidR="00395F12" w:rsidRPr="0014301C">
        <w:rPr>
          <w:rFonts w:ascii="黑体" w:eastAsia="黑体" w:hAnsi="黑体"/>
          <w:b w:val="0"/>
          <w:bCs w:val="0"/>
          <w:sz w:val="21"/>
          <w:szCs w:val="21"/>
        </w:rPr>
        <w:t>yaml</w:t>
      </w:r>
      <w:r w:rsidR="00395F12" w:rsidRPr="0014301C">
        <w:rPr>
          <w:rFonts w:ascii="黑体" w:eastAsia="黑体" w:hAnsi="黑体" w:hint="eastAsia"/>
          <w:b w:val="0"/>
          <w:bCs w:val="0"/>
          <w:sz w:val="21"/>
          <w:szCs w:val="21"/>
        </w:rPr>
        <w:t>)</w:t>
      </w:r>
    </w:p>
    <w:p w14:paraId="10E169B4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数据库集群配置</w:t>
      </w:r>
    </w:p>
    <w:p w14:paraId="32A0DBC2" w14:textId="77777777" w:rsidR="00933BE2" w:rsidRPr="00933BE2" w:rsidRDefault="00933BE2" w:rsidP="00933BE2">
      <w:pPr>
        <w:pStyle w:val="a3"/>
        <w:spacing w:before="156" w:after="156"/>
      </w:pPr>
      <w:r w:rsidRPr="00933BE2">
        <w:t>environment: production</w:t>
      </w:r>
    </w:p>
    <w:p w14:paraId="601B723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deployment_type: cluster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集群部署</w:t>
      </w:r>
    </w:p>
    <w:p w14:paraId="17FAD3C0" w14:textId="77777777" w:rsidR="00933BE2" w:rsidRPr="00933BE2" w:rsidRDefault="00933BE2" w:rsidP="00933BE2">
      <w:pPr>
        <w:pStyle w:val="a3"/>
        <w:spacing w:before="156" w:after="156"/>
      </w:pPr>
    </w:p>
    <w:p w14:paraId="0C9A1FB4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服务器配置</w:t>
      </w:r>
    </w:p>
    <w:p w14:paraId="0FBF03A7" w14:textId="77777777" w:rsidR="00933BE2" w:rsidRPr="00933BE2" w:rsidRDefault="00933BE2" w:rsidP="00933BE2">
      <w:pPr>
        <w:pStyle w:val="a3"/>
        <w:spacing w:before="156" w:after="156"/>
      </w:pPr>
      <w:r w:rsidRPr="00933BE2">
        <w:t>servers:</w:t>
      </w:r>
    </w:p>
    <w:p w14:paraId="2DFBC72E" w14:textId="793A5141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  <w:r w:rsidR="0014301C">
        <w:rPr>
          <w:rFonts w:hint="eastAsia"/>
        </w:rPr>
        <w:t>my</w:t>
      </w:r>
      <w:r w:rsidRPr="00933BE2">
        <w:t>sql:</w:t>
      </w:r>
    </w:p>
    <w:p w14:paraId="2F14FB51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nodes:</w:t>
      </w:r>
    </w:p>
    <w:p w14:paraId="52FA1077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- host: pg-master.agriculture.com</w:t>
      </w:r>
    </w:p>
    <w:p w14:paraId="5E568E5A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role: master</w:t>
      </w:r>
    </w:p>
    <w:p w14:paraId="39A00CD4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ip: 192.168.100.10</w:t>
      </w:r>
    </w:p>
    <w:p w14:paraId="4C18FDB4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- host: pg-slave-1.agriculture.com  </w:t>
      </w:r>
    </w:p>
    <w:p w14:paraId="75C9B050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role: slave</w:t>
      </w:r>
    </w:p>
    <w:p w14:paraId="557DE9A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ip: 192.168.100.11</w:t>
      </w:r>
    </w:p>
    <w:p w14:paraId="5A7A21A8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- host: pg-slave-2.agriculture.com</w:t>
      </w:r>
    </w:p>
    <w:p w14:paraId="1A6A1063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role: slave</w:t>
      </w:r>
    </w:p>
    <w:p w14:paraId="72035E15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ip: 192.168.100.12</w:t>
      </w:r>
    </w:p>
    <w:p w14:paraId="063D4DB5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78DAD8D1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cassandra:</w:t>
      </w:r>
    </w:p>
    <w:p w14:paraId="7EBCAF60" w14:textId="77777777" w:rsidR="00933BE2" w:rsidRPr="00933BE2" w:rsidRDefault="00933BE2" w:rsidP="00933BE2">
      <w:pPr>
        <w:pStyle w:val="a3"/>
        <w:spacing w:before="156" w:after="156"/>
      </w:pPr>
      <w:r w:rsidRPr="00933BE2">
        <w:lastRenderedPageBreak/>
        <w:t xml:space="preserve">    nodes:</w:t>
      </w:r>
    </w:p>
    <w:p w14:paraId="27A0F3F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- host: cassandra-1.agriculture.com</w:t>
      </w:r>
    </w:p>
    <w:p w14:paraId="64BCB2A2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ip: 192.168.100.20</w:t>
      </w:r>
    </w:p>
    <w:p w14:paraId="361DD183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- host: cassandra-2.agriculture.com</w:t>
      </w:r>
    </w:p>
    <w:p w14:paraId="30FB4E35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ip: 192.168.100.21</w:t>
      </w:r>
    </w:p>
    <w:p w14:paraId="33F402E6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- host: cassandra-3.agriculture.com</w:t>
      </w:r>
    </w:p>
    <w:p w14:paraId="331FFB83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ip: 192.168.100.22</w:t>
      </w:r>
    </w:p>
    <w:p w14:paraId="6D008EC7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49725F5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hadoop:</w:t>
      </w:r>
    </w:p>
    <w:p w14:paraId="43C0F1A9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nodes:</w:t>
      </w:r>
    </w:p>
    <w:p w14:paraId="5C03C4CC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- host: hadoop-nn.agriculture.com  </w:t>
      </w:r>
      <w:r w:rsidRPr="00933BE2">
        <w:rPr>
          <w:i/>
          <w:iCs/>
        </w:rPr>
        <w:t># NameNode</w:t>
      </w:r>
    </w:p>
    <w:p w14:paraId="17A1AF3D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ip: 192.168.100.30</w:t>
      </w:r>
    </w:p>
    <w:p w14:paraId="30CC6491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- host: hadoop-dn-1.agriculture.com </w:t>
      </w:r>
      <w:r w:rsidRPr="00933BE2">
        <w:rPr>
          <w:i/>
          <w:iCs/>
        </w:rPr>
        <w:t># DataNode</w:t>
      </w:r>
    </w:p>
    <w:p w14:paraId="2C3AEB5D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ip: 192.168.100.31</w:t>
      </w:r>
    </w:p>
    <w:p w14:paraId="6B641CB5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- host: hadoop-dn-2.agriculture.com</w:t>
      </w:r>
    </w:p>
    <w:p w14:paraId="7AAE485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ip: 192.168.100.32</w:t>
      </w:r>
    </w:p>
    <w:p w14:paraId="0B1ACDF6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1E5C166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minio:</w:t>
      </w:r>
    </w:p>
    <w:p w14:paraId="4DD55F6A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nodes:</w:t>
      </w:r>
    </w:p>
    <w:p w14:paraId="0DBA3D1A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- host: minio-1.agriculture.com</w:t>
      </w:r>
    </w:p>
    <w:p w14:paraId="3CC6CEE2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  ip: 192.168.100.40</w:t>
      </w:r>
    </w:p>
    <w:p w14:paraId="31FB9609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  - host: minio-2.agriculture.com</w:t>
      </w:r>
    </w:p>
    <w:p w14:paraId="1BB79A42" w14:textId="77777777" w:rsidR="00933BE2" w:rsidRPr="00933BE2" w:rsidRDefault="00933BE2" w:rsidP="00933BE2">
      <w:pPr>
        <w:pStyle w:val="a3"/>
        <w:spacing w:before="156" w:after="156"/>
      </w:pPr>
      <w:r w:rsidRPr="00933BE2">
        <w:lastRenderedPageBreak/>
        <w:t xml:space="preserve">        ip: 192.168.100.41</w:t>
      </w:r>
    </w:p>
    <w:p w14:paraId="6DA59849" w14:textId="6A3A5F10" w:rsidR="00933BE2" w:rsidRPr="0014301C" w:rsidRDefault="00933BE2" w:rsidP="0014301C">
      <w:pPr>
        <w:pStyle w:val="4"/>
        <w:rPr>
          <w:rFonts w:ascii="黑体" w:eastAsia="黑体" w:hAnsi="黑体" w:hint="eastAsia"/>
          <w:b w:val="0"/>
          <w:bCs w:val="0"/>
          <w:sz w:val="21"/>
          <w:szCs w:val="21"/>
        </w:rPr>
      </w:pPr>
      <w:r w:rsidRPr="0014301C">
        <w:rPr>
          <w:rFonts w:ascii="黑体" w:eastAsia="黑体" w:hAnsi="黑体"/>
          <w:b w:val="0"/>
          <w:bCs w:val="0"/>
          <w:sz w:val="21"/>
          <w:szCs w:val="21"/>
        </w:rPr>
        <w:t>开发/测试环境部署</w:t>
      </w:r>
    </w:p>
    <w:p w14:paraId="04D01F36" w14:textId="77777777" w:rsidR="00933BE2" w:rsidRPr="00933BE2" w:rsidRDefault="00933BE2" w:rsidP="00933BE2">
      <w:pPr>
        <w:pStyle w:val="a3"/>
        <w:spacing w:before="156" w:after="156"/>
      </w:pPr>
      <w:r w:rsidRPr="00933BE2">
        <w:t>yaml</w:t>
      </w:r>
    </w:p>
    <w:p w14:paraId="3F4A034E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数据库配置</w:t>
      </w:r>
    </w:p>
    <w:p w14:paraId="156D9304" w14:textId="77777777" w:rsidR="00933BE2" w:rsidRPr="00933BE2" w:rsidRDefault="00933BE2" w:rsidP="00933BE2">
      <w:pPr>
        <w:pStyle w:val="a3"/>
        <w:spacing w:before="156" w:after="156"/>
      </w:pPr>
      <w:r w:rsidRPr="00933BE2">
        <w:t>environment: development</w:t>
      </w:r>
    </w:p>
    <w:p w14:paraId="27ADC577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deployment_type: single_node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单节点部署</w:t>
      </w:r>
    </w:p>
    <w:p w14:paraId="507D24DF" w14:textId="77777777" w:rsidR="00933BE2" w:rsidRPr="00933BE2" w:rsidRDefault="00933BE2" w:rsidP="00933BE2">
      <w:pPr>
        <w:pStyle w:val="a3"/>
        <w:spacing w:before="156" w:after="156"/>
      </w:pPr>
    </w:p>
    <w:p w14:paraId="6BFC5327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服务器配置（开发环境通常部署在同一台服务器）</w:t>
      </w:r>
    </w:p>
    <w:p w14:paraId="4A0EFEB2" w14:textId="77777777" w:rsidR="00933BE2" w:rsidRPr="00933BE2" w:rsidRDefault="00933BE2" w:rsidP="00933BE2">
      <w:pPr>
        <w:pStyle w:val="a3"/>
        <w:spacing w:before="156" w:after="156"/>
      </w:pPr>
      <w:r w:rsidRPr="00933BE2">
        <w:t>servers:</w:t>
      </w:r>
    </w:p>
    <w:p w14:paraId="3C4DD27F" w14:textId="292689E8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  <w:r w:rsidR="0014301C">
        <w:rPr>
          <w:rFonts w:hint="eastAsia"/>
        </w:rPr>
        <w:t>my</w:t>
      </w:r>
      <w:r w:rsidRPr="00933BE2">
        <w:t>sql:</w:t>
      </w:r>
    </w:p>
    <w:p w14:paraId="10913831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host: dev-db.agriculture.com</w:t>
      </w:r>
    </w:p>
    <w:p w14:paraId="2E25726A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ip: 192.168.200.10</w:t>
      </w:r>
    </w:p>
    <w:p w14:paraId="6DA31257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</w:t>
      </w:r>
    </w:p>
    <w:p w14:paraId="24037889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cassandra:</w:t>
      </w:r>
    </w:p>
    <w:p w14:paraId="3433ED06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host: dev-db.agriculture.com</w:t>
      </w:r>
    </w:p>
    <w:p w14:paraId="4718BD12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ip: 192.168.200.10</w:t>
      </w:r>
    </w:p>
    <w:p w14:paraId="1B1A36B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</w:t>
      </w:r>
    </w:p>
    <w:p w14:paraId="57B25995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hadoop:</w:t>
      </w:r>
    </w:p>
    <w:p w14:paraId="70238510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host: dev-db.agriculture.com</w:t>
      </w:r>
    </w:p>
    <w:p w14:paraId="1DB4B226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ip: 192.168.200.10</w:t>
      </w:r>
    </w:p>
    <w:p w14:paraId="38230EA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</w:t>
      </w:r>
    </w:p>
    <w:p w14:paraId="33F70FDD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minio:</w:t>
      </w:r>
    </w:p>
    <w:p w14:paraId="28286548" w14:textId="77777777" w:rsidR="00933BE2" w:rsidRPr="00933BE2" w:rsidRDefault="00933BE2" w:rsidP="00933BE2">
      <w:pPr>
        <w:pStyle w:val="a3"/>
        <w:spacing w:before="156" w:after="156"/>
      </w:pPr>
      <w:r w:rsidRPr="00933BE2">
        <w:lastRenderedPageBreak/>
        <w:t xml:space="preserve">    host: dev-db.agriculture.com</w:t>
      </w:r>
    </w:p>
    <w:p w14:paraId="30C24663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ip: 192.168.200.10</w:t>
      </w:r>
    </w:p>
    <w:p w14:paraId="28130587" w14:textId="6119C23C" w:rsidR="00933BE2" w:rsidRPr="00933BE2" w:rsidRDefault="00933BE2" w:rsidP="0014301C">
      <w:pPr>
        <w:pStyle w:val="3"/>
      </w:pPr>
      <w:r w:rsidRPr="00933BE2">
        <w:t>网络拓扑</w:t>
      </w:r>
    </w:p>
    <w:p w14:paraId="1B6C050B" w14:textId="77777777" w:rsidR="00933BE2" w:rsidRPr="00933BE2" w:rsidRDefault="00933BE2" w:rsidP="00933BE2">
      <w:pPr>
        <w:pStyle w:val="a3"/>
        <w:spacing w:before="156" w:after="156"/>
      </w:pPr>
      <w:r w:rsidRPr="00933BE2">
        <w:t>互联网用户</w:t>
      </w:r>
    </w:p>
    <w:p w14:paraId="1A0A3F01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↓</w:t>
      </w:r>
    </w:p>
    <w:p w14:paraId="161FD232" w14:textId="77777777" w:rsidR="00933BE2" w:rsidRPr="00933BE2" w:rsidRDefault="00933BE2" w:rsidP="00933BE2">
      <w:pPr>
        <w:pStyle w:val="a3"/>
        <w:spacing w:before="156" w:after="156"/>
      </w:pPr>
      <w:r w:rsidRPr="00933BE2">
        <w:t>负载均衡器</w:t>
      </w:r>
      <w:r w:rsidRPr="00933BE2">
        <w:t xml:space="preserve"> (192.168.1.10)</w:t>
      </w:r>
    </w:p>
    <w:p w14:paraId="5DCF90E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↓</w:t>
      </w:r>
    </w:p>
    <w:p w14:paraId="7EF76F85" w14:textId="77777777" w:rsidR="00933BE2" w:rsidRPr="00933BE2" w:rsidRDefault="00933BE2" w:rsidP="00933BE2">
      <w:pPr>
        <w:pStyle w:val="a3"/>
        <w:spacing w:before="156" w:after="156"/>
      </w:pPr>
      <w:r w:rsidRPr="00933BE2">
        <w:t>┌─────────────────────────────────────────────────┐</w:t>
      </w:r>
    </w:p>
    <w:p w14:paraId="757E2D96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│                DMZ </w:t>
      </w:r>
      <w:r w:rsidRPr="00933BE2">
        <w:t>区域</w:t>
      </w:r>
      <w:r w:rsidRPr="00933BE2">
        <w:t xml:space="preserve">                         │</w:t>
      </w:r>
    </w:p>
    <w:p w14:paraId="04A7BF78" w14:textId="77777777" w:rsidR="00933BE2" w:rsidRPr="00933BE2" w:rsidRDefault="00933BE2" w:rsidP="00933BE2">
      <w:pPr>
        <w:pStyle w:val="a3"/>
        <w:spacing w:before="156" w:after="156"/>
      </w:pPr>
      <w:r w:rsidRPr="00933BE2">
        <w:t>│  Web</w:t>
      </w:r>
      <w:r w:rsidRPr="00933BE2">
        <w:t>服务器</w:t>
      </w:r>
      <w:r w:rsidRPr="00933BE2">
        <w:t xml:space="preserve"> (192.168.1.11-15)                    │</w:t>
      </w:r>
    </w:p>
    <w:p w14:paraId="32690854" w14:textId="77777777" w:rsidR="00933BE2" w:rsidRPr="00933BE2" w:rsidRDefault="00933BE2" w:rsidP="00933BE2">
      <w:pPr>
        <w:pStyle w:val="a3"/>
        <w:spacing w:before="156" w:after="156"/>
      </w:pPr>
      <w:r w:rsidRPr="00933BE2">
        <w:t>└─────────────────────────────────────────────────┘</w:t>
      </w:r>
    </w:p>
    <w:p w14:paraId="02715F07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↓</w:t>
      </w:r>
    </w:p>
    <w:p w14:paraId="52574138" w14:textId="77777777" w:rsidR="00933BE2" w:rsidRPr="00933BE2" w:rsidRDefault="00933BE2" w:rsidP="00933BE2">
      <w:pPr>
        <w:pStyle w:val="a3"/>
        <w:spacing w:before="156" w:after="156"/>
      </w:pPr>
      <w:r w:rsidRPr="00933BE2">
        <w:t>防火墙</w:t>
      </w:r>
      <w:r w:rsidRPr="00933BE2">
        <w:t xml:space="preserve"> (</w:t>
      </w:r>
      <w:r w:rsidRPr="00933BE2">
        <w:t>只允许特定端口</w:t>
      </w:r>
      <w:r w:rsidRPr="00933BE2">
        <w:t>)</w:t>
      </w:r>
    </w:p>
    <w:p w14:paraId="786DEB97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↓</w:t>
      </w:r>
    </w:p>
    <w:p w14:paraId="2BF4066E" w14:textId="77777777" w:rsidR="00933BE2" w:rsidRPr="00933BE2" w:rsidRDefault="00933BE2" w:rsidP="00933BE2">
      <w:pPr>
        <w:pStyle w:val="a3"/>
        <w:spacing w:before="156" w:after="156"/>
      </w:pPr>
      <w:r w:rsidRPr="00933BE2">
        <w:t>┌─────────────────────────────────────────────────┐</w:t>
      </w:r>
    </w:p>
    <w:p w14:paraId="4BA76621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│               </w:t>
      </w:r>
      <w:r w:rsidRPr="00933BE2">
        <w:t>内网数据库区域</w:t>
      </w:r>
      <w:r w:rsidRPr="00933BE2">
        <w:t xml:space="preserve">                      │</w:t>
      </w:r>
    </w:p>
    <w:p w14:paraId="7005D45B" w14:textId="77777777" w:rsidR="00933BE2" w:rsidRPr="00933BE2" w:rsidRDefault="00933BE2" w:rsidP="00933BE2">
      <w:pPr>
        <w:pStyle w:val="a3"/>
        <w:spacing w:before="156" w:after="156"/>
      </w:pPr>
      <w:r w:rsidRPr="00933BE2">
        <w:t>│                                                 │</w:t>
      </w:r>
    </w:p>
    <w:p w14:paraId="2AB09521" w14:textId="160D1C0F" w:rsidR="00933BE2" w:rsidRPr="00933BE2" w:rsidRDefault="00933BE2" w:rsidP="00933BE2">
      <w:pPr>
        <w:pStyle w:val="a3"/>
        <w:spacing w:before="156" w:after="156"/>
      </w:pPr>
      <w:r w:rsidRPr="00933BE2">
        <w:t xml:space="preserve">│  </w:t>
      </w:r>
      <w:r w:rsidR="0014301C">
        <w:rPr>
          <w:rFonts w:hint="eastAsia"/>
        </w:rPr>
        <w:t>My</w:t>
      </w:r>
      <w:r w:rsidRPr="00933BE2">
        <w:t>SQL</w:t>
      </w:r>
      <w:r w:rsidRPr="00933BE2">
        <w:t>集群</w:t>
      </w:r>
      <w:r w:rsidRPr="00933BE2">
        <w:t xml:space="preserve"> (192.168.100.10-12)             │</w:t>
      </w:r>
    </w:p>
    <w:p w14:paraId="5355E662" w14:textId="77777777" w:rsidR="00933BE2" w:rsidRPr="00933BE2" w:rsidRDefault="00933BE2" w:rsidP="00933BE2">
      <w:pPr>
        <w:pStyle w:val="a3"/>
        <w:spacing w:before="156" w:after="156"/>
      </w:pPr>
      <w:r w:rsidRPr="00933BE2">
        <w:t>│  Cassandra</w:t>
      </w:r>
      <w:r w:rsidRPr="00933BE2">
        <w:t>集群</w:t>
      </w:r>
      <w:r w:rsidRPr="00933BE2">
        <w:t xml:space="preserve"> (192.168.100.20-22)              │</w:t>
      </w:r>
    </w:p>
    <w:p w14:paraId="21741DD0" w14:textId="77777777" w:rsidR="00933BE2" w:rsidRPr="00933BE2" w:rsidRDefault="00933BE2" w:rsidP="00933BE2">
      <w:pPr>
        <w:pStyle w:val="a3"/>
        <w:spacing w:before="156" w:after="156"/>
      </w:pPr>
      <w:r w:rsidRPr="00933BE2">
        <w:t>│  Hadoop</w:t>
      </w:r>
      <w:r w:rsidRPr="00933BE2">
        <w:t>集群</w:t>
      </w:r>
      <w:r w:rsidRPr="00933BE2">
        <w:t xml:space="preserve"> (192.168.100.30-32)                 │</w:t>
      </w:r>
    </w:p>
    <w:p w14:paraId="7EA870BA" w14:textId="77777777" w:rsidR="00933BE2" w:rsidRPr="00933BE2" w:rsidRDefault="00933BE2" w:rsidP="00933BE2">
      <w:pPr>
        <w:pStyle w:val="a3"/>
        <w:spacing w:before="156" w:after="156"/>
      </w:pPr>
      <w:r w:rsidRPr="00933BE2">
        <w:t>│  MinIO</w:t>
      </w:r>
      <w:r w:rsidRPr="00933BE2">
        <w:t>集群</w:t>
      </w:r>
      <w:r w:rsidRPr="00933BE2">
        <w:t xml:space="preserve"> (192.168.100.40-41)                  │</w:t>
      </w:r>
    </w:p>
    <w:p w14:paraId="1EF98A4E" w14:textId="77777777" w:rsidR="00933BE2" w:rsidRPr="00933BE2" w:rsidRDefault="00933BE2" w:rsidP="00933BE2">
      <w:pPr>
        <w:pStyle w:val="a3"/>
        <w:spacing w:before="156" w:after="156"/>
      </w:pPr>
      <w:r w:rsidRPr="00933BE2">
        <w:t>│                                                 │</w:t>
      </w:r>
    </w:p>
    <w:p w14:paraId="663B9A31" w14:textId="77777777" w:rsidR="00933BE2" w:rsidRPr="00933BE2" w:rsidRDefault="00933BE2" w:rsidP="00933BE2">
      <w:pPr>
        <w:pStyle w:val="a3"/>
        <w:spacing w:before="156" w:after="156"/>
      </w:pPr>
      <w:r w:rsidRPr="00933BE2">
        <w:lastRenderedPageBreak/>
        <w:t xml:space="preserve">│  </w:t>
      </w:r>
      <w:r w:rsidRPr="00933BE2">
        <w:t>管理服务器</w:t>
      </w:r>
      <w:r w:rsidRPr="00933BE2">
        <w:t xml:space="preserve"> (192.168.100.99) - </w:t>
      </w:r>
      <w:r w:rsidRPr="00933BE2">
        <w:t>监控、备份</w:t>
      </w:r>
      <w:r w:rsidRPr="00933BE2">
        <w:t xml:space="preserve">         │</w:t>
      </w:r>
    </w:p>
    <w:p w14:paraId="17972B0F" w14:textId="77777777" w:rsidR="00933BE2" w:rsidRPr="00933BE2" w:rsidRDefault="00933BE2" w:rsidP="00933BE2">
      <w:pPr>
        <w:pStyle w:val="a3"/>
        <w:spacing w:before="156" w:after="156"/>
      </w:pPr>
      <w:r w:rsidRPr="00933BE2">
        <w:t>└─────────────────────────────────────────────────┘</w:t>
      </w:r>
    </w:p>
    <w:p w14:paraId="1D5BAF73" w14:textId="014B98AB" w:rsidR="00933BE2" w:rsidRPr="00933BE2" w:rsidRDefault="00933BE2" w:rsidP="0014301C">
      <w:pPr>
        <w:pStyle w:val="2"/>
      </w:pPr>
      <w:r w:rsidRPr="00933BE2">
        <w:t>数据库连接信息</w:t>
      </w:r>
    </w:p>
    <w:p w14:paraId="61668FD0" w14:textId="215F63D5" w:rsidR="00933BE2" w:rsidRPr="00933BE2" w:rsidRDefault="008E329C" w:rsidP="0014301C">
      <w:pPr>
        <w:pStyle w:val="3"/>
      </w:pPr>
      <w:r>
        <w:rPr>
          <w:rFonts w:hint="eastAsia"/>
        </w:rPr>
        <w:t>My</w:t>
      </w:r>
      <w:r w:rsidR="00933BE2" w:rsidRPr="00933BE2">
        <w:t xml:space="preserve">SQL </w:t>
      </w:r>
      <w:r w:rsidR="00933BE2" w:rsidRPr="00933BE2">
        <w:t>连接配置</w:t>
      </w:r>
    </w:p>
    <w:p w14:paraId="36A811E1" w14:textId="1DF6E99E" w:rsidR="00933BE2" w:rsidRPr="0014301C" w:rsidRDefault="00933BE2" w:rsidP="0014301C">
      <w:pPr>
        <w:pStyle w:val="4"/>
        <w:rPr>
          <w:rFonts w:ascii="黑体" w:eastAsia="黑体" w:hAnsi="黑体" w:hint="eastAsia"/>
          <w:b w:val="0"/>
          <w:bCs w:val="0"/>
          <w:sz w:val="21"/>
          <w:szCs w:val="21"/>
        </w:rPr>
      </w:pPr>
      <w:r w:rsidRPr="0014301C">
        <w:rPr>
          <w:rFonts w:ascii="黑体" w:eastAsia="黑体" w:hAnsi="黑体"/>
          <w:b w:val="0"/>
          <w:bCs w:val="0"/>
          <w:sz w:val="21"/>
          <w:szCs w:val="21"/>
        </w:rPr>
        <w:t>生产环境连接信息</w:t>
      </w:r>
      <w:r w:rsidR="0014301C">
        <w:rPr>
          <w:rFonts w:ascii="黑体" w:eastAsia="黑体" w:hAnsi="黑体" w:hint="eastAsia"/>
          <w:b w:val="0"/>
          <w:bCs w:val="0"/>
          <w:sz w:val="21"/>
          <w:szCs w:val="21"/>
        </w:rPr>
        <w:t>(yaml)</w:t>
      </w:r>
    </w:p>
    <w:p w14:paraId="658E5E8A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>mysql:</w:t>
      </w:r>
    </w:p>
    <w:p w14:paraId="21CDCDE5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</w:t>
      </w:r>
      <w:r w:rsidRPr="003E3D99">
        <w:rPr>
          <w:rFonts w:ascii="Cascadia Mono" w:hAnsi="Cascadia Mono" w:cs="Cascadia Mono"/>
          <w:i/>
          <w:iCs/>
          <w:kern w:val="0"/>
          <w:sz w:val="20"/>
          <w:szCs w:val="20"/>
        </w:rPr>
        <w:t xml:space="preserve"># </w:t>
      </w:r>
      <w:r w:rsidRPr="003E3D99">
        <w:rPr>
          <w:rFonts w:ascii="Cascadia Mono" w:hAnsi="Cascadia Mono" w:cs="Cascadia Mono"/>
          <w:i/>
          <w:iCs/>
          <w:kern w:val="0"/>
          <w:sz w:val="20"/>
          <w:szCs w:val="20"/>
        </w:rPr>
        <w:t>主数据库连接（写操作）</w:t>
      </w:r>
    </w:p>
    <w:p w14:paraId="6F608409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master:</w:t>
      </w:r>
    </w:p>
    <w:p w14:paraId="64B62FCC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host: mysql-master.agriculture.com</w:t>
      </w:r>
    </w:p>
    <w:p w14:paraId="3C549FEB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port: 3306</w:t>
      </w:r>
    </w:p>
    <w:p w14:paraId="1587C90C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database: smart_agriculture</w:t>
      </w:r>
    </w:p>
    <w:p w14:paraId="1538A090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username: agri_app</w:t>
      </w:r>
    </w:p>
    <w:p w14:paraId="38746790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password: ${MYSQL_MASTER_PASSWORD}</w:t>
      </w:r>
    </w:p>
    <w:p w14:paraId="64B5E271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ssl_mode: REQUIRED</w:t>
      </w:r>
    </w:p>
    <w:p w14:paraId="30BCEECE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ssl_ca: /etc/mysql/ssl/ca.pem</w:t>
      </w:r>
    </w:p>
    <w:p w14:paraId="5B2221F0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ssl_cert: /etc/mysql/ssl/client-cert.pem</w:t>
      </w:r>
    </w:p>
    <w:p w14:paraId="477CCA81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ssl_key: /etc/mysql/ssl/client-key.pem</w:t>
      </w:r>
    </w:p>
    <w:p w14:paraId="19719A4C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</w:t>
      </w:r>
    </w:p>
    <w:p w14:paraId="36390A82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</w:t>
      </w:r>
      <w:r w:rsidRPr="003E3D99">
        <w:rPr>
          <w:rFonts w:ascii="Cascadia Mono" w:hAnsi="Cascadia Mono" w:cs="Cascadia Mono"/>
          <w:i/>
          <w:iCs/>
          <w:kern w:val="0"/>
          <w:sz w:val="20"/>
          <w:szCs w:val="20"/>
        </w:rPr>
        <w:t xml:space="preserve"># </w:t>
      </w:r>
      <w:r w:rsidRPr="003E3D99">
        <w:rPr>
          <w:rFonts w:ascii="Cascadia Mono" w:hAnsi="Cascadia Mono" w:cs="Cascadia Mono"/>
          <w:i/>
          <w:iCs/>
          <w:kern w:val="0"/>
          <w:sz w:val="20"/>
          <w:szCs w:val="20"/>
        </w:rPr>
        <w:t>从数据库连接（读操作）</w:t>
      </w:r>
    </w:p>
    <w:p w14:paraId="45550035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slaves:</w:t>
      </w:r>
    </w:p>
    <w:p w14:paraId="68F5C911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- host: mysql-slave-1.agriculture.com</w:t>
      </w:r>
    </w:p>
    <w:p w14:paraId="382F8CE2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  port: 3306</w:t>
      </w:r>
    </w:p>
    <w:p w14:paraId="133C8FAC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  database: smart_agriculture</w:t>
      </w:r>
    </w:p>
    <w:p w14:paraId="15607D99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  username: agri_app_ro</w:t>
      </w:r>
    </w:p>
    <w:p w14:paraId="31BF0E54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  password: ${MYSQL_SLAVE_PASSWORD}</w:t>
      </w:r>
    </w:p>
    <w:p w14:paraId="09958BC1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  ssl_mode: REQUIRED</w:t>
      </w:r>
    </w:p>
    <w:p w14:paraId="491F196B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</w:t>
      </w:r>
    </w:p>
    <w:p w14:paraId="491F0173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- host: mysql-slave-2.agriculture.com</w:t>
      </w:r>
    </w:p>
    <w:p w14:paraId="458781FA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  port: 3306</w:t>
      </w:r>
    </w:p>
    <w:p w14:paraId="7A922E8E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  database: smart_agriculture  </w:t>
      </w:r>
    </w:p>
    <w:p w14:paraId="5510FC83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  username: agri_app_ro</w:t>
      </w:r>
    </w:p>
    <w:p w14:paraId="07B42268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  password: ${MYSQL_SLAVE_PASSWORD}</w:t>
      </w:r>
    </w:p>
    <w:p w14:paraId="2498AA14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  ssl_mode: REQUIRED</w:t>
      </w:r>
    </w:p>
    <w:p w14:paraId="0FC180E2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</w:p>
    <w:p w14:paraId="0D7A19BF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</w:t>
      </w:r>
      <w:r w:rsidRPr="003E3D99">
        <w:rPr>
          <w:rFonts w:ascii="Cascadia Mono" w:hAnsi="Cascadia Mono" w:cs="Cascadia Mono"/>
          <w:i/>
          <w:iCs/>
          <w:kern w:val="0"/>
          <w:sz w:val="20"/>
          <w:szCs w:val="20"/>
        </w:rPr>
        <w:t xml:space="preserve"># </w:t>
      </w:r>
      <w:r w:rsidRPr="003E3D99">
        <w:rPr>
          <w:rFonts w:ascii="Cascadia Mono" w:hAnsi="Cascadia Mono" w:cs="Cascadia Mono"/>
          <w:i/>
          <w:iCs/>
          <w:kern w:val="0"/>
          <w:sz w:val="20"/>
          <w:szCs w:val="20"/>
        </w:rPr>
        <w:t>连接池配置</w:t>
      </w:r>
    </w:p>
    <w:p w14:paraId="203A7E58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connection_pool:</w:t>
      </w:r>
    </w:p>
    <w:p w14:paraId="7F0DB428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lastRenderedPageBreak/>
        <w:t xml:space="preserve">    max_connections: 200</w:t>
      </w:r>
    </w:p>
    <w:p w14:paraId="4BC55998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idle_timeout: 600  </w:t>
      </w:r>
      <w:r w:rsidRPr="003E3D99">
        <w:rPr>
          <w:rFonts w:ascii="Cascadia Mono" w:hAnsi="Cascadia Mono" w:cs="Cascadia Mono"/>
          <w:i/>
          <w:iCs/>
          <w:kern w:val="0"/>
          <w:sz w:val="20"/>
          <w:szCs w:val="20"/>
        </w:rPr>
        <w:t xml:space="preserve"># </w:t>
      </w:r>
      <w:r w:rsidRPr="003E3D99">
        <w:rPr>
          <w:rFonts w:ascii="Cascadia Mono" w:hAnsi="Cascadia Mono" w:cs="Cascadia Mono"/>
          <w:i/>
          <w:iCs/>
          <w:kern w:val="0"/>
          <w:sz w:val="20"/>
          <w:szCs w:val="20"/>
        </w:rPr>
        <w:t>秒</w:t>
      </w:r>
    </w:p>
    <w:p w14:paraId="6D0AE7D2" w14:textId="77777777" w:rsidR="003E3D99" w:rsidRPr="003E3D99" w:rsidRDefault="003E3D99" w:rsidP="003E3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3E3D99">
        <w:rPr>
          <w:rFonts w:ascii="Cascadia Mono" w:hAnsi="Cascadia Mono" w:cs="Cascadia Mono"/>
          <w:kern w:val="0"/>
          <w:sz w:val="20"/>
          <w:szCs w:val="20"/>
        </w:rPr>
        <w:t xml:space="preserve">    connection_timeout: 30  </w:t>
      </w:r>
      <w:r w:rsidRPr="003E3D99">
        <w:rPr>
          <w:rFonts w:ascii="Cascadia Mono" w:hAnsi="Cascadia Mono" w:cs="Cascadia Mono"/>
          <w:i/>
          <w:iCs/>
          <w:kern w:val="0"/>
          <w:sz w:val="20"/>
          <w:szCs w:val="20"/>
        </w:rPr>
        <w:t xml:space="preserve"># </w:t>
      </w:r>
      <w:r w:rsidRPr="003E3D99">
        <w:rPr>
          <w:rFonts w:ascii="Cascadia Mono" w:hAnsi="Cascadia Mono" w:cs="Cascadia Mono"/>
          <w:i/>
          <w:iCs/>
          <w:kern w:val="0"/>
          <w:sz w:val="20"/>
          <w:szCs w:val="20"/>
        </w:rPr>
        <w:t>秒</w:t>
      </w:r>
    </w:p>
    <w:p w14:paraId="39EF4C30" w14:textId="44D9FEA6" w:rsidR="00933BE2" w:rsidRDefault="00933BE2" w:rsidP="0014301C">
      <w:pPr>
        <w:pStyle w:val="4"/>
        <w:rPr>
          <w:rFonts w:ascii="黑体" w:eastAsia="黑体" w:hAnsi="黑体" w:hint="eastAsia"/>
          <w:b w:val="0"/>
          <w:bCs w:val="0"/>
          <w:sz w:val="21"/>
          <w:szCs w:val="21"/>
        </w:rPr>
      </w:pPr>
      <w:r w:rsidRPr="0014301C">
        <w:rPr>
          <w:rFonts w:ascii="黑体" w:eastAsia="黑体" w:hAnsi="黑体"/>
          <w:b w:val="0"/>
          <w:bCs w:val="0"/>
          <w:sz w:val="21"/>
          <w:szCs w:val="21"/>
        </w:rPr>
        <w:t>应用连接字符串示例</w:t>
      </w:r>
    </w:p>
    <w:p w14:paraId="1B8373D7" w14:textId="77777777" w:rsidR="00585EB9" w:rsidRPr="00585EB9" w:rsidRDefault="00585EB9" w:rsidP="00585E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585EB9">
        <w:rPr>
          <w:rFonts w:ascii="Cascadia Mono" w:hAnsi="Cascadia Mono" w:cs="Cascadia Mono"/>
          <w:i/>
          <w:iCs/>
          <w:kern w:val="0"/>
          <w:sz w:val="20"/>
          <w:szCs w:val="20"/>
        </w:rPr>
        <w:t xml:space="preserve"># JDBC </w:t>
      </w:r>
      <w:r w:rsidRPr="00585EB9">
        <w:rPr>
          <w:rFonts w:ascii="Cascadia Mono" w:hAnsi="Cascadia Mono" w:cs="Cascadia Mono"/>
          <w:i/>
          <w:iCs/>
          <w:kern w:val="0"/>
          <w:sz w:val="20"/>
          <w:szCs w:val="20"/>
        </w:rPr>
        <w:t>连接字符串</w:t>
      </w:r>
    </w:p>
    <w:p w14:paraId="1CFFD281" w14:textId="77777777" w:rsidR="00585EB9" w:rsidRPr="00585EB9" w:rsidRDefault="00585EB9" w:rsidP="00585E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585EB9">
        <w:rPr>
          <w:rFonts w:ascii="Cascadia Mono" w:hAnsi="Cascadia Mono" w:cs="Cascadia Mono"/>
          <w:kern w:val="0"/>
          <w:sz w:val="20"/>
          <w:szCs w:val="20"/>
        </w:rPr>
        <w:t>DATABASE_URL="jdbc:mysql://mysql-master.agriculture.com:3306/smart_agriculture?user=agri_app&amp;password=xxx&amp;useSSL=true&amp;requireSSL=true"</w:t>
      </w:r>
    </w:p>
    <w:p w14:paraId="1D3B58B6" w14:textId="77777777" w:rsidR="00585EB9" w:rsidRPr="00585EB9" w:rsidRDefault="00585EB9" w:rsidP="00585E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</w:p>
    <w:p w14:paraId="08C6FA4A" w14:textId="77777777" w:rsidR="00585EB9" w:rsidRPr="00585EB9" w:rsidRDefault="00585EB9" w:rsidP="00585E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0" w:afterLines="0" w:after="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585EB9">
        <w:rPr>
          <w:rFonts w:ascii="Cascadia Mono" w:hAnsi="Cascadia Mono" w:cs="Cascadia Mono"/>
          <w:i/>
          <w:iCs/>
          <w:kern w:val="0"/>
          <w:sz w:val="20"/>
          <w:szCs w:val="20"/>
        </w:rPr>
        <w:t xml:space="preserve"># Python MySQL Connector </w:t>
      </w:r>
      <w:r w:rsidRPr="00585EB9">
        <w:rPr>
          <w:rFonts w:ascii="Cascadia Mono" w:hAnsi="Cascadia Mono" w:cs="Cascadia Mono"/>
          <w:i/>
          <w:iCs/>
          <w:kern w:val="0"/>
          <w:sz w:val="20"/>
          <w:szCs w:val="20"/>
        </w:rPr>
        <w:t>连接字符串</w:t>
      </w:r>
    </w:p>
    <w:p w14:paraId="547C96E3" w14:textId="77777777" w:rsidR="00585EB9" w:rsidRPr="00585EB9" w:rsidRDefault="00585EB9" w:rsidP="00585E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0" w:before="120" w:afterLines="0" w:after="120" w:line="330" w:lineRule="atLeast"/>
        <w:jc w:val="left"/>
        <w:rPr>
          <w:rFonts w:ascii="Cascadia Mono" w:hAnsi="Cascadia Mono" w:cs="Cascadia Mono"/>
          <w:kern w:val="0"/>
          <w:sz w:val="20"/>
          <w:szCs w:val="20"/>
        </w:rPr>
      </w:pPr>
      <w:r w:rsidRPr="00585EB9">
        <w:rPr>
          <w:rFonts w:ascii="Cascadia Mono" w:hAnsi="Cascadia Mono" w:cs="Cascadia Mono"/>
          <w:kern w:val="0"/>
          <w:sz w:val="20"/>
          <w:szCs w:val="20"/>
        </w:rPr>
        <w:t>DATABASE_URL="mysql+mysqlconnector://agri_app:xxx@mysql-master.agriculture.com:3306/smart_agriculture"</w:t>
      </w:r>
    </w:p>
    <w:p w14:paraId="24DB143E" w14:textId="77777777" w:rsidR="00585EB9" w:rsidRPr="00585EB9" w:rsidRDefault="00585EB9" w:rsidP="00585EB9">
      <w:pPr>
        <w:spacing w:before="156" w:after="156"/>
      </w:pPr>
    </w:p>
    <w:p w14:paraId="36601108" w14:textId="7B7F2E72" w:rsidR="00933BE2" w:rsidRPr="0014301C" w:rsidRDefault="00933BE2" w:rsidP="0014301C">
      <w:pPr>
        <w:pStyle w:val="3"/>
        <w:rPr>
          <w:rFonts w:ascii="黑体" w:hAnsi="黑体" w:hint="eastAsia"/>
        </w:rPr>
      </w:pPr>
      <w:r w:rsidRPr="0014301C">
        <w:rPr>
          <w:rFonts w:ascii="黑体" w:hAnsi="黑体"/>
        </w:rPr>
        <w:t>Cassandra 连接配置</w:t>
      </w:r>
    </w:p>
    <w:p w14:paraId="1E7A37B0" w14:textId="124F2782" w:rsidR="00933BE2" w:rsidRPr="0014301C" w:rsidRDefault="00933BE2" w:rsidP="0014301C">
      <w:pPr>
        <w:pStyle w:val="4"/>
        <w:rPr>
          <w:rFonts w:ascii="黑体" w:eastAsia="黑体" w:hAnsi="黑体" w:hint="eastAsia"/>
          <w:b w:val="0"/>
          <w:bCs w:val="0"/>
          <w:sz w:val="21"/>
          <w:szCs w:val="21"/>
        </w:rPr>
      </w:pPr>
      <w:r w:rsidRPr="0014301C">
        <w:rPr>
          <w:rFonts w:ascii="黑体" w:eastAsia="黑体" w:hAnsi="黑体"/>
          <w:b w:val="0"/>
          <w:bCs w:val="0"/>
          <w:sz w:val="21"/>
          <w:szCs w:val="21"/>
        </w:rPr>
        <w:t>生产环境连接信息</w:t>
      </w:r>
      <w:r w:rsidR="0014301C" w:rsidRPr="0014301C">
        <w:rPr>
          <w:rFonts w:ascii="黑体" w:eastAsia="黑体" w:hAnsi="黑体" w:hint="eastAsia"/>
          <w:b w:val="0"/>
          <w:bCs w:val="0"/>
          <w:sz w:val="21"/>
          <w:szCs w:val="21"/>
        </w:rPr>
        <w:t>(</w:t>
      </w:r>
      <w:r w:rsidR="0014301C" w:rsidRPr="0014301C">
        <w:rPr>
          <w:rFonts w:ascii="黑体" w:eastAsia="黑体" w:hAnsi="黑体"/>
          <w:b w:val="0"/>
          <w:bCs w:val="0"/>
          <w:sz w:val="21"/>
          <w:szCs w:val="21"/>
        </w:rPr>
        <w:t>yaml</w:t>
      </w:r>
      <w:r w:rsidR="0014301C" w:rsidRPr="0014301C">
        <w:rPr>
          <w:rFonts w:ascii="黑体" w:eastAsia="黑体" w:hAnsi="黑体" w:hint="eastAsia"/>
          <w:b w:val="0"/>
          <w:bCs w:val="0"/>
          <w:sz w:val="21"/>
          <w:szCs w:val="21"/>
        </w:rPr>
        <w:t>)</w:t>
      </w:r>
    </w:p>
    <w:p w14:paraId="785D16E8" w14:textId="77777777" w:rsidR="00933BE2" w:rsidRPr="00933BE2" w:rsidRDefault="00933BE2" w:rsidP="00933BE2">
      <w:pPr>
        <w:pStyle w:val="a3"/>
        <w:spacing w:before="156" w:after="156"/>
      </w:pPr>
      <w:r w:rsidRPr="00933BE2">
        <w:t>cassandra:</w:t>
      </w:r>
    </w:p>
    <w:p w14:paraId="2644C1D0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集群节点列表</w:t>
      </w:r>
    </w:p>
    <w:p w14:paraId="36CC0209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contact_points:</w:t>
      </w:r>
    </w:p>
    <w:p w14:paraId="4B76D2F5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- cassandra-1.agriculture.com:9042</w:t>
      </w:r>
    </w:p>
    <w:p w14:paraId="2887E9F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- cassandra-2.agriculture.com:9042  </w:t>
      </w:r>
    </w:p>
    <w:p w14:paraId="01280805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- cassandra-3.agriculture.com:9042</w:t>
      </w:r>
    </w:p>
    <w:p w14:paraId="77C86661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5E0C8AC7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连接配置</w:t>
      </w:r>
    </w:p>
    <w:p w14:paraId="2234DD1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keyspace: agriculture_ks</w:t>
      </w:r>
    </w:p>
    <w:p w14:paraId="6113A628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username: agri_cassandra</w:t>
      </w:r>
    </w:p>
    <w:p w14:paraId="49DA39B4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password: ${CASSANDRA_PASSWORD}</w:t>
      </w:r>
    </w:p>
    <w:p w14:paraId="53E47AD1" w14:textId="77777777" w:rsidR="00933BE2" w:rsidRPr="00933BE2" w:rsidRDefault="00933BE2" w:rsidP="00933BE2">
      <w:pPr>
        <w:pStyle w:val="a3"/>
        <w:spacing w:before="156" w:after="156"/>
      </w:pPr>
      <w:r w:rsidRPr="00933BE2">
        <w:lastRenderedPageBreak/>
        <w:t xml:space="preserve">  local_datacenter: DC1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根据实际数据中心名称配置</w:t>
      </w:r>
    </w:p>
    <w:p w14:paraId="7F488840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1CA007C6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  <w:r w:rsidRPr="00933BE2">
        <w:rPr>
          <w:i/>
          <w:iCs/>
        </w:rPr>
        <w:t># SSL</w:t>
      </w:r>
      <w:r w:rsidRPr="00933BE2">
        <w:rPr>
          <w:i/>
          <w:iCs/>
        </w:rPr>
        <w:t>配置</w:t>
      </w:r>
    </w:p>
    <w:p w14:paraId="4256E89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ssl:</w:t>
      </w:r>
    </w:p>
    <w:p w14:paraId="1B266C8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enabled: true</w:t>
      </w:r>
    </w:p>
    <w:p w14:paraId="2C1F7328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truststore_path: /etc/cassandra/ssl/cassandra_truststore.jks</w:t>
      </w:r>
    </w:p>
    <w:p w14:paraId="4D918AC4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keystore_path: /etc/cassandra/ssl/cassandra_keystore.jks</w:t>
      </w:r>
    </w:p>
    <w:p w14:paraId="638554B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0D111189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连接池配置</w:t>
      </w:r>
    </w:p>
    <w:p w14:paraId="62DA68B1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pool:</w:t>
      </w:r>
    </w:p>
    <w:p w14:paraId="6FEF49C8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core_connections_per_host: 2</w:t>
      </w:r>
    </w:p>
    <w:p w14:paraId="49EE64A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max_connections_per_host: 8</w:t>
      </w:r>
    </w:p>
    <w:p w14:paraId="239ED912" w14:textId="77777777" w:rsidR="00C675DD" w:rsidRDefault="00933BE2" w:rsidP="00C675DD">
      <w:pPr>
        <w:pStyle w:val="a3"/>
        <w:spacing w:before="156" w:after="156"/>
      </w:pPr>
      <w:r w:rsidRPr="00933BE2">
        <w:t xml:space="preserve">    max_requests_per_connection: 1024</w:t>
      </w:r>
    </w:p>
    <w:p w14:paraId="6BBCAF37" w14:textId="0BCEDF6B" w:rsidR="00933BE2" w:rsidRPr="00C675DD" w:rsidRDefault="00933BE2" w:rsidP="00C675DD">
      <w:pPr>
        <w:pStyle w:val="4"/>
        <w:rPr>
          <w:rFonts w:ascii="黑体" w:eastAsia="黑体" w:hAnsi="黑体" w:hint="eastAsia"/>
          <w:b w:val="0"/>
          <w:bCs w:val="0"/>
          <w:sz w:val="21"/>
          <w:szCs w:val="21"/>
        </w:rPr>
      </w:pPr>
      <w:r w:rsidRPr="00C675DD">
        <w:rPr>
          <w:rFonts w:ascii="黑体" w:eastAsia="黑体" w:hAnsi="黑体"/>
          <w:b w:val="0"/>
          <w:bCs w:val="0"/>
          <w:sz w:val="21"/>
          <w:szCs w:val="21"/>
        </w:rPr>
        <w:t>应用连接示例</w:t>
      </w:r>
      <w:r w:rsidR="00C675DD">
        <w:rPr>
          <w:rFonts w:ascii="黑体" w:eastAsia="黑体" w:hAnsi="黑体" w:hint="eastAsia"/>
          <w:b w:val="0"/>
          <w:bCs w:val="0"/>
          <w:sz w:val="21"/>
          <w:szCs w:val="21"/>
        </w:rPr>
        <w:t>(</w:t>
      </w:r>
      <w:r w:rsidR="00871A9F">
        <w:rPr>
          <w:rFonts w:ascii="黑体" w:eastAsia="黑体" w:hAnsi="黑体" w:hint="eastAsia"/>
          <w:b w:val="0"/>
          <w:bCs w:val="0"/>
          <w:sz w:val="21"/>
          <w:szCs w:val="21"/>
        </w:rPr>
        <w:t>python</w:t>
      </w:r>
      <w:r w:rsidR="00C675DD">
        <w:rPr>
          <w:rFonts w:ascii="黑体" w:eastAsia="黑体" w:hAnsi="黑体" w:hint="eastAsia"/>
          <w:b w:val="0"/>
          <w:bCs w:val="0"/>
          <w:sz w:val="21"/>
          <w:szCs w:val="21"/>
        </w:rPr>
        <w:t>)</w:t>
      </w:r>
    </w:p>
    <w:p w14:paraId="0A5E379B" w14:textId="77777777" w:rsidR="00933BE2" w:rsidRPr="00933BE2" w:rsidRDefault="00933BE2" w:rsidP="00933BE2">
      <w:pPr>
        <w:pStyle w:val="a3"/>
        <w:spacing w:before="156" w:after="156"/>
      </w:pPr>
      <w:r w:rsidRPr="00933BE2">
        <w:t>from cassandra.cluster import Cluster</w:t>
      </w:r>
    </w:p>
    <w:p w14:paraId="5B87F05A" w14:textId="77777777" w:rsidR="00933BE2" w:rsidRPr="00933BE2" w:rsidRDefault="00933BE2" w:rsidP="00933BE2">
      <w:pPr>
        <w:pStyle w:val="a3"/>
        <w:spacing w:before="156" w:after="156"/>
      </w:pPr>
      <w:r w:rsidRPr="00933BE2">
        <w:t>from cassandra.auth import PlainTextAuthProvider</w:t>
      </w:r>
    </w:p>
    <w:p w14:paraId="091C8BA2" w14:textId="77777777" w:rsidR="00933BE2" w:rsidRPr="00933BE2" w:rsidRDefault="00933BE2" w:rsidP="00933BE2">
      <w:pPr>
        <w:pStyle w:val="a3"/>
        <w:spacing w:before="156" w:after="156"/>
      </w:pPr>
    </w:p>
    <w:p w14:paraId="27257EA6" w14:textId="77777777" w:rsidR="00933BE2" w:rsidRPr="00933BE2" w:rsidRDefault="00933BE2" w:rsidP="00933BE2">
      <w:pPr>
        <w:pStyle w:val="a3"/>
        <w:spacing w:before="156" w:after="156"/>
      </w:pPr>
      <w:r w:rsidRPr="00933BE2">
        <w:t>auth_provider = PlainTextAuthProvider(</w:t>
      </w:r>
    </w:p>
    <w:p w14:paraId="64787401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username='agri_cassandra', </w:t>
      </w:r>
    </w:p>
    <w:p w14:paraId="7C073210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password='your_password'</w:t>
      </w:r>
    </w:p>
    <w:p w14:paraId="3B1878A3" w14:textId="77777777" w:rsidR="00933BE2" w:rsidRPr="00933BE2" w:rsidRDefault="00933BE2" w:rsidP="00933BE2">
      <w:pPr>
        <w:pStyle w:val="a3"/>
        <w:spacing w:before="156" w:after="156"/>
      </w:pPr>
      <w:r w:rsidRPr="00933BE2">
        <w:t>)</w:t>
      </w:r>
    </w:p>
    <w:p w14:paraId="34D8E38D" w14:textId="77777777" w:rsidR="00933BE2" w:rsidRPr="00933BE2" w:rsidRDefault="00933BE2" w:rsidP="00933BE2">
      <w:pPr>
        <w:pStyle w:val="a3"/>
        <w:spacing w:before="156" w:after="156"/>
      </w:pPr>
    </w:p>
    <w:p w14:paraId="7F9E65FF" w14:textId="77777777" w:rsidR="00933BE2" w:rsidRPr="00933BE2" w:rsidRDefault="00933BE2" w:rsidP="00933BE2">
      <w:pPr>
        <w:pStyle w:val="a3"/>
        <w:spacing w:before="156" w:after="156"/>
      </w:pPr>
      <w:r w:rsidRPr="00933BE2">
        <w:lastRenderedPageBreak/>
        <w:t>cluster = Cluster(</w:t>
      </w:r>
    </w:p>
    <w:p w14:paraId="7ABBD64D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contact_points=['cassandra-1.agriculture.com', 'cassandra-2.agriculture.com'],</w:t>
      </w:r>
    </w:p>
    <w:p w14:paraId="1319531E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auth_provider=auth_provider,</w:t>
      </w:r>
    </w:p>
    <w:p w14:paraId="4D966536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ssl_options={'ssl': True}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如果启用</w:t>
      </w:r>
      <w:r w:rsidRPr="00933BE2">
        <w:rPr>
          <w:i/>
          <w:iCs/>
        </w:rPr>
        <w:t>SSL</w:t>
      </w:r>
    </w:p>
    <w:p w14:paraId="1DB5B51E" w14:textId="77777777" w:rsidR="00933BE2" w:rsidRPr="00933BE2" w:rsidRDefault="00933BE2" w:rsidP="00933BE2">
      <w:pPr>
        <w:pStyle w:val="a3"/>
        <w:spacing w:before="156" w:after="156"/>
      </w:pPr>
      <w:r w:rsidRPr="00933BE2">
        <w:t>)</w:t>
      </w:r>
    </w:p>
    <w:p w14:paraId="5EF1F3F9" w14:textId="77777777" w:rsidR="00933BE2" w:rsidRPr="00933BE2" w:rsidRDefault="00933BE2" w:rsidP="00933BE2">
      <w:pPr>
        <w:pStyle w:val="a3"/>
        <w:spacing w:before="156" w:after="156"/>
      </w:pPr>
    </w:p>
    <w:p w14:paraId="03297A84" w14:textId="77777777" w:rsidR="00933BE2" w:rsidRPr="00933BE2" w:rsidRDefault="00933BE2" w:rsidP="00933BE2">
      <w:pPr>
        <w:pStyle w:val="a3"/>
        <w:spacing w:before="156" w:after="156"/>
      </w:pPr>
      <w:r w:rsidRPr="00933BE2">
        <w:t>session = cluster.connect('agriculture_ks')</w:t>
      </w:r>
    </w:p>
    <w:p w14:paraId="694DD25F" w14:textId="41B2556E" w:rsidR="00933BE2" w:rsidRPr="00871A9F" w:rsidRDefault="00933BE2" w:rsidP="00871A9F">
      <w:pPr>
        <w:pStyle w:val="3"/>
        <w:rPr>
          <w:rFonts w:ascii="黑体" w:hAnsi="黑体" w:hint="eastAsia"/>
        </w:rPr>
      </w:pPr>
      <w:r w:rsidRPr="00871A9F">
        <w:rPr>
          <w:rFonts w:ascii="黑体" w:hAnsi="黑体"/>
        </w:rPr>
        <w:t>HDFS 连接配置</w:t>
      </w:r>
    </w:p>
    <w:p w14:paraId="698C7E19" w14:textId="0CB97C0F" w:rsidR="00933BE2" w:rsidRPr="00871A9F" w:rsidRDefault="00933BE2" w:rsidP="00871A9F">
      <w:pPr>
        <w:pStyle w:val="4"/>
        <w:rPr>
          <w:rFonts w:ascii="黑体" w:eastAsia="黑体" w:hAnsi="黑体" w:hint="eastAsia"/>
          <w:b w:val="0"/>
          <w:bCs w:val="0"/>
          <w:sz w:val="21"/>
          <w:szCs w:val="21"/>
        </w:rPr>
      </w:pPr>
      <w:r w:rsidRPr="00871A9F">
        <w:rPr>
          <w:rFonts w:ascii="黑体" w:eastAsia="黑体" w:hAnsi="黑体"/>
          <w:b w:val="0"/>
          <w:bCs w:val="0"/>
          <w:sz w:val="21"/>
          <w:szCs w:val="21"/>
        </w:rPr>
        <w:t>生产环境连接信息</w:t>
      </w:r>
      <w:r w:rsidR="00871A9F">
        <w:rPr>
          <w:rFonts w:ascii="黑体" w:eastAsia="黑体" w:hAnsi="黑体" w:hint="eastAsia"/>
          <w:b w:val="0"/>
          <w:bCs w:val="0"/>
          <w:sz w:val="21"/>
          <w:szCs w:val="21"/>
        </w:rPr>
        <w:t>(yaml)</w:t>
      </w:r>
    </w:p>
    <w:p w14:paraId="03F9546F" w14:textId="77777777" w:rsidR="00933BE2" w:rsidRPr="00933BE2" w:rsidRDefault="00933BE2" w:rsidP="00933BE2">
      <w:pPr>
        <w:pStyle w:val="a3"/>
        <w:spacing w:before="156" w:after="156"/>
      </w:pPr>
      <w:r w:rsidRPr="00933BE2">
        <w:t>hdfs:</w:t>
      </w:r>
    </w:p>
    <w:p w14:paraId="0F28CA4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  <w:r w:rsidRPr="00933BE2">
        <w:rPr>
          <w:i/>
          <w:iCs/>
        </w:rPr>
        <w:t xml:space="preserve"># NameNode </w:t>
      </w:r>
      <w:r w:rsidRPr="00933BE2">
        <w:rPr>
          <w:i/>
          <w:iCs/>
        </w:rPr>
        <w:t>连接信息</w:t>
      </w:r>
    </w:p>
    <w:p w14:paraId="2AE559E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namenode:</w:t>
      </w:r>
    </w:p>
    <w:p w14:paraId="3BB74877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host: hadoop-nn.agriculture.com</w:t>
      </w:r>
    </w:p>
    <w:p w14:paraId="0163CAA3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port: 9820  </w:t>
      </w:r>
      <w:r w:rsidRPr="00933BE2">
        <w:rPr>
          <w:i/>
          <w:iCs/>
        </w:rPr>
        <w:t xml:space="preserve"># Hadoop 3.x </w:t>
      </w:r>
      <w:r w:rsidRPr="00933BE2">
        <w:rPr>
          <w:i/>
          <w:iCs/>
        </w:rPr>
        <w:t>默认端口</w:t>
      </w:r>
    </w:p>
    <w:p w14:paraId="6C6174AD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rpc_port: 8020</w:t>
      </w:r>
    </w:p>
    <w:p w14:paraId="71C60A28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558088E8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  <w:r w:rsidRPr="00933BE2">
        <w:rPr>
          <w:i/>
          <w:iCs/>
        </w:rPr>
        <w:t># WebHDFS REST API</w:t>
      </w:r>
    </w:p>
    <w:p w14:paraId="3F11072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webhdfs:</w:t>
      </w:r>
    </w:p>
    <w:p w14:paraId="0B4CE320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host: hadoop-nn.agriculture.com</w:t>
      </w:r>
    </w:p>
    <w:p w14:paraId="1FB208A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port: 9870  </w:t>
      </w:r>
      <w:r w:rsidRPr="00933BE2">
        <w:rPr>
          <w:i/>
          <w:iCs/>
        </w:rPr>
        <w:t># HTTP</w:t>
      </w:r>
      <w:r w:rsidRPr="00933BE2">
        <w:rPr>
          <w:i/>
          <w:iCs/>
        </w:rPr>
        <w:t>端口</w:t>
      </w:r>
    </w:p>
    <w:p w14:paraId="0C03F50C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url: "http://hadoop-nn.agriculture.com:9870/webhdfs/v1"</w:t>
      </w:r>
    </w:p>
    <w:p w14:paraId="0EDC8E2D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3E470C65" w14:textId="77777777" w:rsidR="00933BE2" w:rsidRPr="00933BE2" w:rsidRDefault="00933BE2" w:rsidP="00933BE2">
      <w:pPr>
        <w:pStyle w:val="a3"/>
        <w:spacing w:before="156" w:after="156"/>
      </w:pPr>
      <w:r w:rsidRPr="00933BE2">
        <w:lastRenderedPageBreak/>
        <w:t xml:space="preserve">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认证配置</w:t>
      </w:r>
    </w:p>
    <w:p w14:paraId="46B3536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authentication:</w:t>
      </w:r>
    </w:p>
    <w:p w14:paraId="6894B3D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type: kerberos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或</w:t>
      </w:r>
      <w:r w:rsidRPr="00933BE2">
        <w:rPr>
          <w:i/>
          <w:iCs/>
        </w:rPr>
        <w:t xml:space="preserve"> simple</w:t>
      </w:r>
    </w:p>
    <w:p w14:paraId="2BC55717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principal: agri_hdfs@AGRICULTURE.COM</w:t>
      </w:r>
    </w:p>
    <w:p w14:paraId="4CAAE878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keytab: /etc/security/keytabs/agri_hdfs.keytab</w:t>
      </w:r>
    </w:p>
    <w:p w14:paraId="53A518A3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7FAF0545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重要路径</w:t>
      </w:r>
    </w:p>
    <w:p w14:paraId="786A2305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paths:</w:t>
      </w:r>
    </w:p>
    <w:p w14:paraId="1ACE79DE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raw_data: /agriculture/raw_data</w:t>
      </w:r>
    </w:p>
    <w:p w14:paraId="7E2607A5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processed_data: /agriculture/processed_data  </w:t>
      </w:r>
    </w:p>
    <w:p w14:paraId="14004885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backup: /agriculture/backup</w:t>
      </w:r>
    </w:p>
    <w:p w14:paraId="69EAC84B" w14:textId="2F693E07" w:rsidR="00933BE2" w:rsidRPr="00871A9F" w:rsidRDefault="00933BE2" w:rsidP="00871A9F">
      <w:pPr>
        <w:pStyle w:val="4"/>
        <w:rPr>
          <w:rFonts w:ascii="黑体" w:eastAsia="黑体" w:hAnsi="黑体" w:hint="eastAsia"/>
          <w:b w:val="0"/>
          <w:bCs w:val="0"/>
          <w:sz w:val="21"/>
          <w:szCs w:val="21"/>
        </w:rPr>
      </w:pPr>
      <w:r w:rsidRPr="00871A9F">
        <w:rPr>
          <w:rFonts w:ascii="黑体" w:eastAsia="黑体" w:hAnsi="黑体"/>
          <w:b w:val="0"/>
          <w:bCs w:val="0"/>
          <w:sz w:val="21"/>
          <w:szCs w:val="21"/>
        </w:rPr>
        <w:t>应用连接示例</w:t>
      </w:r>
    </w:p>
    <w:p w14:paraId="6F12C500" w14:textId="77777777" w:rsidR="00933BE2" w:rsidRPr="00933BE2" w:rsidRDefault="00933BE2" w:rsidP="00933BE2">
      <w:pPr>
        <w:pStyle w:val="a3"/>
        <w:spacing w:before="156" w:after="156"/>
      </w:pPr>
      <w:r w:rsidRPr="00933BE2">
        <w:t>python</w:t>
      </w:r>
    </w:p>
    <w:p w14:paraId="3E1C9673" w14:textId="77777777" w:rsidR="00933BE2" w:rsidRPr="00933BE2" w:rsidRDefault="00933BE2" w:rsidP="00933BE2">
      <w:pPr>
        <w:pStyle w:val="a3"/>
        <w:spacing w:before="156" w:after="156"/>
      </w:pPr>
      <w:r w:rsidRPr="00933BE2">
        <w:t>import hdfs</w:t>
      </w:r>
    </w:p>
    <w:p w14:paraId="69C48095" w14:textId="77777777" w:rsidR="00933BE2" w:rsidRPr="00933BE2" w:rsidRDefault="00933BE2" w:rsidP="00933BE2">
      <w:pPr>
        <w:pStyle w:val="a3"/>
        <w:spacing w:before="156" w:after="156"/>
      </w:pPr>
      <w:r w:rsidRPr="00933BE2">
        <w:t>from hdfs.ext.kerberos import KerberosClient</w:t>
      </w:r>
    </w:p>
    <w:p w14:paraId="3285C6EC" w14:textId="77777777" w:rsidR="00933BE2" w:rsidRPr="00933BE2" w:rsidRDefault="00933BE2" w:rsidP="00933BE2">
      <w:pPr>
        <w:pStyle w:val="a3"/>
        <w:spacing w:before="156" w:after="156"/>
      </w:pPr>
    </w:p>
    <w:p w14:paraId="512D09B3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使用</w:t>
      </w:r>
      <w:r w:rsidRPr="00933BE2">
        <w:rPr>
          <w:i/>
          <w:iCs/>
        </w:rPr>
        <w:t>Kerberos</w:t>
      </w:r>
      <w:r w:rsidRPr="00933BE2">
        <w:rPr>
          <w:i/>
          <w:iCs/>
        </w:rPr>
        <w:t>认证</w:t>
      </w:r>
    </w:p>
    <w:p w14:paraId="47D9FA2F" w14:textId="77777777" w:rsidR="00933BE2" w:rsidRPr="00933BE2" w:rsidRDefault="00933BE2" w:rsidP="00933BE2">
      <w:pPr>
        <w:pStyle w:val="a3"/>
        <w:spacing w:before="156" w:after="156"/>
      </w:pPr>
      <w:r w:rsidRPr="00933BE2">
        <w:t>client = KerberosClient('http://hadoop-nn.agriculture.com:9870')</w:t>
      </w:r>
    </w:p>
    <w:p w14:paraId="105FB4F8" w14:textId="77777777" w:rsidR="00933BE2" w:rsidRPr="00933BE2" w:rsidRDefault="00933BE2" w:rsidP="00933BE2">
      <w:pPr>
        <w:pStyle w:val="a3"/>
        <w:spacing w:before="156" w:after="156"/>
      </w:pPr>
    </w:p>
    <w:p w14:paraId="42AE440B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写入数据到</w:t>
      </w:r>
      <w:r w:rsidRPr="00933BE2">
        <w:rPr>
          <w:i/>
          <w:iCs/>
        </w:rPr>
        <w:t>HDFS</w:t>
      </w:r>
    </w:p>
    <w:p w14:paraId="32752B72" w14:textId="77777777" w:rsidR="00933BE2" w:rsidRPr="00933BE2" w:rsidRDefault="00933BE2" w:rsidP="00933BE2">
      <w:pPr>
        <w:pStyle w:val="a3"/>
        <w:spacing w:before="156" w:after="156"/>
      </w:pPr>
      <w:r w:rsidRPr="00933BE2">
        <w:t>with client.write('/agriculture/raw_data/sensor/2025-04-24/data.json') as writer:</w:t>
      </w:r>
    </w:p>
    <w:p w14:paraId="541078E6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writer.write('{"sensor_id": "temp001", "value": 25.5}')</w:t>
      </w:r>
    </w:p>
    <w:p w14:paraId="16FAEA25" w14:textId="4A8F909A" w:rsidR="00933BE2" w:rsidRPr="00933BE2" w:rsidRDefault="00933BE2" w:rsidP="00871A9F">
      <w:pPr>
        <w:pStyle w:val="3"/>
      </w:pPr>
      <w:r w:rsidRPr="00933BE2">
        <w:lastRenderedPageBreak/>
        <w:t xml:space="preserve">MinIO </w:t>
      </w:r>
      <w:r w:rsidRPr="00933BE2">
        <w:t>连接配置</w:t>
      </w:r>
    </w:p>
    <w:p w14:paraId="32F55812" w14:textId="45DAF963" w:rsidR="00933BE2" w:rsidRPr="00871A9F" w:rsidRDefault="00933BE2" w:rsidP="00871A9F">
      <w:pPr>
        <w:pStyle w:val="4"/>
        <w:rPr>
          <w:rFonts w:ascii="黑体" w:eastAsia="黑体" w:hAnsi="黑体" w:hint="eastAsia"/>
          <w:b w:val="0"/>
          <w:bCs w:val="0"/>
          <w:sz w:val="21"/>
          <w:szCs w:val="21"/>
        </w:rPr>
      </w:pPr>
      <w:r w:rsidRPr="00871A9F">
        <w:rPr>
          <w:rFonts w:ascii="黑体" w:eastAsia="黑体" w:hAnsi="黑体"/>
          <w:b w:val="0"/>
          <w:bCs w:val="0"/>
          <w:sz w:val="21"/>
          <w:szCs w:val="21"/>
        </w:rPr>
        <w:t>生产环境连接信息</w:t>
      </w:r>
      <w:r w:rsidR="00871A9F">
        <w:rPr>
          <w:rFonts w:ascii="黑体" w:eastAsia="黑体" w:hAnsi="黑体" w:hint="eastAsia"/>
          <w:b w:val="0"/>
          <w:bCs w:val="0"/>
          <w:sz w:val="21"/>
          <w:szCs w:val="21"/>
        </w:rPr>
        <w:t>(yaml)</w:t>
      </w:r>
    </w:p>
    <w:p w14:paraId="0AA4D49B" w14:textId="77777777" w:rsidR="00933BE2" w:rsidRPr="00933BE2" w:rsidRDefault="00933BE2" w:rsidP="00933BE2">
      <w:pPr>
        <w:pStyle w:val="a3"/>
        <w:spacing w:before="156" w:after="156"/>
      </w:pPr>
      <w:r w:rsidRPr="00933BE2">
        <w:t>minio:</w:t>
      </w:r>
    </w:p>
    <w:p w14:paraId="707CE6D8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端点配置</w:t>
      </w:r>
    </w:p>
    <w:p w14:paraId="02B0D094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endpoint: minio.agriculture.com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负载均衡端点</w:t>
      </w:r>
    </w:p>
    <w:p w14:paraId="543E64A7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port: 9000</w:t>
      </w:r>
    </w:p>
    <w:p w14:paraId="78A83EEC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ssl: true</w:t>
      </w:r>
    </w:p>
    <w:p w14:paraId="6982D5EC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5B55B80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认证信息</w:t>
      </w:r>
    </w:p>
    <w:p w14:paraId="02825AC3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access_key: ${MINIO_ACCESS_KEY}</w:t>
      </w:r>
    </w:p>
    <w:p w14:paraId="5DE0995E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secret_key: ${MINIO_SECRET_KEY}</w:t>
      </w:r>
    </w:p>
    <w:p w14:paraId="0C68A3A4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255A71B1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存储桶配置</w:t>
      </w:r>
    </w:p>
    <w:p w14:paraId="19C86619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buckets:</w:t>
      </w:r>
    </w:p>
    <w:p w14:paraId="38019BE8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images: agriculture-images</w:t>
      </w:r>
    </w:p>
    <w:p w14:paraId="30C6F06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videos: agriculture-videos  </w:t>
      </w:r>
    </w:p>
    <w:p w14:paraId="5B020A3E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models: ai-models</w:t>
      </w:r>
    </w:p>
    <w:p w14:paraId="784FD066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backups: database-backups</w:t>
      </w:r>
    </w:p>
    <w:p w14:paraId="28FADE21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3B28623E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策略配置</w:t>
      </w:r>
    </w:p>
    <w:p w14:paraId="174DBE97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policy:</w:t>
      </w:r>
    </w:p>
    <w:p w14:paraId="1C956712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image_retention_days: 365</w:t>
      </w:r>
    </w:p>
    <w:p w14:paraId="2A9FEA91" w14:textId="77777777" w:rsidR="00933BE2" w:rsidRPr="00933BE2" w:rsidRDefault="00933BE2" w:rsidP="00933BE2">
      <w:pPr>
        <w:pStyle w:val="a3"/>
        <w:spacing w:before="156" w:after="156"/>
      </w:pPr>
      <w:r w:rsidRPr="00933BE2">
        <w:lastRenderedPageBreak/>
        <w:t xml:space="preserve">    video_retention_days: 90</w:t>
      </w:r>
    </w:p>
    <w:p w14:paraId="53F68C06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backup_retention_days: 30</w:t>
      </w:r>
    </w:p>
    <w:p w14:paraId="3466A9BB" w14:textId="72FF3B6D" w:rsidR="00933BE2" w:rsidRPr="00871A9F" w:rsidRDefault="00933BE2" w:rsidP="00871A9F">
      <w:pPr>
        <w:pStyle w:val="4"/>
        <w:rPr>
          <w:rFonts w:ascii="黑体" w:eastAsia="黑体" w:hAnsi="黑体" w:hint="eastAsia"/>
          <w:b w:val="0"/>
          <w:bCs w:val="0"/>
          <w:sz w:val="21"/>
          <w:szCs w:val="21"/>
        </w:rPr>
      </w:pPr>
      <w:r w:rsidRPr="00871A9F">
        <w:rPr>
          <w:rFonts w:ascii="黑体" w:eastAsia="黑体" w:hAnsi="黑体"/>
          <w:b w:val="0"/>
          <w:bCs w:val="0"/>
          <w:sz w:val="21"/>
          <w:szCs w:val="21"/>
        </w:rPr>
        <w:t>应用连接示例</w:t>
      </w:r>
      <w:r w:rsidR="00871A9F">
        <w:rPr>
          <w:rFonts w:ascii="黑体" w:eastAsia="黑体" w:hAnsi="黑体" w:hint="eastAsia"/>
          <w:b w:val="0"/>
          <w:bCs w:val="0"/>
          <w:sz w:val="21"/>
          <w:szCs w:val="21"/>
        </w:rPr>
        <w:t>(python)</w:t>
      </w:r>
    </w:p>
    <w:p w14:paraId="10A56FCB" w14:textId="77777777" w:rsidR="00933BE2" w:rsidRPr="00933BE2" w:rsidRDefault="00933BE2" w:rsidP="00933BE2">
      <w:pPr>
        <w:pStyle w:val="a3"/>
        <w:spacing w:before="156" w:after="156"/>
      </w:pPr>
      <w:r w:rsidRPr="00933BE2">
        <w:t>from minio import Minio</w:t>
      </w:r>
    </w:p>
    <w:p w14:paraId="35BE84CE" w14:textId="77777777" w:rsidR="00933BE2" w:rsidRPr="00933BE2" w:rsidRDefault="00933BE2" w:rsidP="00933BE2">
      <w:pPr>
        <w:pStyle w:val="a3"/>
        <w:spacing w:before="156" w:after="156"/>
      </w:pPr>
      <w:r w:rsidRPr="00933BE2">
        <w:t>from minio.error import S3Error</w:t>
      </w:r>
    </w:p>
    <w:p w14:paraId="68F9A64E" w14:textId="77777777" w:rsidR="00933BE2" w:rsidRPr="00933BE2" w:rsidRDefault="00933BE2" w:rsidP="00933BE2">
      <w:pPr>
        <w:pStyle w:val="a3"/>
        <w:spacing w:before="156" w:after="156"/>
      </w:pPr>
    </w:p>
    <w:p w14:paraId="4C6DE583" w14:textId="77777777" w:rsidR="00933BE2" w:rsidRPr="00933BE2" w:rsidRDefault="00933BE2" w:rsidP="00933BE2">
      <w:pPr>
        <w:pStyle w:val="a3"/>
        <w:spacing w:before="156" w:after="156"/>
      </w:pPr>
      <w:r w:rsidRPr="00933BE2">
        <w:t>client = Minio(</w:t>
      </w:r>
    </w:p>
    <w:p w14:paraId="2F0AB100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"minio.agriculture.com:9000",</w:t>
      </w:r>
    </w:p>
    <w:p w14:paraId="483521BE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access_key="your-access-key",</w:t>
      </w:r>
    </w:p>
    <w:p w14:paraId="395C6092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secret_key="your-secret-key",</w:t>
      </w:r>
    </w:p>
    <w:p w14:paraId="27F1A61E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secure=True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使用</w:t>
      </w:r>
      <w:r w:rsidRPr="00933BE2">
        <w:rPr>
          <w:i/>
          <w:iCs/>
        </w:rPr>
        <w:t>HTTPS</w:t>
      </w:r>
    </w:p>
    <w:p w14:paraId="7C7EA802" w14:textId="77777777" w:rsidR="00933BE2" w:rsidRPr="00933BE2" w:rsidRDefault="00933BE2" w:rsidP="00933BE2">
      <w:pPr>
        <w:pStyle w:val="a3"/>
        <w:spacing w:before="156" w:after="156"/>
      </w:pPr>
      <w:r w:rsidRPr="00933BE2">
        <w:t>)</w:t>
      </w:r>
    </w:p>
    <w:p w14:paraId="22005023" w14:textId="77777777" w:rsidR="00933BE2" w:rsidRPr="00933BE2" w:rsidRDefault="00933BE2" w:rsidP="00933BE2">
      <w:pPr>
        <w:pStyle w:val="a3"/>
        <w:spacing w:before="156" w:after="156"/>
      </w:pPr>
    </w:p>
    <w:p w14:paraId="010F087D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上传文件</w:t>
      </w:r>
    </w:p>
    <w:p w14:paraId="38C5589C" w14:textId="77777777" w:rsidR="00933BE2" w:rsidRPr="00933BE2" w:rsidRDefault="00933BE2" w:rsidP="00933BE2">
      <w:pPr>
        <w:pStyle w:val="a3"/>
        <w:spacing w:before="156" w:after="156"/>
      </w:pPr>
      <w:r w:rsidRPr="00933BE2">
        <w:t>client.fput_object(</w:t>
      </w:r>
    </w:p>
    <w:p w14:paraId="05E5312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"agriculture-images", "sensor_001/2025-04-24/image.jpg", </w:t>
      </w:r>
    </w:p>
    <w:p w14:paraId="449BEB0E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"/local/path/image.jpg"</w:t>
      </w:r>
    </w:p>
    <w:p w14:paraId="2C9546E9" w14:textId="77777777" w:rsidR="00933BE2" w:rsidRPr="00933BE2" w:rsidRDefault="00933BE2" w:rsidP="00933BE2">
      <w:pPr>
        <w:pStyle w:val="a3"/>
        <w:spacing w:before="156" w:after="156"/>
      </w:pPr>
      <w:r w:rsidRPr="00933BE2">
        <w:t>)</w:t>
      </w:r>
    </w:p>
    <w:p w14:paraId="75CE35C7" w14:textId="1A4C7BCD" w:rsidR="00933BE2" w:rsidRPr="00871A9F" w:rsidRDefault="00933BE2" w:rsidP="00871A9F">
      <w:pPr>
        <w:pStyle w:val="2"/>
        <w:rPr>
          <w:rFonts w:ascii="黑体" w:hAnsi="黑体" w:hint="eastAsia"/>
        </w:rPr>
      </w:pPr>
      <w:r w:rsidRPr="00871A9F">
        <w:rPr>
          <w:rFonts w:ascii="黑体" w:hAnsi="黑体"/>
        </w:rPr>
        <w:t>SSH连接要求</w:t>
      </w:r>
    </w:p>
    <w:p w14:paraId="02F20B08" w14:textId="4ABCA1D5" w:rsidR="00933BE2" w:rsidRPr="00933BE2" w:rsidRDefault="00933BE2" w:rsidP="00871A9F">
      <w:pPr>
        <w:pStyle w:val="3"/>
      </w:pPr>
      <w:r w:rsidRPr="00933BE2">
        <w:t>SSH</w:t>
      </w:r>
      <w:r w:rsidRPr="00933BE2">
        <w:t>连接场景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5"/>
        <w:gridCol w:w="1639"/>
        <w:gridCol w:w="3402"/>
      </w:tblGrid>
      <w:tr w:rsidR="00933BE2" w:rsidRPr="00933BE2" w14:paraId="223A5A64" w14:textId="77777777" w:rsidTr="00871A9F">
        <w:tc>
          <w:tcPr>
            <w:tcW w:w="0" w:type="auto"/>
            <w:hideMark/>
          </w:tcPr>
          <w:p w14:paraId="1A9DEF93" w14:textId="77777777" w:rsidR="00933BE2" w:rsidRPr="00933BE2" w:rsidRDefault="00933BE2" w:rsidP="00933BE2">
            <w:pPr>
              <w:pStyle w:val="a3"/>
              <w:spacing w:before="156" w:after="156"/>
            </w:pPr>
            <w:r w:rsidRPr="00933BE2">
              <w:t>场景</w:t>
            </w:r>
          </w:p>
        </w:tc>
        <w:tc>
          <w:tcPr>
            <w:tcW w:w="1639" w:type="dxa"/>
            <w:hideMark/>
          </w:tcPr>
          <w:p w14:paraId="37FCA0B0" w14:textId="77777777" w:rsidR="00933BE2" w:rsidRPr="00933BE2" w:rsidRDefault="00933BE2" w:rsidP="00871A9F">
            <w:pPr>
              <w:pStyle w:val="a3"/>
              <w:spacing w:before="156" w:after="156"/>
              <w:ind w:firstLineChars="0" w:firstLine="0"/>
            </w:pPr>
            <w:r w:rsidRPr="00933BE2">
              <w:t>是否需要</w:t>
            </w:r>
            <w:r w:rsidRPr="00933BE2">
              <w:t>SSH</w:t>
            </w:r>
          </w:p>
        </w:tc>
        <w:tc>
          <w:tcPr>
            <w:tcW w:w="3402" w:type="dxa"/>
            <w:hideMark/>
          </w:tcPr>
          <w:p w14:paraId="71AD58F3" w14:textId="77777777" w:rsidR="00933BE2" w:rsidRPr="00933BE2" w:rsidRDefault="00933BE2" w:rsidP="00933BE2">
            <w:pPr>
              <w:pStyle w:val="a3"/>
              <w:spacing w:before="156" w:after="156"/>
            </w:pPr>
            <w:r w:rsidRPr="00933BE2">
              <w:t>说明</w:t>
            </w:r>
          </w:p>
        </w:tc>
      </w:tr>
      <w:tr w:rsidR="00933BE2" w:rsidRPr="00933BE2" w14:paraId="5BEFA677" w14:textId="77777777" w:rsidTr="00871A9F">
        <w:tc>
          <w:tcPr>
            <w:tcW w:w="0" w:type="auto"/>
            <w:hideMark/>
          </w:tcPr>
          <w:p w14:paraId="33AA6866" w14:textId="77777777" w:rsidR="00933BE2" w:rsidRPr="00933BE2" w:rsidRDefault="00933BE2" w:rsidP="00871A9F">
            <w:pPr>
              <w:pStyle w:val="a3"/>
              <w:spacing w:before="156" w:after="156"/>
              <w:ind w:firstLineChars="0" w:firstLine="0"/>
            </w:pPr>
            <w:r w:rsidRPr="00933BE2">
              <w:rPr>
                <w:b/>
                <w:bCs/>
              </w:rPr>
              <w:lastRenderedPageBreak/>
              <w:t>应用服务器连接数据库</w:t>
            </w:r>
          </w:p>
        </w:tc>
        <w:tc>
          <w:tcPr>
            <w:tcW w:w="1639" w:type="dxa"/>
            <w:hideMark/>
          </w:tcPr>
          <w:p w14:paraId="2B73E221" w14:textId="0EF44D31" w:rsidR="00933BE2" w:rsidRPr="00933BE2" w:rsidRDefault="00933BE2" w:rsidP="00871A9F">
            <w:pPr>
              <w:pStyle w:val="a3"/>
              <w:spacing w:before="156" w:after="156"/>
              <w:ind w:firstLineChars="0" w:firstLine="0"/>
            </w:pPr>
            <w:r w:rsidRPr="00933BE2">
              <w:t>不需要</w:t>
            </w:r>
          </w:p>
        </w:tc>
        <w:tc>
          <w:tcPr>
            <w:tcW w:w="3402" w:type="dxa"/>
            <w:hideMark/>
          </w:tcPr>
          <w:p w14:paraId="17B6D3FF" w14:textId="77777777" w:rsidR="00933BE2" w:rsidRPr="00933BE2" w:rsidRDefault="00933BE2" w:rsidP="00871A9F">
            <w:pPr>
              <w:pStyle w:val="a3"/>
              <w:spacing w:before="156" w:after="156"/>
              <w:ind w:firstLineChars="0" w:firstLine="0"/>
            </w:pPr>
            <w:r w:rsidRPr="00933BE2">
              <w:t>通过标准数据库端口直接连接</w:t>
            </w:r>
          </w:p>
        </w:tc>
      </w:tr>
      <w:tr w:rsidR="00933BE2" w:rsidRPr="00933BE2" w14:paraId="5D7C369C" w14:textId="77777777" w:rsidTr="00871A9F">
        <w:tc>
          <w:tcPr>
            <w:tcW w:w="0" w:type="auto"/>
            <w:hideMark/>
          </w:tcPr>
          <w:p w14:paraId="13D2125A" w14:textId="77777777" w:rsidR="00933BE2" w:rsidRPr="00933BE2" w:rsidRDefault="00933BE2" w:rsidP="00871A9F">
            <w:pPr>
              <w:pStyle w:val="a3"/>
              <w:spacing w:before="156" w:after="156"/>
              <w:ind w:firstLineChars="0" w:firstLine="0"/>
            </w:pPr>
            <w:r w:rsidRPr="00933BE2">
              <w:rPr>
                <w:b/>
                <w:bCs/>
              </w:rPr>
              <w:t>数据库管理维护</w:t>
            </w:r>
          </w:p>
        </w:tc>
        <w:tc>
          <w:tcPr>
            <w:tcW w:w="1639" w:type="dxa"/>
            <w:hideMark/>
          </w:tcPr>
          <w:p w14:paraId="7D16C87B" w14:textId="6B4084BB" w:rsidR="00933BE2" w:rsidRPr="00933BE2" w:rsidRDefault="00933BE2" w:rsidP="00871A9F">
            <w:pPr>
              <w:pStyle w:val="a3"/>
              <w:spacing w:before="156" w:after="156"/>
              <w:ind w:firstLineChars="0" w:firstLine="0"/>
            </w:pPr>
            <w:r w:rsidRPr="00933BE2">
              <w:t>需要</w:t>
            </w:r>
          </w:p>
        </w:tc>
        <w:tc>
          <w:tcPr>
            <w:tcW w:w="3402" w:type="dxa"/>
            <w:hideMark/>
          </w:tcPr>
          <w:p w14:paraId="6E1602F4" w14:textId="77777777" w:rsidR="00933BE2" w:rsidRPr="00933BE2" w:rsidRDefault="00933BE2" w:rsidP="00871A9F">
            <w:pPr>
              <w:pStyle w:val="a3"/>
              <w:spacing w:before="156" w:after="156"/>
              <w:ind w:firstLineChars="0" w:firstLine="0"/>
            </w:pPr>
            <w:r w:rsidRPr="00933BE2">
              <w:t>DBA</w:t>
            </w:r>
            <w:r w:rsidRPr="00933BE2">
              <w:t>进行数据库管理、监控、备份</w:t>
            </w:r>
          </w:p>
        </w:tc>
      </w:tr>
      <w:tr w:rsidR="00933BE2" w:rsidRPr="00933BE2" w14:paraId="01938715" w14:textId="77777777" w:rsidTr="00871A9F">
        <w:tc>
          <w:tcPr>
            <w:tcW w:w="0" w:type="auto"/>
            <w:hideMark/>
          </w:tcPr>
          <w:p w14:paraId="0147F523" w14:textId="77777777" w:rsidR="00933BE2" w:rsidRPr="00933BE2" w:rsidRDefault="00933BE2" w:rsidP="00871A9F">
            <w:pPr>
              <w:pStyle w:val="a3"/>
              <w:spacing w:before="156" w:after="156"/>
              <w:ind w:firstLineChars="0" w:firstLine="0"/>
            </w:pPr>
            <w:r w:rsidRPr="00933BE2">
              <w:rPr>
                <w:b/>
                <w:bCs/>
              </w:rPr>
              <w:t>数据传输与同步</w:t>
            </w:r>
          </w:p>
        </w:tc>
        <w:tc>
          <w:tcPr>
            <w:tcW w:w="1639" w:type="dxa"/>
            <w:hideMark/>
          </w:tcPr>
          <w:p w14:paraId="4093F9DC" w14:textId="33132BD8" w:rsidR="00933BE2" w:rsidRPr="00933BE2" w:rsidRDefault="00933BE2" w:rsidP="00871A9F">
            <w:pPr>
              <w:pStyle w:val="a3"/>
              <w:spacing w:before="156" w:after="156"/>
              <w:ind w:firstLineChars="0" w:firstLine="0"/>
            </w:pPr>
            <w:r w:rsidRPr="00933BE2">
              <w:t>需要</w:t>
            </w:r>
          </w:p>
        </w:tc>
        <w:tc>
          <w:tcPr>
            <w:tcW w:w="3402" w:type="dxa"/>
            <w:hideMark/>
          </w:tcPr>
          <w:p w14:paraId="07E544F8" w14:textId="77777777" w:rsidR="00933BE2" w:rsidRPr="00933BE2" w:rsidRDefault="00933BE2" w:rsidP="00871A9F">
            <w:pPr>
              <w:pStyle w:val="a3"/>
              <w:spacing w:before="156" w:after="156"/>
              <w:ind w:firstLineChars="0" w:firstLine="0"/>
            </w:pPr>
            <w:r w:rsidRPr="00933BE2">
              <w:t>批量数据导入导出、跨集群同步</w:t>
            </w:r>
          </w:p>
        </w:tc>
      </w:tr>
      <w:tr w:rsidR="00933BE2" w:rsidRPr="00933BE2" w14:paraId="56635962" w14:textId="77777777" w:rsidTr="00871A9F">
        <w:tc>
          <w:tcPr>
            <w:tcW w:w="0" w:type="auto"/>
            <w:hideMark/>
          </w:tcPr>
          <w:p w14:paraId="13B1F1D2" w14:textId="77777777" w:rsidR="00933BE2" w:rsidRPr="00933BE2" w:rsidRDefault="00933BE2" w:rsidP="00871A9F">
            <w:pPr>
              <w:pStyle w:val="a3"/>
              <w:spacing w:before="156" w:after="156"/>
              <w:ind w:firstLineChars="0" w:firstLine="0"/>
            </w:pPr>
            <w:r w:rsidRPr="00933BE2">
              <w:rPr>
                <w:b/>
                <w:bCs/>
              </w:rPr>
              <w:t>故障排查与日志查看</w:t>
            </w:r>
          </w:p>
        </w:tc>
        <w:tc>
          <w:tcPr>
            <w:tcW w:w="1639" w:type="dxa"/>
            <w:hideMark/>
          </w:tcPr>
          <w:p w14:paraId="2C96B9D1" w14:textId="125BBFE1" w:rsidR="00933BE2" w:rsidRPr="00933BE2" w:rsidRDefault="00933BE2" w:rsidP="00871A9F">
            <w:pPr>
              <w:pStyle w:val="a3"/>
              <w:spacing w:before="156" w:after="156"/>
              <w:ind w:firstLineChars="0" w:firstLine="0"/>
            </w:pPr>
            <w:r w:rsidRPr="00933BE2">
              <w:t>需要</w:t>
            </w:r>
          </w:p>
        </w:tc>
        <w:tc>
          <w:tcPr>
            <w:tcW w:w="3402" w:type="dxa"/>
            <w:hideMark/>
          </w:tcPr>
          <w:p w14:paraId="2D635291" w14:textId="77777777" w:rsidR="00933BE2" w:rsidRPr="00933BE2" w:rsidRDefault="00933BE2" w:rsidP="00871A9F">
            <w:pPr>
              <w:pStyle w:val="a3"/>
              <w:spacing w:before="156" w:after="156"/>
              <w:ind w:firstLineChars="0" w:firstLine="0"/>
            </w:pPr>
            <w:r w:rsidRPr="00933BE2">
              <w:t>系统管理员排查问题</w:t>
            </w:r>
          </w:p>
        </w:tc>
      </w:tr>
    </w:tbl>
    <w:p w14:paraId="3C68D87C" w14:textId="6D911D0E" w:rsidR="00933BE2" w:rsidRPr="00933BE2" w:rsidRDefault="00933BE2" w:rsidP="00871A9F">
      <w:pPr>
        <w:pStyle w:val="3"/>
      </w:pPr>
      <w:r w:rsidRPr="00933BE2">
        <w:t>SSH</w:t>
      </w:r>
      <w:r w:rsidRPr="00933BE2">
        <w:t>连接配置</w:t>
      </w:r>
    </w:p>
    <w:p w14:paraId="1D45E0F8" w14:textId="21CB87F1" w:rsidR="00933BE2" w:rsidRPr="00871A9F" w:rsidRDefault="00933BE2" w:rsidP="00871A9F">
      <w:pPr>
        <w:pStyle w:val="4"/>
        <w:rPr>
          <w:rFonts w:ascii="黑体" w:eastAsia="黑体" w:hAnsi="黑体" w:hint="eastAsia"/>
          <w:b w:val="0"/>
          <w:bCs w:val="0"/>
          <w:sz w:val="21"/>
          <w:szCs w:val="21"/>
        </w:rPr>
      </w:pPr>
      <w:r w:rsidRPr="00871A9F">
        <w:rPr>
          <w:rFonts w:ascii="黑体" w:eastAsia="黑体" w:hAnsi="黑体"/>
          <w:b w:val="0"/>
          <w:bCs w:val="0"/>
          <w:sz w:val="21"/>
          <w:szCs w:val="21"/>
        </w:rPr>
        <w:t>生产环境SSH配置</w:t>
      </w:r>
    </w:p>
    <w:p w14:paraId="17CEBEBF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># SSH</w:t>
      </w:r>
      <w:r w:rsidRPr="00933BE2">
        <w:rPr>
          <w:i/>
          <w:iCs/>
        </w:rPr>
        <w:t>跳板机配置（堡垒机）</w:t>
      </w:r>
    </w:p>
    <w:p w14:paraId="71785603" w14:textId="77777777" w:rsidR="00933BE2" w:rsidRPr="00933BE2" w:rsidRDefault="00933BE2" w:rsidP="00933BE2">
      <w:pPr>
        <w:pStyle w:val="a3"/>
        <w:spacing w:before="156" w:after="156"/>
      </w:pPr>
      <w:r w:rsidRPr="00933BE2">
        <w:t>Bastion Host: bastion.agriculture.com (192.168.1.100)</w:t>
      </w:r>
    </w:p>
    <w:p w14:paraId="3088ACDF" w14:textId="77777777" w:rsidR="00933BE2" w:rsidRPr="00933BE2" w:rsidRDefault="00933BE2" w:rsidP="00933BE2">
      <w:pPr>
        <w:pStyle w:val="a3"/>
        <w:spacing w:before="156" w:after="156"/>
      </w:pPr>
    </w:p>
    <w:p w14:paraId="065CC38D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通过跳板机连接数据库服务器</w:t>
      </w:r>
    </w:p>
    <w:p w14:paraId="2FC6B836" w14:textId="77777777" w:rsidR="00933BE2" w:rsidRPr="00933BE2" w:rsidRDefault="00933BE2" w:rsidP="00933BE2">
      <w:pPr>
        <w:pStyle w:val="a3"/>
        <w:spacing w:before="156" w:after="156"/>
      </w:pPr>
      <w:r w:rsidRPr="00933BE2">
        <w:t>ssh -J agri_admin@bastion.agriculture.com agri_dba@pg-master.agriculture.com</w:t>
      </w:r>
    </w:p>
    <w:p w14:paraId="7595CE19" w14:textId="77777777" w:rsidR="00933BE2" w:rsidRPr="00933BE2" w:rsidRDefault="00933BE2" w:rsidP="00933BE2">
      <w:pPr>
        <w:pStyle w:val="a3"/>
        <w:spacing w:before="156" w:after="156"/>
      </w:pPr>
    </w:p>
    <w:p w14:paraId="0F109729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或者使用</w:t>
      </w:r>
      <w:r w:rsidRPr="00933BE2">
        <w:rPr>
          <w:i/>
          <w:iCs/>
        </w:rPr>
        <w:t>SSH</w:t>
      </w:r>
      <w:r w:rsidRPr="00933BE2">
        <w:rPr>
          <w:i/>
          <w:iCs/>
        </w:rPr>
        <w:t>配置简化连接</w:t>
      </w:r>
    </w:p>
    <w:p w14:paraId="0A83BFF6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># ~/.ssh/config</w:t>
      </w:r>
    </w:p>
    <w:p w14:paraId="7B67FF74" w14:textId="77777777" w:rsidR="00933BE2" w:rsidRPr="00933BE2" w:rsidRDefault="00933BE2" w:rsidP="00933BE2">
      <w:pPr>
        <w:pStyle w:val="a3"/>
        <w:spacing w:before="156" w:after="156"/>
      </w:pPr>
      <w:r w:rsidRPr="00933BE2">
        <w:t>Host agri-db-*</w:t>
      </w:r>
    </w:p>
    <w:p w14:paraId="5FC00318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User agri_dba</w:t>
      </w:r>
    </w:p>
    <w:p w14:paraId="64439698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ProxyJump bastion.agriculture.com</w:t>
      </w:r>
    </w:p>
    <w:p w14:paraId="0FF52E1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IdentityFile ~/.ssh/agri_dba_key</w:t>
      </w:r>
    </w:p>
    <w:p w14:paraId="4BF71A20" w14:textId="77777777" w:rsidR="00933BE2" w:rsidRPr="00933BE2" w:rsidRDefault="00933BE2" w:rsidP="00933BE2">
      <w:pPr>
        <w:pStyle w:val="a3"/>
        <w:spacing w:before="156" w:after="156"/>
      </w:pPr>
    </w:p>
    <w:p w14:paraId="61B226AC" w14:textId="77777777" w:rsidR="00933BE2" w:rsidRPr="00933BE2" w:rsidRDefault="00933BE2" w:rsidP="00933BE2">
      <w:pPr>
        <w:pStyle w:val="a3"/>
        <w:spacing w:before="156" w:after="156"/>
      </w:pPr>
      <w:r w:rsidRPr="00933BE2">
        <w:t>Host agri-db-pg-master</w:t>
      </w:r>
    </w:p>
    <w:p w14:paraId="0A8287A7" w14:textId="77777777" w:rsidR="00933BE2" w:rsidRPr="00933BE2" w:rsidRDefault="00933BE2" w:rsidP="00933BE2">
      <w:pPr>
        <w:pStyle w:val="a3"/>
        <w:spacing w:before="156" w:after="156"/>
      </w:pPr>
      <w:r w:rsidRPr="00933BE2">
        <w:lastRenderedPageBreak/>
        <w:t xml:space="preserve">    HostName pg-master.agriculture.com</w:t>
      </w:r>
    </w:p>
    <w:p w14:paraId="4C9ACC1D" w14:textId="77777777" w:rsidR="00933BE2" w:rsidRPr="00933BE2" w:rsidRDefault="00933BE2" w:rsidP="00933BE2">
      <w:pPr>
        <w:pStyle w:val="a3"/>
        <w:spacing w:before="156" w:after="156"/>
      </w:pPr>
    </w:p>
    <w:p w14:paraId="69954215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Host agri-db-cassandra-1  </w:t>
      </w:r>
    </w:p>
    <w:p w14:paraId="1E151FC2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HostName cassandra-1.agriculture.com</w:t>
      </w:r>
    </w:p>
    <w:p w14:paraId="2B70202F" w14:textId="3DE57D5A" w:rsidR="00933BE2" w:rsidRPr="00871A9F" w:rsidRDefault="00933BE2" w:rsidP="00871A9F">
      <w:pPr>
        <w:pStyle w:val="4"/>
        <w:rPr>
          <w:rFonts w:ascii="黑体" w:eastAsia="黑体" w:hAnsi="黑体" w:hint="eastAsia"/>
          <w:b w:val="0"/>
          <w:bCs w:val="0"/>
          <w:sz w:val="21"/>
          <w:szCs w:val="21"/>
        </w:rPr>
      </w:pPr>
      <w:r w:rsidRPr="00871A9F">
        <w:rPr>
          <w:rFonts w:ascii="黑体" w:eastAsia="黑体" w:hAnsi="黑体"/>
          <w:b w:val="0"/>
          <w:bCs w:val="0"/>
          <w:sz w:val="21"/>
          <w:szCs w:val="21"/>
        </w:rPr>
        <w:t>SSH密钥管理</w:t>
      </w:r>
    </w:p>
    <w:p w14:paraId="22B7F28F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生成专用密钥对</w:t>
      </w:r>
    </w:p>
    <w:p w14:paraId="05E1273A" w14:textId="77777777" w:rsidR="00933BE2" w:rsidRPr="00933BE2" w:rsidRDefault="00933BE2" w:rsidP="00933BE2">
      <w:pPr>
        <w:pStyle w:val="a3"/>
        <w:spacing w:before="156" w:after="156"/>
      </w:pPr>
      <w:r w:rsidRPr="00933BE2">
        <w:t>ssh-keygen -t ed25519 -f ~/.ssh/agri_dba_key -C "agri_dba@agriculture.com"</w:t>
      </w:r>
    </w:p>
    <w:p w14:paraId="29AA964B" w14:textId="77777777" w:rsidR="00933BE2" w:rsidRPr="00933BE2" w:rsidRDefault="00933BE2" w:rsidP="00933BE2">
      <w:pPr>
        <w:pStyle w:val="a3"/>
        <w:spacing w:before="156" w:after="156"/>
      </w:pPr>
    </w:p>
    <w:p w14:paraId="105473E5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将公钥分发到数据库服务器</w:t>
      </w:r>
    </w:p>
    <w:p w14:paraId="12EED7F5" w14:textId="77777777" w:rsidR="00933BE2" w:rsidRPr="00933BE2" w:rsidRDefault="00933BE2" w:rsidP="00933BE2">
      <w:pPr>
        <w:pStyle w:val="a3"/>
        <w:spacing w:before="156" w:after="156"/>
      </w:pPr>
      <w:r w:rsidRPr="00933BE2">
        <w:t>ssh-copy-id -i ~/.ssh/agri_dba_key.pub agri_dba@pg-master.agriculture.com</w:t>
      </w:r>
    </w:p>
    <w:p w14:paraId="6FDF9B95" w14:textId="078E7704" w:rsidR="00933BE2" w:rsidRPr="00933BE2" w:rsidRDefault="00933BE2" w:rsidP="00871A9F">
      <w:pPr>
        <w:pStyle w:val="3"/>
      </w:pPr>
      <w:r w:rsidRPr="00933BE2">
        <w:t>安全访问策略</w:t>
      </w:r>
    </w:p>
    <w:p w14:paraId="70608B34" w14:textId="3A9D67AB" w:rsidR="00933BE2" w:rsidRPr="00871A9F" w:rsidRDefault="00933BE2" w:rsidP="00871A9F">
      <w:pPr>
        <w:pStyle w:val="4"/>
        <w:rPr>
          <w:rFonts w:ascii="黑体" w:eastAsia="黑体" w:hAnsi="黑体" w:hint="eastAsia"/>
          <w:b w:val="0"/>
          <w:bCs w:val="0"/>
          <w:sz w:val="21"/>
          <w:szCs w:val="21"/>
        </w:rPr>
      </w:pPr>
      <w:r w:rsidRPr="00871A9F">
        <w:rPr>
          <w:rFonts w:ascii="黑体" w:eastAsia="黑体" w:hAnsi="黑体"/>
          <w:b w:val="0"/>
          <w:bCs w:val="0"/>
          <w:sz w:val="21"/>
          <w:szCs w:val="21"/>
        </w:rPr>
        <w:t>网络访问控制列表（ACL）</w:t>
      </w:r>
    </w:p>
    <w:p w14:paraId="3B273AC4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允许访问的源</w:t>
      </w:r>
      <w:r w:rsidRPr="00933BE2">
        <w:rPr>
          <w:i/>
          <w:iCs/>
        </w:rPr>
        <w:t>IP</w:t>
      </w:r>
      <w:r w:rsidRPr="00933BE2">
        <w:rPr>
          <w:i/>
          <w:iCs/>
        </w:rPr>
        <w:t>段</w:t>
      </w:r>
    </w:p>
    <w:p w14:paraId="6B063CBB" w14:textId="77777777" w:rsidR="00933BE2" w:rsidRPr="00933BE2" w:rsidRDefault="00933BE2" w:rsidP="00933BE2">
      <w:pPr>
        <w:pStyle w:val="a3"/>
        <w:spacing w:before="156" w:after="156"/>
      </w:pPr>
      <w:r w:rsidRPr="00933BE2">
        <w:t>allowed_cidrs:</w:t>
      </w:r>
    </w:p>
    <w:p w14:paraId="6954AF5E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- 192.168.1.0/24  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内部管理网络</w:t>
      </w:r>
    </w:p>
    <w:p w14:paraId="70D89677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- 192.168.100.0/24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数据库内部网络</w:t>
      </w:r>
    </w:p>
    <w:p w14:paraId="401153F5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- 10.10.0.0/16      </w:t>
      </w:r>
      <w:r w:rsidRPr="00933BE2">
        <w:rPr>
          <w:i/>
          <w:iCs/>
        </w:rPr>
        <w:t># VPN</w:t>
      </w:r>
      <w:r w:rsidRPr="00933BE2">
        <w:rPr>
          <w:i/>
          <w:iCs/>
        </w:rPr>
        <w:t>用户段</w:t>
      </w:r>
    </w:p>
    <w:p w14:paraId="73CEBA3D" w14:textId="77777777" w:rsidR="00933BE2" w:rsidRPr="00933BE2" w:rsidRDefault="00933BE2" w:rsidP="00933BE2">
      <w:pPr>
        <w:pStyle w:val="a3"/>
        <w:spacing w:before="156" w:after="156"/>
      </w:pPr>
    </w:p>
    <w:p w14:paraId="5CCBA700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端口访问规则</w:t>
      </w:r>
    </w:p>
    <w:p w14:paraId="0BD29A1F" w14:textId="77777777" w:rsidR="00933BE2" w:rsidRPr="00933BE2" w:rsidRDefault="00933BE2" w:rsidP="00933BE2">
      <w:pPr>
        <w:pStyle w:val="a3"/>
        <w:spacing w:before="156" w:after="156"/>
      </w:pPr>
      <w:r w:rsidRPr="00933BE2">
        <w:t>port_rules:</w:t>
      </w:r>
    </w:p>
    <w:p w14:paraId="296F590D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postgresql:</w:t>
      </w:r>
    </w:p>
    <w:p w14:paraId="2FB80DA2" w14:textId="77777777" w:rsidR="00933BE2" w:rsidRPr="00933BE2" w:rsidRDefault="00933BE2" w:rsidP="00933BE2">
      <w:pPr>
        <w:pStyle w:val="a3"/>
        <w:spacing w:before="156" w:after="156"/>
      </w:pPr>
      <w:r w:rsidRPr="00933BE2">
        <w:lastRenderedPageBreak/>
        <w:t xml:space="preserve">    port: 5432</w:t>
      </w:r>
    </w:p>
    <w:p w14:paraId="42EFC563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allowed_sources: ["192.168.1.0/24", "192.168.100.0/24"]</w:t>
      </w:r>
    </w:p>
    <w:p w14:paraId="03743006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1B630D7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cassandra:</w:t>
      </w:r>
    </w:p>
    <w:p w14:paraId="4208DD1C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port: 9042  </w:t>
      </w:r>
    </w:p>
    <w:p w14:paraId="69174234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allowed_sources: ["192.168.100.0/24"]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仅限内网访问</w:t>
      </w:r>
    </w:p>
    <w:p w14:paraId="3C53A639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</w:t>
      </w:r>
    </w:p>
    <w:p w14:paraId="701CB0AC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ssh:</w:t>
      </w:r>
    </w:p>
    <w:p w14:paraId="17B299C4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port: 22</w:t>
      </w:r>
    </w:p>
    <w:p w14:paraId="39C1C19B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allowed_sources: ["192.168.1.100"]  </w:t>
      </w:r>
      <w:r w:rsidRPr="00933BE2">
        <w:rPr>
          <w:i/>
          <w:iCs/>
        </w:rPr>
        <w:t xml:space="preserve"># </w:t>
      </w:r>
      <w:r w:rsidRPr="00933BE2">
        <w:rPr>
          <w:i/>
          <w:iCs/>
        </w:rPr>
        <w:t>仅限堡垒机</w:t>
      </w:r>
    </w:p>
    <w:p w14:paraId="592D2323" w14:textId="0F26C575" w:rsidR="00933BE2" w:rsidRPr="00933BE2" w:rsidRDefault="00933BE2" w:rsidP="00871A9F">
      <w:pPr>
        <w:pStyle w:val="2"/>
      </w:pPr>
      <w:r w:rsidRPr="00933BE2">
        <w:t>连接测试与验证</w:t>
      </w:r>
    </w:p>
    <w:p w14:paraId="33A9C8A9" w14:textId="2BF56A52" w:rsidR="00933BE2" w:rsidRPr="00933BE2" w:rsidRDefault="00933BE2" w:rsidP="00871A9F">
      <w:pPr>
        <w:pStyle w:val="3"/>
      </w:pPr>
      <w:r w:rsidRPr="00933BE2">
        <w:t>连接测试脚本</w:t>
      </w:r>
    </w:p>
    <w:p w14:paraId="44084B6D" w14:textId="77777777" w:rsidR="00933BE2" w:rsidRPr="00933BE2" w:rsidRDefault="00933BE2" w:rsidP="00933BE2">
      <w:pPr>
        <w:pStyle w:val="a3"/>
        <w:spacing w:before="156" w:after="156"/>
      </w:pPr>
      <w:r w:rsidRPr="00933BE2">
        <w:t>#!/bin/bash</w:t>
      </w:r>
    </w:p>
    <w:p w14:paraId="0D4266B9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># database-connection-test.sh</w:t>
      </w:r>
    </w:p>
    <w:p w14:paraId="476B7DAE" w14:textId="77777777" w:rsidR="00933BE2" w:rsidRPr="00933BE2" w:rsidRDefault="00933BE2" w:rsidP="00933BE2">
      <w:pPr>
        <w:pStyle w:val="a3"/>
        <w:spacing w:before="156" w:after="156"/>
      </w:pPr>
    </w:p>
    <w:p w14:paraId="01C15814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echo "=== </w:t>
      </w:r>
      <w:r w:rsidRPr="00933BE2">
        <w:t>数据库连接测试</w:t>
      </w:r>
      <w:r w:rsidRPr="00933BE2">
        <w:t xml:space="preserve"> ==="</w:t>
      </w:r>
    </w:p>
    <w:p w14:paraId="715C9EE6" w14:textId="77777777" w:rsidR="00933BE2" w:rsidRPr="00933BE2" w:rsidRDefault="00933BE2" w:rsidP="00933BE2">
      <w:pPr>
        <w:pStyle w:val="a3"/>
        <w:spacing w:before="156" w:after="156"/>
      </w:pPr>
    </w:p>
    <w:p w14:paraId="0948E123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测试</w:t>
      </w:r>
      <w:r w:rsidRPr="00933BE2">
        <w:rPr>
          <w:i/>
          <w:iCs/>
        </w:rPr>
        <w:t>PostgreSQL</w:t>
      </w:r>
      <w:r w:rsidRPr="00933BE2">
        <w:rPr>
          <w:i/>
          <w:iCs/>
        </w:rPr>
        <w:t>连接</w:t>
      </w:r>
    </w:p>
    <w:p w14:paraId="4BF19E68" w14:textId="77777777" w:rsidR="00933BE2" w:rsidRPr="00933BE2" w:rsidRDefault="00933BE2" w:rsidP="00933BE2">
      <w:pPr>
        <w:pStyle w:val="a3"/>
        <w:spacing w:before="156" w:after="156"/>
      </w:pPr>
      <w:r w:rsidRPr="00933BE2">
        <w:t>echo "</w:t>
      </w:r>
      <w:r w:rsidRPr="00933BE2">
        <w:t>测试</w:t>
      </w:r>
      <w:r w:rsidRPr="00933BE2">
        <w:t>PostgreSQL</w:t>
      </w:r>
      <w:r w:rsidRPr="00933BE2">
        <w:t>连接</w:t>
      </w:r>
      <w:r w:rsidRPr="00933BE2">
        <w:t>..."</w:t>
      </w:r>
    </w:p>
    <w:p w14:paraId="0F56D972" w14:textId="77777777" w:rsidR="00933BE2" w:rsidRPr="00933BE2" w:rsidRDefault="00933BE2" w:rsidP="00933BE2">
      <w:pPr>
        <w:pStyle w:val="a3"/>
        <w:spacing w:before="156" w:after="156"/>
      </w:pPr>
      <w:r w:rsidRPr="00933BE2">
        <w:t>psql "postgresql://agri_app:${POSTGRES_PASSWORD}@pg-master.agriculture.com:5432/smart_agriculture" -c "SELECT version();"</w:t>
      </w:r>
    </w:p>
    <w:p w14:paraId="11E09FD7" w14:textId="77777777" w:rsidR="00933BE2" w:rsidRPr="00933BE2" w:rsidRDefault="00933BE2" w:rsidP="00933BE2">
      <w:pPr>
        <w:pStyle w:val="a3"/>
        <w:spacing w:before="156" w:after="156"/>
      </w:pPr>
    </w:p>
    <w:p w14:paraId="7160C223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lastRenderedPageBreak/>
        <w:t xml:space="preserve"># </w:t>
      </w:r>
      <w:r w:rsidRPr="00933BE2">
        <w:rPr>
          <w:i/>
          <w:iCs/>
        </w:rPr>
        <w:t>测试</w:t>
      </w:r>
      <w:r w:rsidRPr="00933BE2">
        <w:rPr>
          <w:i/>
          <w:iCs/>
        </w:rPr>
        <w:t>Cassandra</w:t>
      </w:r>
      <w:r w:rsidRPr="00933BE2">
        <w:rPr>
          <w:i/>
          <w:iCs/>
        </w:rPr>
        <w:t>连接</w:t>
      </w:r>
      <w:r w:rsidRPr="00933BE2">
        <w:rPr>
          <w:i/>
          <w:iCs/>
        </w:rPr>
        <w:t xml:space="preserve">  </w:t>
      </w:r>
    </w:p>
    <w:p w14:paraId="28049A0C" w14:textId="77777777" w:rsidR="00933BE2" w:rsidRPr="00933BE2" w:rsidRDefault="00933BE2" w:rsidP="00933BE2">
      <w:pPr>
        <w:pStyle w:val="a3"/>
        <w:spacing w:before="156" w:after="156"/>
      </w:pPr>
      <w:r w:rsidRPr="00933BE2">
        <w:t>echo "</w:t>
      </w:r>
      <w:r w:rsidRPr="00933BE2">
        <w:t>测试</w:t>
      </w:r>
      <w:r w:rsidRPr="00933BE2">
        <w:t>Cassandra</w:t>
      </w:r>
      <w:r w:rsidRPr="00933BE2">
        <w:t>连接</w:t>
      </w:r>
      <w:r w:rsidRPr="00933BE2">
        <w:t>..."</w:t>
      </w:r>
    </w:p>
    <w:p w14:paraId="53969666" w14:textId="77777777" w:rsidR="00933BE2" w:rsidRPr="00933BE2" w:rsidRDefault="00933BE2" w:rsidP="00933BE2">
      <w:pPr>
        <w:pStyle w:val="a3"/>
        <w:spacing w:before="156" w:after="156"/>
      </w:pPr>
      <w:r w:rsidRPr="00933BE2">
        <w:t>cqlsh cassandra-1.agriculture.com -u agri_cassandra -p ${CASSANDRA_PASSWORD} -e "DESCRIBE KEYSPACES;"</w:t>
      </w:r>
    </w:p>
    <w:p w14:paraId="5314B14D" w14:textId="77777777" w:rsidR="00933BE2" w:rsidRPr="00933BE2" w:rsidRDefault="00933BE2" w:rsidP="00933BE2">
      <w:pPr>
        <w:pStyle w:val="a3"/>
        <w:spacing w:before="156" w:after="156"/>
      </w:pPr>
    </w:p>
    <w:p w14:paraId="5BE2C68A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测试</w:t>
      </w:r>
      <w:r w:rsidRPr="00933BE2">
        <w:rPr>
          <w:i/>
          <w:iCs/>
        </w:rPr>
        <w:t>HDFS</w:t>
      </w:r>
      <w:r w:rsidRPr="00933BE2">
        <w:rPr>
          <w:i/>
          <w:iCs/>
        </w:rPr>
        <w:t>连接</w:t>
      </w:r>
    </w:p>
    <w:p w14:paraId="25E787BB" w14:textId="77777777" w:rsidR="00933BE2" w:rsidRPr="00933BE2" w:rsidRDefault="00933BE2" w:rsidP="00933BE2">
      <w:pPr>
        <w:pStyle w:val="a3"/>
        <w:spacing w:before="156" w:after="156"/>
      </w:pPr>
      <w:r w:rsidRPr="00933BE2">
        <w:t>echo "</w:t>
      </w:r>
      <w:r w:rsidRPr="00933BE2">
        <w:t>测试</w:t>
      </w:r>
      <w:r w:rsidRPr="00933BE2">
        <w:t>HDFS</w:t>
      </w:r>
      <w:r w:rsidRPr="00933BE2">
        <w:t>连接</w:t>
      </w:r>
      <w:r w:rsidRPr="00933BE2">
        <w:t>..."</w:t>
      </w:r>
    </w:p>
    <w:p w14:paraId="3E4EE47B" w14:textId="77777777" w:rsidR="00933BE2" w:rsidRPr="00933BE2" w:rsidRDefault="00933BE2" w:rsidP="00933BE2">
      <w:pPr>
        <w:pStyle w:val="a3"/>
        <w:spacing w:before="156" w:after="156"/>
      </w:pPr>
      <w:r w:rsidRPr="00933BE2">
        <w:t>hdfs dfs -ls /agriculture/raw_data</w:t>
      </w:r>
    </w:p>
    <w:p w14:paraId="73A00A76" w14:textId="77777777" w:rsidR="00933BE2" w:rsidRPr="00933BE2" w:rsidRDefault="00933BE2" w:rsidP="00933BE2">
      <w:pPr>
        <w:pStyle w:val="a3"/>
        <w:spacing w:before="156" w:after="156"/>
      </w:pPr>
    </w:p>
    <w:p w14:paraId="5DBE5185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测试</w:t>
      </w:r>
      <w:r w:rsidRPr="00933BE2">
        <w:rPr>
          <w:i/>
          <w:iCs/>
        </w:rPr>
        <w:t>MinIO</w:t>
      </w:r>
      <w:r w:rsidRPr="00933BE2">
        <w:rPr>
          <w:i/>
          <w:iCs/>
        </w:rPr>
        <w:t>连接</w:t>
      </w:r>
    </w:p>
    <w:p w14:paraId="694A3082" w14:textId="77777777" w:rsidR="00933BE2" w:rsidRPr="00933BE2" w:rsidRDefault="00933BE2" w:rsidP="00933BE2">
      <w:pPr>
        <w:pStyle w:val="a3"/>
        <w:spacing w:before="156" w:after="156"/>
      </w:pPr>
      <w:r w:rsidRPr="00933BE2">
        <w:t>echo "</w:t>
      </w:r>
      <w:r w:rsidRPr="00933BE2">
        <w:t>测试</w:t>
      </w:r>
      <w:r w:rsidRPr="00933BE2">
        <w:t>MinIO</w:t>
      </w:r>
      <w:r w:rsidRPr="00933BE2">
        <w:t>连接</w:t>
      </w:r>
      <w:r w:rsidRPr="00933BE2">
        <w:t>..."</w:t>
      </w:r>
    </w:p>
    <w:p w14:paraId="5E33D938" w14:textId="77777777" w:rsidR="00933BE2" w:rsidRPr="00933BE2" w:rsidRDefault="00933BE2" w:rsidP="00933BE2">
      <w:pPr>
        <w:pStyle w:val="a3"/>
        <w:spacing w:before="156" w:after="156"/>
      </w:pPr>
      <w:r w:rsidRPr="00933BE2">
        <w:t>mc ls minio/agriculture-images</w:t>
      </w:r>
    </w:p>
    <w:p w14:paraId="06212C10" w14:textId="77777777" w:rsidR="00933BE2" w:rsidRPr="00933BE2" w:rsidRDefault="00933BE2" w:rsidP="00933BE2">
      <w:pPr>
        <w:pStyle w:val="a3"/>
        <w:spacing w:before="156" w:after="156"/>
      </w:pPr>
    </w:p>
    <w:p w14:paraId="41A418C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echo "=== </w:t>
      </w:r>
      <w:r w:rsidRPr="00933BE2">
        <w:t>连接测试完成</w:t>
      </w:r>
      <w:r w:rsidRPr="00933BE2">
        <w:t xml:space="preserve"> ==="</w:t>
      </w:r>
    </w:p>
    <w:p w14:paraId="168456D7" w14:textId="74A216C1" w:rsidR="00933BE2" w:rsidRPr="00933BE2" w:rsidRDefault="00933BE2" w:rsidP="00871A9F">
      <w:pPr>
        <w:pStyle w:val="3"/>
      </w:pPr>
      <w:r w:rsidRPr="00933BE2">
        <w:t>监控与健康检查</w:t>
      </w:r>
      <w:r w:rsidR="00871A9F">
        <w:rPr>
          <w:rFonts w:hint="eastAsia"/>
        </w:rPr>
        <w:t>(yaml)</w:t>
      </w:r>
    </w:p>
    <w:p w14:paraId="6E042F93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 xml:space="preserve"># </w:t>
      </w:r>
      <w:r w:rsidRPr="00933BE2">
        <w:rPr>
          <w:i/>
          <w:iCs/>
        </w:rPr>
        <w:t>健康检查端点</w:t>
      </w:r>
    </w:p>
    <w:p w14:paraId="31A20075" w14:textId="77777777" w:rsidR="00933BE2" w:rsidRPr="00933BE2" w:rsidRDefault="00933BE2" w:rsidP="00933BE2">
      <w:pPr>
        <w:pStyle w:val="a3"/>
        <w:spacing w:before="156" w:after="156"/>
      </w:pPr>
      <w:r w:rsidRPr="00933BE2">
        <w:t>health_checks:</w:t>
      </w:r>
    </w:p>
    <w:p w14:paraId="2EF84B44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postgresql: "http://pg-master.agriculture.com:5432/health"</w:t>
      </w:r>
    </w:p>
    <w:p w14:paraId="066C437A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cassandra: "http://cassandra-1.agriculture.com:8080/health" </w:t>
      </w:r>
    </w:p>
    <w:p w14:paraId="026555A6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hdfs: "http://hadoop-nn.agriculture.com:9870/jmx?qry=Hadoop:service=NameNode,name=NameNodeStatus"</w:t>
      </w:r>
    </w:p>
    <w:p w14:paraId="049368D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minio: "http://minio.agriculture.com:9000/minio/health/live"</w:t>
      </w:r>
    </w:p>
    <w:p w14:paraId="262AE2E5" w14:textId="2B1533FB" w:rsidR="00933BE2" w:rsidRPr="00933BE2" w:rsidRDefault="00933BE2" w:rsidP="00871A9F">
      <w:pPr>
        <w:pStyle w:val="2"/>
      </w:pPr>
      <w:r w:rsidRPr="00933BE2">
        <w:lastRenderedPageBreak/>
        <w:t>故障转移与备份连接</w:t>
      </w:r>
    </w:p>
    <w:p w14:paraId="564F3848" w14:textId="6851A27B" w:rsidR="00933BE2" w:rsidRPr="00933BE2" w:rsidRDefault="00933BE2" w:rsidP="00871A9F">
      <w:pPr>
        <w:pStyle w:val="3"/>
      </w:pPr>
      <w:r w:rsidRPr="00933BE2">
        <w:t>故障转移配置</w:t>
      </w:r>
      <w:r w:rsidR="00871A9F">
        <w:rPr>
          <w:rFonts w:hint="eastAsia"/>
        </w:rPr>
        <w:t>(yaml)</w:t>
      </w:r>
    </w:p>
    <w:p w14:paraId="0075E588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># PostgreSQL</w:t>
      </w:r>
      <w:r w:rsidRPr="00933BE2">
        <w:rPr>
          <w:i/>
          <w:iCs/>
        </w:rPr>
        <w:t>故障转移</w:t>
      </w:r>
    </w:p>
    <w:p w14:paraId="45F3456F" w14:textId="77777777" w:rsidR="00933BE2" w:rsidRPr="00933BE2" w:rsidRDefault="00933BE2" w:rsidP="00933BE2">
      <w:pPr>
        <w:pStyle w:val="a3"/>
        <w:spacing w:before="156" w:after="156"/>
      </w:pPr>
      <w:r w:rsidRPr="00933BE2">
        <w:t>postgresql_failover:</w:t>
      </w:r>
    </w:p>
    <w:p w14:paraId="20BB818E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primary: pg-master.agriculture.com:5432</w:t>
      </w:r>
    </w:p>
    <w:p w14:paraId="5465D570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standby: </w:t>
      </w:r>
    </w:p>
    <w:p w14:paraId="61BA1402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- pg-slave-1.agriculture.com:5432</w:t>
      </w:r>
    </w:p>
    <w:p w14:paraId="3A9E8744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- pg-slave-2.agriculture.com:5432</w:t>
      </w:r>
    </w:p>
    <w:p w14:paraId="6EB7FCD0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detection_interval: 10s</w:t>
      </w:r>
    </w:p>
    <w:p w14:paraId="236AB1D9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failover_timeout: 30s</w:t>
      </w:r>
    </w:p>
    <w:p w14:paraId="4F359617" w14:textId="77777777" w:rsidR="00933BE2" w:rsidRPr="00933BE2" w:rsidRDefault="00933BE2" w:rsidP="00933BE2">
      <w:pPr>
        <w:pStyle w:val="a3"/>
        <w:spacing w:before="156" w:after="156"/>
      </w:pPr>
    </w:p>
    <w:p w14:paraId="55CBDC67" w14:textId="77777777" w:rsidR="00933BE2" w:rsidRPr="00933BE2" w:rsidRDefault="00933BE2" w:rsidP="00933BE2">
      <w:pPr>
        <w:pStyle w:val="a3"/>
        <w:spacing w:before="156" w:after="156"/>
      </w:pPr>
      <w:r w:rsidRPr="00933BE2">
        <w:rPr>
          <w:i/>
          <w:iCs/>
        </w:rPr>
        <w:t># Cassandra</w:t>
      </w:r>
      <w:r w:rsidRPr="00933BE2">
        <w:rPr>
          <w:i/>
          <w:iCs/>
        </w:rPr>
        <w:t>多数据中心配置</w:t>
      </w:r>
      <w:r w:rsidRPr="00933BE2">
        <w:rPr>
          <w:i/>
          <w:iCs/>
        </w:rPr>
        <w:t xml:space="preserve">  </w:t>
      </w:r>
    </w:p>
    <w:p w14:paraId="08D3326A" w14:textId="77777777" w:rsidR="00933BE2" w:rsidRPr="00933BE2" w:rsidRDefault="00933BE2" w:rsidP="00933BE2">
      <w:pPr>
        <w:pStyle w:val="a3"/>
        <w:spacing w:before="156" w:after="156"/>
      </w:pPr>
      <w:r w:rsidRPr="00933BE2">
        <w:t>cassandra_multidc:</w:t>
      </w:r>
    </w:p>
    <w:p w14:paraId="2941BB91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local_datacenter: DC1</w:t>
      </w:r>
    </w:p>
    <w:p w14:paraId="59C55FD9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remote_datacenters:</w:t>
      </w:r>
    </w:p>
    <w:p w14:paraId="03FAEE30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- DC2</w:t>
      </w:r>
    </w:p>
    <w:p w14:paraId="4C905F8F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  - DC3</w:t>
      </w:r>
    </w:p>
    <w:p w14:paraId="59AECCA9" w14:textId="77777777" w:rsidR="00933BE2" w:rsidRPr="00933BE2" w:rsidRDefault="00933BE2" w:rsidP="00933BE2">
      <w:pPr>
        <w:pStyle w:val="a3"/>
        <w:spacing w:before="156" w:after="156"/>
      </w:pPr>
      <w:r w:rsidRPr="00933BE2">
        <w:t xml:space="preserve">  consistency_level: LOCAL_QUORUM</w:t>
      </w:r>
    </w:p>
    <w:p w14:paraId="6DEECC4D" w14:textId="287B487C" w:rsidR="00D37521" w:rsidRPr="00933BE2" w:rsidRDefault="00D37521">
      <w:pPr>
        <w:pStyle w:val="a3"/>
        <w:spacing w:before="156" w:after="156"/>
      </w:pPr>
    </w:p>
    <w:p w14:paraId="7D209BD5" w14:textId="77777777" w:rsidR="00D37521" w:rsidRDefault="00000000">
      <w:pPr>
        <w:pStyle w:val="1"/>
      </w:pPr>
      <w:bookmarkStart w:id="16" w:name="_Toc209534343"/>
      <w:r>
        <w:rPr>
          <w:rFonts w:hint="eastAsia"/>
        </w:rPr>
        <w:lastRenderedPageBreak/>
        <w:t>表设计</w:t>
      </w:r>
      <w:bookmarkEnd w:id="16"/>
    </w:p>
    <w:p w14:paraId="67072FF0" w14:textId="607E783C" w:rsidR="00D37521" w:rsidRDefault="001274BF">
      <w:pPr>
        <w:pStyle w:val="2"/>
      </w:pPr>
      <w:bookmarkStart w:id="17" w:name="_Toc209534344"/>
      <w:r w:rsidRPr="001274BF">
        <w:rPr>
          <w:rFonts w:hint="eastAsia"/>
        </w:rPr>
        <w:t>系统用户表（</w:t>
      </w:r>
      <w:r w:rsidRPr="001274BF">
        <w:rPr>
          <w:rFonts w:hint="eastAsia"/>
        </w:rPr>
        <w:t>sys_user</w:t>
      </w:r>
      <w:r w:rsidRPr="001274BF">
        <w:rPr>
          <w:rFonts w:hint="eastAsia"/>
        </w:rPr>
        <w:t>）</w:t>
      </w:r>
      <w:bookmarkEnd w:id="17"/>
    </w:p>
    <w:p w14:paraId="19C70A3E" w14:textId="5AEFF4E6" w:rsidR="00D37521" w:rsidRDefault="00000000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1274BF">
        <w:rPr>
          <w:rFonts w:hint="eastAsia"/>
        </w:rPr>
        <w:t>系统用户</w:t>
      </w:r>
      <w:r>
        <w:rPr>
          <w:rFonts w:hint="eastAsia"/>
        </w:rPr>
        <w:t>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D37521" w14:paraId="1101EF27" w14:textId="77777777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03E0B043" w14:textId="77777777" w:rsidR="00D37521" w:rsidRDefault="00000000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DD6B59B" w14:textId="0270359A" w:rsidR="00D37521" w:rsidRDefault="001274BF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sys_user</w:t>
            </w:r>
          </w:p>
        </w:tc>
      </w:tr>
      <w:tr w:rsidR="00D37521" w14:paraId="087ECBB5" w14:textId="77777777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240579B" w14:textId="77777777" w:rsidR="00D37521" w:rsidRDefault="00000000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96D7DC5" w14:textId="15C8F2F5" w:rsidR="00D37521" w:rsidRDefault="00631D5E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 w:rsidR="009F7EDA">
              <w:rPr>
                <w:rFonts w:hint="eastAsia"/>
                <w:color w:val="000000"/>
              </w:rPr>
              <w:t>表</w:t>
            </w:r>
          </w:p>
        </w:tc>
      </w:tr>
    </w:tbl>
    <w:p w14:paraId="035989C4" w14:textId="77777777" w:rsidR="00D37521" w:rsidRDefault="00000000">
      <w:pPr>
        <w:pStyle w:val="3"/>
      </w:pPr>
      <w:bookmarkStart w:id="18" w:name="_Toc209534345"/>
      <w:r>
        <w:rPr>
          <w:rFonts w:hint="eastAsia"/>
        </w:rPr>
        <w:t>表结构</w:t>
      </w:r>
      <w:bookmarkEnd w:id="18"/>
    </w:p>
    <w:p w14:paraId="1D06E1B9" w14:textId="3D61A85C" w:rsidR="00D37521" w:rsidRDefault="00000000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 w:rsidR="00D37521">
        <w:fldChar w:fldCharType="begin"/>
      </w:r>
      <w:r w:rsidR="00D37521">
        <w:instrText xml:space="preserve"> STYLEREF 1 \s </w:instrText>
      </w:r>
      <w:r w:rsidR="00D37521">
        <w:fldChar w:fldCharType="separate"/>
      </w:r>
      <w:r w:rsidR="00D37521">
        <w:t>3</w:t>
      </w:r>
      <w:r w:rsidR="00D37521">
        <w:fldChar w:fldCharType="end"/>
      </w:r>
      <w:r>
        <w:rPr>
          <w:rFonts w:hint="eastAsia"/>
        </w:rPr>
        <w:t>-</w:t>
      </w:r>
      <w:r w:rsidR="00D37521">
        <w:fldChar w:fldCharType="begin"/>
      </w:r>
      <w:r w:rsidR="00D37521">
        <w:instrText xml:space="preserve"> SEQ 表 \* ARABIC \s 1 </w:instrText>
      </w:r>
      <w:r w:rsidR="00D37521">
        <w:fldChar w:fldCharType="separate"/>
      </w:r>
      <w:r w:rsidR="00D37521">
        <w:t>2</w:t>
      </w:r>
      <w:r w:rsidR="00D37521">
        <w:fldChar w:fldCharType="end"/>
      </w:r>
      <w:r>
        <w:rPr>
          <w:rFonts w:hint="eastAsia"/>
        </w:rPr>
        <w:t xml:space="preserve"> </w:t>
      </w:r>
      <w:r w:rsidR="00BD6B0A" w:rsidRPr="001274BF">
        <w:rPr>
          <w:rFonts w:hint="eastAsia"/>
        </w:rPr>
        <w:t>系统用户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1"/>
        <w:gridCol w:w="863"/>
        <w:gridCol w:w="1025"/>
        <w:gridCol w:w="432"/>
        <w:gridCol w:w="647"/>
        <w:gridCol w:w="486"/>
        <w:gridCol w:w="2427"/>
        <w:gridCol w:w="1186"/>
        <w:gridCol w:w="809"/>
      </w:tblGrid>
      <w:tr w:rsidR="00D37521" w14:paraId="3CA8D23B" w14:textId="77777777" w:rsidTr="00631D5E">
        <w:trPr>
          <w:trHeight w:val="312"/>
        </w:trPr>
        <w:tc>
          <w:tcPr>
            <w:tcW w:w="2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C0E2E8E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71CC7D7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55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62B5D2B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4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8A22133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5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E06E8D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2FE0CF0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7431473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37461A2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2D2663B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631D5E" w:rsidRPr="00631D5E" w14:paraId="7CC19375" w14:textId="77777777" w:rsidTr="00631D5E">
        <w:trPr>
          <w:trHeight w:val="312"/>
        </w:trPr>
        <w:tc>
          <w:tcPr>
            <w:tcW w:w="2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E2C4718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3B03337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55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A9BA78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4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63603E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5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6FEB69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A70086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CBE562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用户唯一标识</w:t>
            </w:r>
          </w:p>
        </w:tc>
        <w:tc>
          <w:tcPr>
            <w:tcW w:w="10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02B85C4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B78DA3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631D5E" w:rsidRPr="00631D5E" w14:paraId="48944FE0" w14:textId="77777777" w:rsidTr="00631D5E">
        <w:trPr>
          <w:trHeight w:val="312"/>
        </w:trPr>
        <w:tc>
          <w:tcPr>
            <w:tcW w:w="2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942E944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FB8FA0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55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BC1B042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93CA96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5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CFCB03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AC08DB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8DCA070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用户名（登录账号，唯一）</w:t>
            </w:r>
          </w:p>
        </w:tc>
        <w:tc>
          <w:tcPr>
            <w:tcW w:w="10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03AB3A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CC8EF0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31D5E" w:rsidRPr="00631D5E" w14:paraId="2720A5B0" w14:textId="77777777" w:rsidTr="00631D5E">
        <w:trPr>
          <w:trHeight w:val="312"/>
        </w:trPr>
        <w:tc>
          <w:tcPr>
            <w:tcW w:w="2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CC9282D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4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174474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55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3A9E497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7B35584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5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E46891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68C64AF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2FF5787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加密存储密码（国密 SM4/MD5）</w:t>
            </w:r>
          </w:p>
        </w:tc>
        <w:tc>
          <w:tcPr>
            <w:tcW w:w="10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CDBA98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77C5047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31D5E" w:rsidRPr="00631D5E" w14:paraId="4B4A0D04" w14:textId="77777777" w:rsidTr="00631D5E">
        <w:trPr>
          <w:trHeight w:val="312"/>
        </w:trPr>
        <w:tc>
          <w:tcPr>
            <w:tcW w:w="2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A810803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31D21F9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user_type</w:t>
            </w:r>
          </w:p>
        </w:tc>
        <w:tc>
          <w:tcPr>
            <w:tcW w:w="55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FAD20D9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D22B68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5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CD7F0F3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3436EA5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F89E02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用户类型（区分基础身份）</w:t>
            </w:r>
          </w:p>
        </w:tc>
        <w:tc>
          <w:tcPr>
            <w:tcW w:w="10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8D2AC7C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管理员，农户，运维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52FF154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31D5E" w:rsidRPr="00631D5E" w14:paraId="0B925A09" w14:textId="77777777" w:rsidTr="00631D5E">
        <w:trPr>
          <w:trHeight w:val="312"/>
        </w:trPr>
        <w:tc>
          <w:tcPr>
            <w:tcW w:w="2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2E222B3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4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85A1B78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contact_info</w:t>
            </w:r>
          </w:p>
        </w:tc>
        <w:tc>
          <w:tcPr>
            <w:tcW w:w="55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3DCC0E7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4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E156DB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5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DCDC97B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B736D2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1BEE689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联系方式（手机号，用于预警推送）</w:t>
            </w:r>
          </w:p>
        </w:tc>
        <w:tc>
          <w:tcPr>
            <w:tcW w:w="10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39F0437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67181EE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31D5E" w:rsidRPr="00631D5E" w14:paraId="1F2C664E" w14:textId="77777777" w:rsidTr="00631D5E">
        <w:trPr>
          <w:trHeight w:val="312"/>
        </w:trPr>
        <w:tc>
          <w:tcPr>
            <w:tcW w:w="2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894C531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4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5DABF0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55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A99E66F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4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D2A1EC4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5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3EB3B84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257099A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1819D5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用户创建时间</w:t>
            </w:r>
          </w:p>
        </w:tc>
        <w:tc>
          <w:tcPr>
            <w:tcW w:w="10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7A3E5C3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5B22B1B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31D5E" w:rsidRPr="00631D5E" w14:paraId="5879E454" w14:textId="77777777" w:rsidTr="00631D5E">
        <w:trPr>
          <w:trHeight w:val="312"/>
        </w:trPr>
        <w:tc>
          <w:tcPr>
            <w:tcW w:w="2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55D7A5B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4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2BBB7D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update_time</w:t>
            </w:r>
          </w:p>
        </w:tc>
        <w:tc>
          <w:tcPr>
            <w:tcW w:w="55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C4A0B9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4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856ABDA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5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00BB173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BA347F1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20BC71C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用户信息更新时间（如密码 / 联系方式变更）</w:t>
            </w:r>
          </w:p>
        </w:tc>
        <w:tc>
          <w:tcPr>
            <w:tcW w:w="10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8E25FDB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841081" w14:textId="77777777" w:rsidR="00631D5E" w:rsidRPr="00631D5E" w:rsidRDefault="00631D5E" w:rsidP="00631D5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31D5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F0275" w:rsidRPr="00DF0275" w14:paraId="4B0A46A2" w14:textId="77777777" w:rsidTr="00631D5E">
        <w:trPr>
          <w:trHeight w:val="312"/>
        </w:trPr>
        <w:tc>
          <w:tcPr>
            <w:tcW w:w="2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B93F2F3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4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DC45CC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55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E6E5DC8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24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B107DC0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5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2B4FC28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NOT NULL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3A2FFE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501C95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0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76573E4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A1BE417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系统</w:t>
            </w:r>
          </w:p>
        </w:tc>
      </w:tr>
      <w:tr w:rsidR="00DF0275" w:rsidRPr="00DF0275" w14:paraId="1ECE5BCB" w14:textId="77777777" w:rsidTr="00631D5E">
        <w:trPr>
          <w:trHeight w:val="312"/>
        </w:trPr>
        <w:tc>
          <w:tcPr>
            <w:tcW w:w="2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4448D7D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4F4F00B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updated_at</w:t>
            </w:r>
          </w:p>
        </w:tc>
        <w:tc>
          <w:tcPr>
            <w:tcW w:w="55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3A9A499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24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E1C49D1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5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488E4C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NOT NULL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087DC5D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1DC536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10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2371F9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6D830A1" w14:textId="77777777" w:rsidR="00DF0275" w:rsidRPr="004316C6" w:rsidRDefault="00DF0275" w:rsidP="00DF027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黑体"/>
                <w:color w:val="000000"/>
                <w:sz w:val="18"/>
                <w:szCs w:val="18"/>
              </w:rPr>
              <w:t>系统</w:t>
            </w:r>
          </w:p>
        </w:tc>
      </w:tr>
    </w:tbl>
    <w:p w14:paraId="174AA3D5" w14:textId="77777777" w:rsidR="00D37521" w:rsidRDefault="00000000">
      <w:pPr>
        <w:pStyle w:val="3"/>
      </w:pPr>
      <w:bookmarkStart w:id="19" w:name="_Toc209534346"/>
      <w:bookmarkEnd w:id="2"/>
      <w:r>
        <w:rPr>
          <w:rFonts w:hint="eastAsia"/>
        </w:rPr>
        <w:t>表索引</w:t>
      </w:r>
      <w:bookmarkEnd w:id="19"/>
    </w:p>
    <w:p w14:paraId="257BE49E" w14:textId="1990B27C" w:rsidR="00D37521" w:rsidRDefault="00000000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 w:rsidR="00D37521">
        <w:fldChar w:fldCharType="begin"/>
      </w:r>
      <w:r w:rsidR="00D37521">
        <w:instrText xml:space="preserve"> STYLEREF 1 \s </w:instrText>
      </w:r>
      <w:r w:rsidR="00D37521">
        <w:fldChar w:fldCharType="separate"/>
      </w:r>
      <w:r w:rsidR="00D37521">
        <w:t>3</w:t>
      </w:r>
      <w:r w:rsidR="00D37521">
        <w:fldChar w:fldCharType="end"/>
      </w:r>
      <w:r>
        <w:rPr>
          <w:rFonts w:hint="eastAsia"/>
        </w:rPr>
        <w:t>-</w:t>
      </w:r>
      <w:r w:rsidR="00D37521">
        <w:fldChar w:fldCharType="begin"/>
      </w:r>
      <w:r w:rsidR="00D37521">
        <w:instrText xml:space="preserve"> SEQ 表 \* ARABIC \s 1 </w:instrText>
      </w:r>
      <w:r w:rsidR="00D37521">
        <w:fldChar w:fldCharType="separate"/>
      </w:r>
      <w:r w:rsidR="00D37521">
        <w:t>3</w:t>
      </w:r>
      <w:r w:rsidR="00D37521">
        <w:fldChar w:fldCharType="end"/>
      </w:r>
      <w:r>
        <w:rPr>
          <w:rFonts w:hint="eastAsia"/>
        </w:rPr>
        <w:t xml:space="preserve"> </w:t>
      </w:r>
      <w:r w:rsidR="00BD6B0A" w:rsidRPr="001274BF">
        <w:rPr>
          <w:rFonts w:hint="eastAsia"/>
        </w:rPr>
        <w:t>系统用户</w:t>
      </w:r>
      <w:r>
        <w:rPr>
          <w:rFonts w:hint="eastAsia"/>
        </w:rPr>
        <w:t>表索引</w:t>
      </w:r>
    </w:p>
    <w:tbl>
      <w:tblPr>
        <w:tblStyle w:val="a7"/>
        <w:tblW w:w="4998" w:type="pct"/>
        <w:tblLook w:val="04A0" w:firstRow="1" w:lastRow="0" w:firstColumn="1" w:lastColumn="0" w:noHBand="0" w:noVBand="1"/>
      </w:tblPr>
      <w:tblGrid>
        <w:gridCol w:w="702"/>
        <w:gridCol w:w="1746"/>
        <w:gridCol w:w="1664"/>
        <w:gridCol w:w="1275"/>
        <w:gridCol w:w="1134"/>
        <w:gridCol w:w="1782"/>
      </w:tblGrid>
      <w:tr w:rsidR="00D37521" w14:paraId="67A75F38" w14:textId="77777777" w:rsidTr="007642F3">
        <w:tc>
          <w:tcPr>
            <w:tcW w:w="423" w:type="pct"/>
            <w:tcBorders>
              <w:top w:val="single" w:sz="12" w:space="0" w:color="00000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1CFE4AC1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051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86A148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1002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E638D2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1EBF2F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683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994152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1073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6BB90F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7642F3" w14:paraId="5A80B552" w14:textId="77777777" w:rsidTr="007642F3"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3A6361D" w14:textId="25F1CE57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A76C7E9" w14:textId="4885AAE9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PRIMARY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DFF32A" w14:textId="4AFA752D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F804A9A" w14:textId="056E1299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聚簇索引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7BAE690" w14:textId="6ACC237D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B + 树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82BFC73" w14:textId="347A5D2F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主键索引，唯一标识用户</w:t>
            </w:r>
          </w:p>
        </w:tc>
      </w:tr>
      <w:tr w:rsidR="007642F3" w:rsidRPr="007642F3" w14:paraId="6B69BE22" w14:textId="77777777" w:rsidTr="007642F3"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B2259E" w14:textId="5555A7C5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5A07F0" w14:textId="52120649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idx_sys_user_role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EF42C7" w14:textId="1887F092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role_id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0E195CC" w14:textId="3224C08B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非聚簇索引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93C9437" w14:textId="46FB747B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B + 树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40EEB68" w14:textId="37B0604F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优化角色关联查询效率</w:t>
            </w:r>
          </w:p>
        </w:tc>
      </w:tr>
      <w:tr w:rsidR="007642F3" w14:paraId="7CA8AD50" w14:textId="77777777" w:rsidTr="007642F3"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8253064" w14:textId="046B9770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5BE475E" w14:textId="2E9D43E8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idx_sys_user_name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C4AF39" w14:textId="6242F92A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8301E4" w14:textId="3E5DB0F3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唯一索引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EC35B0" w14:textId="2B5A3B50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B + 树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D45AB5" w14:textId="3FA22828" w:rsidR="007642F3" w:rsidRPr="007642F3" w:rsidRDefault="007642F3" w:rsidP="007642F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hint="eastAsia"/>
                <w:color w:val="000000"/>
                <w:sz w:val="18"/>
                <w:szCs w:val="18"/>
              </w:rPr>
            </w:pPr>
            <w:r w:rsidRPr="007642F3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唯一约束用户名，优化登录查询</w:t>
            </w:r>
          </w:p>
        </w:tc>
      </w:tr>
    </w:tbl>
    <w:p w14:paraId="61F40218" w14:textId="77777777" w:rsidR="00D37521" w:rsidRDefault="00000000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69013A1E" w14:textId="77777777" w:rsidR="00D37521" w:rsidRDefault="00000000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027C349B" w14:textId="77777777" w:rsidR="000836B8" w:rsidRDefault="000836B8" w:rsidP="000836B8">
      <w:pPr>
        <w:pStyle w:val="2"/>
      </w:pPr>
      <w:bookmarkStart w:id="20" w:name="_Toc209534347"/>
      <w:r w:rsidRPr="00C57F76">
        <w:rPr>
          <w:rFonts w:hint="eastAsia"/>
        </w:rPr>
        <w:t>系统</w:t>
      </w:r>
      <w:r>
        <w:rPr>
          <w:rFonts w:hint="eastAsia"/>
        </w:rPr>
        <w:t>角色</w:t>
      </w:r>
      <w:r w:rsidRPr="00C57F76">
        <w:rPr>
          <w:rFonts w:hint="eastAsia"/>
        </w:rPr>
        <w:t>表（</w:t>
      </w:r>
      <w:r w:rsidRPr="00C57F76">
        <w:rPr>
          <w:rFonts w:hint="eastAsia"/>
        </w:rPr>
        <w:t>sys_</w:t>
      </w:r>
      <w:r>
        <w:rPr>
          <w:rFonts w:hint="eastAsia"/>
        </w:rPr>
        <w:t>role</w:t>
      </w:r>
      <w:r w:rsidRPr="00C57F76">
        <w:rPr>
          <w:rFonts w:hint="eastAsia"/>
        </w:rPr>
        <w:t>）</w:t>
      </w:r>
      <w:bookmarkEnd w:id="20"/>
    </w:p>
    <w:p w14:paraId="71FABD07" w14:textId="77777777" w:rsidR="000836B8" w:rsidRDefault="000836B8" w:rsidP="000836B8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Pr="00C57F76">
        <w:rPr>
          <w:rFonts w:hint="eastAsia"/>
        </w:rPr>
        <w:t>系统</w:t>
      </w:r>
      <w:r>
        <w:rPr>
          <w:rFonts w:hint="eastAsia"/>
        </w:rPr>
        <w:t>角色表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0836B8" w14:paraId="4A830CA8" w14:textId="77777777" w:rsidTr="00496224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3B32A185" w14:textId="77777777" w:rsidR="000836B8" w:rsidRDefault="000836B8" w:rsidP="00496224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06B2BFB" w14:textId="77777777" w:rsidR="000836B8" w:rsidRDefault="000836B8" w:rsidP="00496224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sys_role</w:t>
            </w:r>
          </w:p>
        </w:tc>
      </w:tr>
      <w:tr w:rsidR="000836B8" w14:paraId="06A03060" w14:textId="77777777" w:rsidTr="00496224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0896605" w14:textId="77777777" w:rsidR="000836B8" w:rsidRDefault="000836B8" w:rsidP="00496224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21B9140" w14:textId="77777777" w:rsidR="000836B8" w:rsidRDefault="000836B8" w:rsidP="00496224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角色表</w:t>
            </w:r>
          </w:p>
        </w:tc>
      </w:tr>
    </w:tbl>
    <w:p w14:paraId="4A6C8A79" w14:textId="77777777" w:rsidR="000836B8" w:rsidRDefault="000836B8" w:rsidP="000836B8">
      <w:pPr>
        <w:pStyle w:val="3"/>
      </w:pPr>
      <w:bookmarkStart w:id="21" w:name="_Toc209534348"/>
      <w:r>
        <w:rPr>
          <w:rFonts w:hint="eastAsia"/>
        </w:rPr>
        <w:t>表结构</w:t>
      </w:r>
      <w:bookmarkEnd w:id="21"/>
    </w:p>
    <w:p w14:paraId="41091541" w14:textId="77777777" w:rsidR="000836B8" w:rsidRDefault="000836B8" w:rsidP="00083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 w:rsidRPr="00C57F76">
        <w:rPr>
          <w:rFonts w:hint="eastAsia"/>
        </w:rPr>
        <w:t>系统</w:t>
      </w:r>
      <w:r>
        <w:rPr>
          <w:rFonts w:hint="eastAsia"/>
        </w:rPr>
        <w:t>角色表结构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8"/>
        <w:gridCol w:w="994"/>
        <w:gridCol w:w="1276"/>
        <w:gridCol w:w="499"/>
        <w:gridCol w:w="782"/>
        <w:gridCol w:w="569"/>
        <w:gridCol w:w="2054"/>
        <w:gridCol w:w="640"/>
        <w:gridCol w:w="994"/>
      </w:tblGrid>
      <w:tr w:rsidR="000836B8" w14:paraId="40EB84CF" w14:textId="77777777" w:rsidTr="00496224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4813B87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D56683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1CA7978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A2CE2E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3CC8F88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9AB1F90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2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4E691E9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784CC5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25F316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0836B8" w:rsidRPr="00DA27CD" w14:paraId="019CCC0D" w14:textId="77777777" w:rsidTr="00496224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652CFBE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F87DFF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5066E89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2CB61E0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F769BA0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43D2D61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2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A02BD94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角色唯一标识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62F9A5A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414264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0836B8" w:rsidRPr="00DA27CD" w14:paraId="717B644A" w14:textId="77777777" w:rsidTr="00496224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74CBA67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97FDA6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role_name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2EAB4D4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127F598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505941F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210432D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4EDEDFD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角色名称（如管理员、农户）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CFD82E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EA52B50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0836B8" w:rsidRPr="00DA27CD" w14:paraId="0E3FC9BD" w14:textId="77777777" w:rsidTr="00496224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5C36EFC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857603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role_desc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0D4154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3903777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ACA51F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0478EBE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3C123A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角色功能描述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93F0A6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983BEE9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0836B8" w:rsidRPr="00DA27CD" w14:paraId="179F91A3" w14:textId="77777777" w:rsidTr="00496224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02B0A03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2BF153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D5EE00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18183E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66DCBD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82F0CD0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0B4C58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角色创建时间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C7CC26F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3BD678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0836B8" w:rsidRPr="00DA27CD" w14:paraId="3C23A816" w14:textId="77777777" w:rsidTr="00496224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FA2DE19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2F54A7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update_time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CF4FE6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C392477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738B104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4EB9A61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D8E505A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角色更新时间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7AD9A15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9FD0E8A" w14:textId="77777777" w:rsidR="000836B8" w:rsidRPr="00DA27CD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A27CD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3EF439AC" w14:textId="77777777" w:rsidR="000836B8" w:rsidRDefault="000836B8" w:rsidP="000836B8">
      <w:pPr>
        <w:pStyle w:val="3"/>
      </w:pPr>
      <w:bookmarkStart w:id="22" w:name="_Toc209534349"/>
      <w:r>
        <w:rPr>
          <w:rFonts w:hint="eastAsia"/>
        </w:rPr>
        <w:t>表索引</w:t>
      </w:r>
      <w:bookmarkEnd w:id="22"/>
    </w:p>
    <w:p w14:paraId="3A55419E" w14:textId="77777777" w:rsidR="000836B8" w:rsidRDefault="000836B8" w:rsidP="00083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</w:t>
      </w:r>
      <w:r w:rsidRPr="00C57F76">
        <w:rPr>
          <w:rFonts w:hint="eastAsia"/>
        </w:rPr>
        <w:t>系统</w:t>
      </w:r>
      <w:r>
        <w:rPr>
          <w:rFonts w:hint="eastAsia"/>
        </w:rPr>
        <w:t>角色表索引</w:t>
      </w:r>
    </w:p>
    <w:tbl>
      <w:tblPr>
        <w:tblStyle w:val="a7"/>
        <w:tblW w:w="4998" w:type="pct"/>
        <w:tblLook w:val="04A0" w:firstRow="1" w:lastRow="0" w:firstColumn="1" w:lastColumn="0" w:noHBand="0" w:noVBand="1"/>
      </w:tblPr>
      <w:tblGrid>
        <w:gridCol w:w="793"/>
        <w:gridCol w:w="1288"/>
        <w:gridCol w:w="2775"/>
        <w:gridCol w:w="1287"/>
        <w:gridCol w:w="1287"/>
        <w:gridCol w:w="873"/>
      </w:tblGrid>
      <w:tr w:rsidR="000836B8" w14:paraId="3978A5F5" w14:textId="77777777" w:rsidTr="00496224">
        <w:tc>
          <w:tcPr>
            <w:tcW w:w="47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73C324D6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06908CD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167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883590A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1FBDA27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5ECFE62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52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FE7C4E0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0836B8" w14:paraId="17FA0100" w14:textId="77777777" w:rsidTr="00496224">
        <w:tc>
          <w:tcPr>
            <w:tcW w:w="47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4838703" w14:textId="77777777" w:rsidR="000836B8" w:rsidRDefault="000836B8" w:rsidP="00496224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4DF6438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91481ED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2C922D0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9494481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AD5D285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0836B8" w14:paraId="575A6350" w14:textId="77777777" w:rsidTr="00496224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517D1" w14:textId="77777777" w:rsidR="000836B8" w:rsidRDefault="000836B8" w:rsidP="00496224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F9D51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317F3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91ED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D2A54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DD4D2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0836B8" w14:paraId="477AB978" w14:textId="77777777" w:rsidTr="00496224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0EAE6" w14:textId="77777777" w:rsidR="000836B8" w:rsidRDefault="000836B8" w:rsidP="00496224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0568A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4D5EE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FF795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9ED2A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C3C86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0836B8" w14:paraId="0B351065" w14:textId="77777777" w:rsidTr="00496224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A13CC" w14:textId="77777777" w:rsidR="000836B8" w:rsidRDefault="000836B8" w:rsidP="00496224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665D4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D655B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6511E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2A572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1CD13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0836B8" w14:paraId="33E3D57E" w14:textId="77777777" w:rsidTr="00496224">
        <w:tc>
          <w:tcPr>
            <w:tcW w:w="477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DC2B8E7" w14:textId="77777777" w:rsidR="000836B8" w:rsidRDefault="000836B8" w:rsidP="00496224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23C30F7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A2F2C4D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EC36522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90BAE0F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0212DB9" w14:textId="77777777" w:rsidR="000836B8" w:rsidRDefault="000836B8" w:rsidP="00496224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</w:tbl>
    <w:p w14:paraId="468220F5" w14:textId="77777777" w:rsidR="000836B8" w:rsidRDefault="000836B8" w:rsidP="000836B8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09373D36" w14:textId="77777777" w:rsidR="000836B8" w:rsidRDefault="000836B8" w:rsidP="000836B8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。</w:t>
      </w:r>
    </w:p>
    <w:p w14:paraId="43104309" w14:textId="055A09C2" w:rsidR="000D1F87" w:rsidRDefault="000D1F87" w:rsidP="000D1F87">
      <w:pPr>
        <w:pStyle w:val="2"/>
      </w:pPr>
      <w:r w:rsidRPr="000D1F87">
        <w:rPr>
          <w:rFonts w:hint="eastAsia"/>
        </w:rPr>
        <w:t>权限表（</w:t>
      </w:r>
      <w:r w:rsidRPr="000D1F87">
        <w:rPr>
          <w:rFonts w:hint="eastAsia"/>
        </w:rPr>
        <w:t>sys_permission</w:t>
      </w:r>
      <w:r>
        <w:rPr>
          <w:rFonts w:hint="eastAsia"/>
        </w:rPr>
        <w:t>）</w:t>
      </w:r>
    </w:p>
    <w:p w14:paraId="51345630" w14:textId="188B733E" w:rsidR="000836B8" w:rsidRDefault="000836B8" w:rsidP="000836B8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Pr="000D1F87">
        <w:rPr>
          <w:rFonts w:hint="eastAsia"/>
        </w:rPr>
        <w:t>权限</w:t>
      </w:r>
      <w:r>
        <w:rPr>
          <w:rFonts w:hint="eastAsia"/>
        </w:rPr>
        <w:t>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0836B8" w14:paraId="4FBEBEDD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5FDB4AA0" w14:textId="77777777" w:rsidR="000836B8" w:rsidRDefault="00083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ACAC399" w14:textId="39F89FF2" w:rsidR="000836B8" w:rsidRDefault="000836B8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 w:rsidRPr="000D1F87">
              <w:rPr>
                <w:rFonts w:hint="eastAsia"/>
              </w:rPr>
              <w:t>sys_permission</w:t>
            </w:r>
          </w:p>
        </w:tc>
      </w:tr>
      <w:tr w:rsidR="000836B8" w14:paraId="07C25B83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3AD0EE8" w14:textId="77777777" w:rsidR="000836B8" w:rsidRDefault="00083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121C655" w14:textId="17D49E5F" w:rsidR="000836B8" w:rsidRDefault="00083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0D1F87">
              <w:rPr>
                <w:rFonts w:hint="eastAsia"/>
              </w:rPr>
              <w:t>权限</w:t>
            </w:r>
            <w:r>
              <w:rPr>
                <w:rFonts w:hint="eastAsia"/>
                <w:color w:val="000000"/>
              </w:rPr>
              <w:t>表</w:t>
            </w:r>
          </w:p>
        </w:tc>
      </w:tr>
    </w:tbl>
    <w:p w14:paraId="463D5FA5" w14:textId="77777777" w:rsidR="000836B8" w:rsidRDefault="000836B8" w:rsidP="000836B8">
      <w:pPr>
        <w:pStyle w:val="3"/>
      </w:pPr>
      <w:r>
        <w:rPr>
          <w:rFonts w:hint="eastAsia"/>
        </w:rPr>
        <w:t>表结构</w:t>
      </w:r>
    </w:p>
    <w:p w14:paraId="3B8B24FB" w14:textId="0EE16694" w:rsidR="000836B8" w:rsidRDefault="000836B8" w:rsidP="00083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Pr="000D1F87">
        <w:rPr>
          <w:rFonts w:hint="eastAsia"/>
        </w:rPr>
        <w:t>权限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0"/>
        <w:gridCol w:w="1053"/>
        <w:gridCol w:w="1053"/>
        <w:gridCol w:w="439"/>
        <w:gridCol w:w="662"/>
        <w:gridCol w:w="495"/>
        <w:gridCol w:w="2560"/>
        <w:gridCol w:w="774"/>
        <w:gridCol w:w="830"/>
      </w:tblGrid>
      <w:tr w:rsidR="00F80646" w14:paraId="7ADB76EE" w14:textId="77777777" w:rsidTr="00F80646">
        <w:trPr>
          <w:trHeight w:val="312"/>
        </w:trPr>
        <w:tc>
          <w:tcPr>
            <w:tcW w:w="265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4167FDB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4E33EA1F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38A980E0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64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59C1F481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99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00CDDE9F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29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74E2207F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54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2205A4D2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466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4D90D4E5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500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48442F68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F80646" w:rsidRPr="00F80646" w14:paraId="336F8867" w14:textId="77777777" w:rsidTr="00F80646">
        <w:trPr>
          <w:trHeight w:val="312"/>
        </w:trPr>
        <w:tc>
          <w:tcPr>
            <w:tcW w:w="2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F3E7A9A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AF259DD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E6E26C2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2D1D883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76BF2FC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3555568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5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BBA68E7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权限唯一标识</w:t>
            </w:r>
          </w:p>
        </w:tc>
        <w:tc>
          <w:tcPr>
            <w:tcW w:w="4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9570B89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B624149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F80646" w:rsidRPr="00F80646" w14:paraId="5E855747" w14:textId="77777777" w:rsidTr="00F80646">
        <w:trPr>
          <w:trHeight w:val="312"/>
        </w:trPr>
        <w:tc>
          <w:tcPr>
            <w:tcW w:w="2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8D0AD0F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8C09E4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permission_name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6449D2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570B68A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01776EB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F39E459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AF9EF0B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权限名称（如 “设备控制权限”）</w:t>
            </w:r>
          </w:p>
        </w:tc>
        <w:tc>
          <w:tcPr>
            <w:tcW w:w="4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544220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879AA41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F80646" w:rsidRPr="00F80646" w14:paraId="1FEF3E84" w14:textId="77777777" w:rsidTr="00F80646">
        <w:trPr>
          <w:trHeight w:val="312"/>
        </w:trPr>
        <w:tc>
          <w:tcPr>
            <w:tcW w:w="2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C722C90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246E20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permission_code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A184FD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A779CB3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9C3781C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AE3B864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25B596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权限标识（唯一，如 “device:control”）</w:t>
            </w:r>
          </w:p>
        </w:tc>
        <w:tc>
          <w:tcPr>
            <w:tcW w:w="4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AB40C7E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84FFED0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F80646" w:rsidRPr="00F80646" w14:paraId="2D50803B" w14:textId="77777777" w:rsidTr="00F80646">
        <w:trPr>
          <w:trHeight w:val="312"/>
        </w:trPr>
        <w:tc>
          <w:tcPr>
            <w:tcW w:w="2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83E1656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0EBA68D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permission_type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6149BD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569B52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B917373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606FABD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4CDF729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权限类型</w:t>
            </w:r>
          </w:p>
        </w:tc>
        <w:tc>
          <w:tcPr>
            <w:tcW w:w="4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8F92D9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菜单，接口</w:t>
            </w:r>
          </w:p>
        </w:tc>
        <w:tc>
          <w:tcPr>
            <w:tcW w:w="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B015616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F80646" w:rsidRPr="00F80646" w14:paraId="1B93CA7B" w14:textId="77777777" w:rsidTr="00F80646">
        <w:trPr>
          <w:trHeight w:val="312"/>
        </w:trPr>
        <w:tc>
          <w:tcPr>
            <w:tcW w:w="2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4542331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AD6B46B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parent_id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9D42765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AF7FBD9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85897B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BF7D866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5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E359B0A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父权限 ID（用于权限层级，顶级权限为 NULL）</w:t>
            </w:r>
          </w:p>
        </w:tc>
        <w:tc>
          <w:tcPr>
            <w:tcW w:w="4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989D49A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7AE0F74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F80646" w:rsidRPr="00F80646" w14:paraId="77604738" w14:textId="77777777" w:rsidTr="00F80646">
        <w:trPr>
          <w:trHeight w:val="312"/>
        </w:trPr>
        <w:tc>
          <w:tcPr>
            <w:tcW w:w="2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FCB9565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02F0CD3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permission_path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80BB8EA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C1E709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3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C93230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A974743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95976D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权限路径（如菜单 URL / 接口路径）</w:t>
            </w:r>
          </w:p>
        </w:tc>
        <w:tc>
          <w:tcPr>
            <w:tcW w:w="4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DDF1260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1D0EEA6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F80646" w:rsidRPr="00F80646" w14:paraId="0FC1F12E" w14:textId="77777777" w:rsidTr="00F80646">
        <w:trPr>
          <w:trHeight w:val="312"/>
        </w:trPr>
        <w:tc>
          <w:tcPr>
            <w:tcW w:w="2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399255B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53AF131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sort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143DC8A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37057A6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DF5A04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E8D15B5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5869AD1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权限排序（用于菜单展示顺序）</w:t>
            </w:r>
          </w:p>
        </w:tc>
        <w:tc>
          <w:tcPr>
            <w:tcW w:w="4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EE2A80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E163E5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F80646" w:rsidRPr="00F80646" w14:paraId="2F8A281D" w14:textId="77777777" w:rsidTr="00F80646">
        <w:trPr>
          <w:trHeight w:val="312"/>
        </w:trPr>
        <w:tc>
          <w:tcPr>
            <w:tcW w:w="2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E4E32E7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9037C72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is_enable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C9E18D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TINYINT</w:t>
            </w:r>
          </w:p>
        </w:tc>
        <w:tc>
          <w:tcPr>
            <w:tcW w:w="2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DECAA5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10EF69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BD7653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D710633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是否启用（0 = 禁用，1 = 启用）</w:t>
            </w:r>
          </w:p>
        </w:tc>
        <w:tc>
          <w:tcPr>
            <w:tcW w:w="4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407A745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4A8EC9E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F80646" w:rsidRPr="00F80646" w14:paraId="32C7E9A2" w14:textId="77777777" w:rsidTr="00F80646">
        <w:trPr>
          <w:trHeight w:val="312"/>
        </w:trPr>
        <w:tc>
          <w:tcPr>
            <w:tcW w:w="2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231BBA5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8F8A45A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5C5CA63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FF232EB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9986459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4E714B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A5CFE3F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权限创建时间</w:t>
            </w:r>
          </w:p>
        </w:tc>
        <w:tc>
          <w:tcPr>
            <w:tcW w:w="4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9292F9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E1D3D5D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F80646" w:rsidRPr="00F80646" w14:paraId="418EA286" w14:textId="77777777" w:rsidTr="00F80646">
        <w:trPr>
          <w:trHeight w:val="312"/>
        </w:trPr>
        <w:tc>
          <w:tcPr>
            <w:tcW w:w="2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A5AC551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50899E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update_time</w:t>
            </w:r>
          </w:p>
        </w:tc>
        <w:tc>
          <w:tcPr>
            <w:tcW w:w="6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BC6064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0CACF0C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F75B66E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1E48734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723CFA6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权限更新时间</w:t>
            </w:r>
          </w:p>
        </w:tc>
        <w:tc>
          <w:tcPr>
            <w:tcW w:w="4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3E1F396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4AAAFD" w14:textId="77777777" w:rsidR="00F80646" w:rsidRPr="00F80646" w:rsidRDefault="00F80646" w:rsidP="00F80646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F80646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0D7EB1A7" w14:textId="77777777" w:rsidR="000836B8" w:rsidRDefault="000836B8" w:rsidP="000836B8">
      <w:pPr>
        <w:pStyle w:val="3"/>
      </w:pPr>
      <w:r>
        <w:rPr>
          <w:rFonts w:hint="eastAsia"/>
        </w:rPr>
        <w:t>表索引</w:t>
      </w:r>
    </w:p>
    <w:p w14:paraId="5071FEFA" w14:textId="1BDFF86C" w:rsidR="000836B8" w:rsidRDefault="000836B8" w:rsidP="00083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Pr="000D1F87">
        <w:rPr>
          <w:rFonts w:hint="eastAsia"/>
        </w:rPr>
        <w:t>权限</w:t>
      </w:r>
      <w:r>
        <w:rPr>
          <w:rFonts w:hint="eastAsia"/>
        </w:rPr>
        <w:t>表索引</w:t>
      </w:r>
    </w:p>
    <w:tbl>
      <w:tblPr>
        <w:tblStyle w:val="a7"/>
        <w:tblW w:w="4998" w:type="pct"/>
        <w:tblLayout w:type="fixed"/>
        <w:tblLook w:val="04A0" w:firstRow="1" w:lastRow="0" w:firstColumn="1" w:lastColumn="0" w:noHBand="0" w:noVBand="1"/>
      </w:tblPr>
      <w:tblGrid>
        <w:gridCol w:w="396"/>
        <w:gridCol w:w="1731"/>
        <w:gridCol w:w="1560"/>
        <w:gridCol w:w="1275"/>
        <w:gridCol w:w="850"/>
        <w:gridCol w:w="2491"/>
      </w:tblGrid>
      <w:tr w:rsidR="00BA6BB8" w14:paraId="2D528DD3" w14:textId="77777777" w:rsidTr="00DE6A64"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shd w:val="clear" w:color="auto" w:fill="FFFFFF"/>
            <w:vAlign w:val="center"/>
          </w:tcPr>
          <w:p w14:paraId="404F9636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84263D8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5FD2139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F053AF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0C74176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26FA05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BA6BB8" w:rsidRPr="00BA6BB8" w14:paraId="64304C18" w14:textId="77777777" w:rsidTr="00DE6A64"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615DB4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54932A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PRIMARY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E84C0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57B96E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聚簇索引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717837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DCC37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主键索引，唯一标识权限</w:t>
            </w:r>
          </w:p>
        </w:tc>
      </w:tr>
      <w:tr w:rsidR="00BA6BB8" w:rsidRPr="00BA6BB8" w14:paraId="77CDD6DF" w14:textId="77777777" w:rsidTr="00DE6A64"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E42723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BE2B33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uk_sys_permission_code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8C3A4B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permission_code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A4FEE6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唯一索引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D3AB7A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662CB4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确保权限标识唯一，避免重复授权</w:t>
            </w:r>
          </w:p>
        </w:tc>
      </w:tr>
      <w:tr w:rsidR="00BA6BB8" w:rsidRPr="00BA6BB8" w14:paraId="6CFF4B76" w14:textId="77777777" w:rsidTr="00DE6A64"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B90EFE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80E1FF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idx_sys_permission_parent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6A9E32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3C498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非聚簇索引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D9F2A8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3EDF0A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优化权限层级查询（如查询某父权限下的子权限）</w:t>
            </w:r>
          </w:p>
        </w:tc>
      </w:tr>
      <w:tr w:rsidR="00BA6BB8" w:rsidRPr="00BA6BB8" w14:paraId="5DB27195" w14:textId="77777777" w:rsidTr="00DE6A64"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EDCFD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7097C7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idx_sys_permission_type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7B53CE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permission_type,is_enable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4AED9D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复合索引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8A698B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FFB43E" w14:textId="77777777" w:rsidR="00BA6BB8" w:rsidRPr="00BA6BB8" w:rsidRDefault="00BA6BB8" w:rsidP="00BA6BB8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BA6BB8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优化按类型 + 启用状态筛选权限（如查询所有启用的接口权限）</w:t>
            </w:r>
          </w:p>
        </w:tc>
      </w:tr>
      <w:tr w:rsidR="00BA6BB8" w14:paraId="3ECD663B" w14:textId="77777777" w:rsidTr="00DE6A64">
        <w:tc>
          <w:tcPr>
            <w:tcW w:w="238" w:type="pct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2353FBF9" w14:textId="77777777" w:rsidR="00BA6BB8" w:rsidRPr="00BA6BB8" w:rsidRDefault="00BA6BB8" w:rsidP="00BA6BB8">
            <w:pPr>
              <w:spacing w:beforeLines="0" w:before="0" w:afterLines="0" w:after="0" w:line="240" w:lineRule="auto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F64FB4" w14:textId="77777777" w:rsidR="00BA6BB8" w:rsidRDefault="00BA6B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5C9AD5" w14:textId="77777777" w:rsidR="00BA6BB8" w:rsidRDefault="00BA6B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ACD38A" w14:textId="77777777" w:rsidR="00BA6BB8" w:rsidRDefault="00BA6B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3C4034" w14:textId="77777777" w:rsidR="00BA6BB8" w:rsidRDefault="00BA6B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77FA62" w14:textId="77777777" w:rsidR="00BA6BB8" w:rsidRDefault="00BA6BB8" w:rsidP="00733C35">
            <w:pPr>
              <w:spacing w:beforeLines="0" w:before="0" w:afterLines="0" w:after="0" w:line="240" w:lineRule="auto"/>
              <w:jc w:val="center"/>
              <w:rPr>
                <w:rFonts w:hint="eastAsia"/>
                <w:color w:val="000000"/>
              </w:rPr>
            </w:pPr>
          </w:p>
        </w:tc>
      </w:tr>
    </w:tbl>
    <w:p w14:paraId="1D29D1CB" w14:textId="77777777" w:rsidR="000836B8" w:rsidRDefault="000836B8" w:rsidP="000836B8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68622373" w14:textId="77777777" w:rsidR="000836B8" w:rsidRDefault="000836B8" w:rsidP="000836B8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2ADF1402" w14:textId="77777777" w:rsidR="000836B8" w:rsidRPr="000836B8" w:rsidRDefault="000836B8" w:rsidP="000836B8">
      <w:pPr>
        <w:spacing w:before="156" w:after="156"/>
        <w:rPr>
          <w:rFonts w:hint="eastAsia"/>
        </w:rPr>
      </w:pPr>
    </w:p>
    <w:p w14:paraId="0C6F30B2" w14:textId="72D798B6" w:rsidR="000D1F87" w:rsidRDefault="000836B8" w:rsidP="000836B8">
      <w:pPr>
        <w:pStyle w:val="2"/>
      </w:pPr>
      <w:r w:rsidRPr="000836B8">
        <w:rPr>
          <w:rFonts w:hint="eastAsia"/>
        </w:rPr>
        <w:t>用户</w:t>
      </w:r>
      <w:r w:rsidRPr="000836B8">
        <w:rPr>
          <w:rFonts w:hint="eastAsia"/>
        </w:rPr>
        <w:t xml:space="preserve"> - </w:t>
      </w:r>
      <w:r w:rsidRPr="000836B8">
        <w:rPr>
          <w:rFonts w:hint="eastAsia"/>
        </w:rPr>
        <w:t>角色关联表（</w:t>
      </w:r>
      <w:r w:rsidRPr="000836B8">
        <w:rPr>
          <w:rFonts w:hint="eastAsia"/>
        </w:rPr>
        <w:t>sys_user_role</w:t>
      </w:r>
      <w:r w:rsidRPr="000836B8">
        <w:rPr>
          <w:rFonts w:hint="eastAsia"/>
        </w:rPr>
        <w:t>）</w:t>
      </w:r>
    </w:p>
    <w:p w14:paraId="3440CB79" w14:textId="7791E736" w:rsidR="000836B8" w:rsidRDefault="000836B8" w:rsidP="000836B8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BA6BB8" w:rsidRPr="000836B8">
        <w:rPr>
          <w:rFonts w:hint="eastAsia"/>
        </w:rPr>
        <w:t>用户 - 角色关联</w:t>
      </w:r>
      <w:r>
        <w:rPr>
          <w:rFonts w:hint="eastAsia"/>
        </w:rPr>
        <w:t>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0836B8" w14:paraId="459B5EBA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34CAAD4F" w14:textId="77777777" w:rsidR="000836B8" w:rsidRDefault="00083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E678D0F" w14:textId="1954A5F2" w:rsidR="000836B8" w:rsidRDefault="00BA6BB8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 w:rsidRPr="000836B8">
              <w:rPr>
                <w:rFonts w:hint="eastAsia"/>
              </w:rPr>
              <w:t>sys_user_role</w:t>
            </w:r>
          </w:p>
        </w:tc>
      </w:tr>
      <w:tr w:rsidR="000836B8" w14:paraId="78F9A8C7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748DDD15" w14:textId="77777777" w:rsidR="000836B8" w:rsidRDefault="00083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16774D4" w14:textId="4D3F1349" w:rsidR="000836B8" w:rsidRDefault="00BA6B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0836B8">
              <w:rPr>
                <w:rFonts w:hint="eastAsia"/>
              </w:rPr>
              <w:t>用户</w:t>
            </w:r>
            <w:r w:rsidRPr="000836B8">
              <w:rPr>
                <w:rFonts w:hint="eastAsia"/>
              </w:rPr>
              <w:t xml:space="preserve"> - </w:t>
            </w:r>
            <w:r w:rsidRPr="000836B8">
              <w:rPr>
                <w:rFonts w:hint="eastAsia"/>
              </w:rPr>
              <w:t>角色关联</w:t>
            </w:r>
            <w:r w:rsidR="000836B8">
              <w:rPr>
                <w:rFonts w:hint="eastAsia"/>
                <w:color w:val="000000"/>
              </w:rPr>
              <w:t>表</w:t>
            </w:r>
          </w:p>
        </w:tc>
      </w:tr>
    </w:tbl>
    <w:p w14:paraId="1CCCCA3D" w14:textId="77777777" w:rsidR="000836B8" w:rsidRDefault="000836B8" w:rsidP="000836B8">
      <w:pPr>
        <w:pStyle w:val="3"/>
      </w:pPr>
      <w:r>
        <w:rPr>
          <w:rFonts w:hint="eastAsia"/>
        </w:rPr>
        <w:t>表结构</w:t>
      </w:r>
    </w:p>
    <w:p w14:paraId="77775368" w14:textId="6946324C" w:rsidR="000836B8" w:rsidRDefault="000836B8" w:rsidP="00083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="00BA6BB8" w:rsidRPr="000836B8">
        <w:rPr>
          <w:rFonts w:hint="eastAsia"/>
        </w:rPr>
        <w:t>用户 - 角色关联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5"/>
        <w:gridCol w:w="930"/>
        <w:gridCol w:w="1190"/>
        <w:gridCol w:w="476"/>
        <w:gridCol w:w="735"/>
        <w:gridCol w:w="541"/>
        <w:gridCol w:w="2423"/>
        <w:gridCol w:w="606"/>
        <w:gridCol w:w="930"/>
      </w:tblGrid>
      <w:tr w:rsidR="00BA6BB8" w14:paraId="004DE130" w14:textId="77777777" w:rsidTr="00DE6A64">
        <w:trPr>
          <w:trHeight w:val="312"/>
        </w:trPr>
        <w:tc>
          <w:tcPr>
            <w:tcW w:w="286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7C7C766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06396F65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716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64733946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87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33692C7D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64DC8D20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26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7C1EFD08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459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4BDE1823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365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2250D6DA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124F1E66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DE6A64" w:rsidRPr="00DE6A64" w14:paraId="39765175" w14:textId="77777777" w:rsidTr="00DE6A64">
        <w:trPr>
          <w:trHeight w:val="312"/>
        </w:trPr>
        <w:tc>
          <w:tcPr>
            <w:tcW w:w="28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DC99CFB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982B0A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71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B80103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00BBCE4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D5A206A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59A5513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4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BEC08D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用户 ID（关联 sys_user.id）</w:t>
            </w:r>
          </w:p>
        </w:tc>
        <w:tc>
          <w:tcPr>
            <w:tcW w:w="3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EDA46E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3CA0D8A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E6A64" w:rsidRPr="00DE6A64" w14:paraId="2F3F857E" w14:textId="77777777" w:rsidTr="00DE6A64">
        <w:trPr>
          <w:trHeight w:val="312"/>
        </w:trPr>
        <w:tc>
          <w:tcPr>
            <w:tcW w:w="28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B1FC5AE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CEF6552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role_id</w:t>
            </w:r>
          </w:p>
        </w:tc>
        <w:tc>
          <w:tcPr>
            <w:tcW w:w="71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70EF512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3DC9E2A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1AC76F2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5BD28B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4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DA8F3EA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角色 ID（关联 sys_role.id）</w:t>
            </w:r>
          </w:p>
        </w:tc>
        <w:tc>
          <w:tcPr>
            <w:tcW w:w="3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5A24B8D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39174C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E6A64" w:rsidRPr="00DE6A64" w14:paraId="16F70474" w14:textId="77777777" w:rsidTr="00DE6A64">
        <w:trPr>
          <w:trHeight w:val="312"/>
        </w:trPr>
        <w:tc>
          <w:tcPr>
            <w:tcW w:w="28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2F1062B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3867FD4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71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9E2CA8C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81313A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34A6C25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9237466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35464B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关联关系创建时间</w:t>
            </w:r>
          </w:p>
        </w:tc>
        <w:tc>
          <w:tcPr>
            <w:tcW w:w="3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D691E6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0A7F88D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E6A64" w:rsidRPr="00DE6A64" w14:paraId="3B0E209C" w14:textId="77777777" w:rsidTr="00DE6A64">
        <w:trPr>
          <w:trHeight w:val="312"/>
        </w:trPr>
        <w:tc>
          <w:tcPr>
            <w:tcW w:w="28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D7297B5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32ABC2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is_valid</w:t>
            </w:r>
          </w:p>
        </w:tc>
        <w:tc>
          <w:tcPr>
            <w:tcW w:w="71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2F40360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TINYINT</w:t>
            </w:r>
          </w:p>
        </w:tc>
        <w:tc>
          <w:tcPr>
            <w:tcW w:w="2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3241CF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113640F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F286B1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625F5DC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关联是否有效（0 = 失效，1 = 有效）</w:t>
            </w:r>
          </w:p>
        </w:tc>
        <w:tc>
          <w:tcPr>
            <w:tcW w:w="3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955F6A6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E43690" w14:textId="77777777" w:rsidR="00DE6A64" w:rsidRPr="00DE6A64" w:rsidRDefault="00DE6A64" w:rsidP="00DE6A64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E6A64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0BAAD182" w14:textId="77777777" w:rsidR="000836B8" w:rsidRDefault="000836B8" w:rsidP="000836B8">
      <w:pPr>
        <w:pStyle w:val="3"/>
      </w:pPr>
      <w:r>
        <w:rPr>
          <w:rFonts w:hint="eastAsia"/>
        </w:rPr>
        <w:t>表索引</w:t>
      </w:r>
    </w:p>
    <w:p w14:paraId="333418A2" w14:textId="2737BE06" w:rsidR="000836B8" w:rsidRDefault="000836B8" w:rsidP="00083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="00BA6BB8" w:rsidRPr="000836B8">
        <w:rPr>
          <w:rFonts w:hint="eastAsia"/>
        </w:rPr>
        <w:t>用户 - 角色关联</w:t>
      </w:r>
      <w:r>
        <w:rPr>
          <w:rFonts w:hint="eastAsia"/>
        </w:rPr>
        <w:t>表索引</w:t>
      </w:r>
    </w:p>
    <w:tbl>
      <w:tblPr>
        <w:tblStyle w:val="a7"/>
        <w:tblW w:w="4998" w:type="pct"/>
        <w:tblLayout w:type="fixed"/>
        <w:tblLook w:val="04A0" w:firstRow="1" w:lastRow="0" w:firstColumn="1" w:lastColumn="0" w:noHBand="0" w:noVBand="1"/>
      </w:tblPr>
      <w:tblGrid>
        <w:gridCol w:w="401"/>
        <w:gridCol w:w="1589"/>
        <w:gridCol w:w="1700"/>
        <w:gridCol w:w="1275"/>
        <w:gridCol w:w="1133"/>
        <w:gridCol w:w="2205"/>
      </w:tblGrid>
      <w:tr w:rsidR="00DE6A64" w14:paraId="4A404D53" w14:textId="77777777" w:rsidTr="00DE6A64">
        <w:tc>
          <w:tcPr>
            <w:tcW w:w="24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70A1BF5D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957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8373BB0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1024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9F98DCD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5C1DA87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682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8E9137A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1329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09D367E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DE6A64" w14:paraId="030A993F" w14:textId="77777777" w:rsidTr="00DE6A64">
        <w:tc>
          <w:tcPr>
            <w:tcW w:w="241" w:type="pct"/>
            <w:tcBorders>
              <w:top w:val="single" w:sz="12" w:space="0" w:color="00000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5DD5FDF4" w14:textId="77777777" w:rsidR="00DE6A64" w:rsidRDefault="00DE6A64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</w:p>
        </w:tc>
        <w:tc>
          <w:tcPr>
            <w:tcW w:w="957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7C568C" w14:textId="77777777" w:rsidR="00DE6A64" w:rsidRDefault="00DE6A64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</w:p>
        </w:tc>
        <w:tc>
          <w:tcPr>
            <w:tcW w:w="1024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11420E" w14:textId="77777777" w:rsidR="00DE6A64" w:rsidRDefault="00DE6A64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1FDD0B" w14:textId="77777777" w:rsidR="00DE6A64" w:rsidRDefault="00DE6A64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6FAD2F" w14:textId="77777777" w:rsidR="00DE6A64" w:rsidRDefault="00DE6A64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</w:p>
        </w:tc>
        <w:tc>
          <w:tcPr>
            <w:tcW w:w="1329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53DB23" w14:textId="77777777" w:rsidR="00DE6A64" w:rsidRDefault="00DE6A64" w:rsidP="00733C35">
            <w:pPr>
              <w:spacing w:beforeLines="0" w:before="0" w:afterLines="0" w:after="0" w:line="240" w:lineRule="auto"/>
              <w:jc w:val="center"/>
              <w:rPr>
                <w:rFonts w:hint="eastAsia"/>
                <w:color w:val="000000"/>
              </w:rPr>
            </w:pPr>
          </w:p>
        </w:tc>
      </w:tr>
      <w:tr w:rsidR="00DE6A64" w:rsidRPr="00DE6A64" w14:paraId="711B2D73" w14:textId="77777777" w:rsidTr="00DE6A64">
        <w:tc>
          <w:tcPr>
            <w:tcW w:w="241" w:type="pct"/>
            <w:hideMark/>
          </w:tcPr>
          <w:p w14:paraId="4E76E04D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57" w:type="pct"/>
            <w:hideMark/>
          </w:tcPr>
          <w:p w14:paraId="4187D3EC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PRIMARY</w:t>
            </w:r>
          </w:p>
        </w:tc>
        <w:tc>
          <w:tcPr>
            <w:tcW w:w="1024" w:type="pct"/>
            <w:hideMark/>
          </w:tcPr>
          <w:p w14:paraId="12D9D86F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user_id,role_id</w:t>
            </w:r>
          </w:p>
        </w:tc>
        <w:tc>
          <w:tcPr>
            <w:tcW w:w="768" w:type="pct"/>
            <w:hideMark/>
          </w:tcPr>
          <w:p w14:paraId="4A50C9AE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复合聚簇索引</w:t>
            </w:r>
          </w:p>
        </w:tc>
        <w:tc>
          <w:tcPr>
            <w:tcW w:w="682" w:type="pct"/>
            <w:hideMark/>
          </w:tcPr>
          <w:p w14:paraId="1855EA43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329" w:type="pct"/>
            <w:hideMark/>
          </w:tcPr>
          <w:p w14:paraId="3308BBD8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联合主键，确保用户与角色关联唯一</w:t>
            </w:r>
          </w:p>
        </w:tc>
      </w:tr>
      <w:tr w:rsidR="00DE6A64" w:rsidRPr="00DE6A64" w14:paraId="4A1A756B" w14:textId="77777777" w:rsidTr="00DE6A64">
        <w:tc>
          <w:tcPr>
            <w:tcW w:w="241" w:type="pct"/>
            <w:hideMark/>
          </w:tcPr>
          <w:p w14:paraId="3AAB88C4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57" w:type="pct"/>
            <w:hideMark/>
          </w:tcPr>
          <w:p w14:paraId="61AAA7EF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idx_sys_user_role_role</w:t>
            </w:r>
          </w:p>
        </w:tc>
        <w:tc>
          <w:tcPr>
            <w:tcW w:w="1024" w:type="pct"/>
            <w:hideMark/>
          </w:tcPr>
          <w:p w14:paraId="6AF968C5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role_id,is_valid</w:t>
            </w:r>
          </w:p>
        </w:tc>
        <w:tc>
          <w:tcPr>
            <w:tcW w:w="768" w:type="pct"/>
            <w:hideMark/>
          </w:tcPr>
          <w:p w14:paraId="7D352B73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复合索引</w:t>
            </w:r>
          </w:p>
        </w:tc>
        <w:tc>
          <w:tcPr>
            <w:tcW w:w="682" w:type="pct"/>
            <w:hideMark/>
          </w:tcPr>
          <w:p w14:paraId="7BD0CB8B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329" w:type="pct"/>
            <w:hideMark/>
          </w:tcPr>
          <w:p w14:paraId="141D7B93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优化按角色 + 有效性筛选用户（如查询 “管理员” 角色下的有效用户）</w:t>
            </w:r>
          </w:p>
        </w:tc>
      </w:tr>
      <w:tr w:rsidR="00DE6A64" w:rsidRPr="00DE6A64" w14:paraId="3C564078" w14:textId="77777777" w:rsidTr="00DE6A64">
        <w:tc>
          <w:tcPr>
            <w:tcW w:w="241" w:type="pct"/>
            <w:hideMark/>
          </w:tcPr>
          <w:p w14:paraId="74175A7E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57" w:type="pct"/>
            <w:hideMark/>
          </w:tcPr>
          <w:p w14:paraId="3EF77EB2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idx_sys_user_role_user</w:t>
            </w:r>
          </w:p>
        </w:tc>
        <w:tc>
          <w:tcPr>
            <w:tcW w:w="1024" w:type="pct"/>
            <w:hideMark/>
          </w:tcPr>
          <w:p w14:paraId="37C4544C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user_id,is_valid</w:t>
            </w:r>
          </w:p>
        </w:tc>
        <w:tc>
          <w:tcPr>
            <w:tcW w:w="768" w:type="pct"/>
            <w:hideMark/>
          </w:tcPr>
          <w:p w14:paraId="01E2B517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复合索引</w:t>
            </w:r>
          </w:p>
        </w:tc>
        <w:tc>
          <w:tcPr>
            <w:tcW w:w="682" w:type="pct"/>
            <w:hideMark/>
          </w:tcPr>
          <w:p w14:paraId="7149DFC9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329" w:type="pct"/>
            <w:hideMark/>
          </w:tcPr>
          <w:p w14:paraId="3A1B1736" w14:textId="77777777" w:rsidR="00DE6A64" w:rsidRPr="00DE6A64" w:rsidRDefault="00DE6A64" w:rsidP="00DE6A64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E6A64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优化查询用户的有效角色（如登录时获取用户所有角色）</w:t>
            </w:r>
          </w:p>
        </w:tc>
      </w:tr>
    </w:tbl>
    <w:p w14:paraId="0EC398C9" w14:textId="77777777" w:rsidR="000836B8" w:rsidRDefault="000836B8" w:rsidP="000836B8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00C91D15" w14:textId="77777777" w:rsidR="000836B8" w:rsidRDefault="000836B8" w:rsidP="000836B8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7D69A45F" w14:textId="77777777" w:rsidR="000836B8" w:rsidRPr="000836B8" w:rsidRDefault="000836B8" w:rsidP="000836B8">
      <w:pPr>
        <w:spacing w:before="156" w:after="156"/>
        <w:rPr>
          <w:rFonts w:hint="eastAsia"/>
        </w:rPr>
      </w:pPr>
    </w:p>
    <w:p w14:paraId="5C2CE0FF" w14:textId="6787AEE3" w:rsidR="000836B8" w:rsidRDefault="000836B8" w:rsidP="000836B8">
      <w:pPr>
        <w:pStyle w:val="2"/>
      </w:pPr>
      <w:r w:rsidRPr="000836B8">
        <w:rPr>
          <w:rFonts w:hint="eastAsia"/>
        </w:rPr>
        <w:t>角色</w:t>
      </w:r>
      <w:r w:rsidRPr="000836B8">
        <w:rPr>
          <w:rFonts w:hint="eastAsia"/>
        </w:rPr>
        <w:t xml:space="preserve"> - </w:t>
      </w:r>
      <w:r w:rsidRPr="000836B8">
        <w:rPr>
          <w:rFonts w:hint="eastAsia"/>
        </w:rPr>
        <w:t>权限关联表（</w:t>
      </w:r>
      <w:r w:rsidRPr="000836B8">
        <w:rPr>
          <w:rFonts w:hint="eastAsia"/>
        </w:rPr>
        <w:t>sys_role_permission</w:t>
      </w:r>
      <w:r w:rsidRPr="000836B8">
        <w:rPr>
          <w:rFonts w:hint="eastAsia"/>
        </w:rPr>
        <w:t>）</w:t>
      </w:r>
    </w:p>
    <w:p w14:paraId="1C8ED682" w14:textId="56A9AC87" w:rsidR="000836B8" w:rsidRDefault="000836B8" w:rsidP="000836B8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DE6A64" w:rsidRPr="000836B8">
        <w:rPr>
          <w:rFonts w:hint="eastAsia"/>
        </w:rPr>
        <w:t>角色 - 权限关联</w:t>
      </w:r>
      <w:r>
        <w:rPr>
          <w:rFonts w:hint="eastAsia"/>
        </w:rPr>
        <w:t>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0836B8" w14:paraId="30B15943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2EC801E9" w14:textId="77777777" w:rsidR="000836B8" w:rsidRDefault="00083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9FE0277" w14:textId="7FAE6890" w:rsidR="000836B8" w:rsidRDefault="00DE6A64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 w:rsidRPr="000836B8">
              <w:rPr>
                <w:rFonts w:hint="eastAsia"/>
              </w:rPr>
              <w:t>sys_role_permission</w:t>
            </w:r>
          </w:p>
        </w:tc>
      </w:tr>
      <w:tr w:rsidR="000836B8" w14:paraId="1DAA3E2C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EBA2480" w14:textId="77777777" w:rsidR="000836B8" w:rsidRDefault="00083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6170F13" w14:textId="2EFE4693" w:rsidR="000836B8" w:rsidRDefault="00DE6A64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0836B8">
              <w:rPr>
                <w:rFonts w:hint="eastAsia"/>
              </w:rPr>
              <w:t>角色</w:t>
            </w:r>
            <w:r w:rsidRPr="000836B8">
              <w:rPr>
                <w:rFonts w:hint="eastAsia"/>
              </w:rPr>
              <w:t xml:space="preserve"> - </w:t>
            </w:r>
            <w:r w:rsidRPr="000836B8">
              <w:rPr>
                <w:rFonts w:hint="eastAsia"/>
              </w:rPr>
              <w:t>权限关联</w:t>
            </w:r>
            <w:r w:rsidR="000836B8">
              <w:rPr>
                <w:rFonts w:hint="eastAsia"/>
                <w:color w:val="000000"/>
              </w:rPr>
              <w:t>表</w:t>
            </w:r>
          </w:p>
        </w:tc>
      </w:tr>
    </w:tbl>
    <w:p w14:paraId="271FD189" w14:textId="77777777" w:rsidR="000836B8" w:rsidRDefault="000836B8" w:rsidP="000836B8">
      <w:pPr>
        <w:pStyle w:val="3"/>
      </w:pPr>
      <w:r>
        <w:rPr>
          <w:rFonts w:hint="eastAsia"/>
        </w:rPr>
        <w:t>表结构</w:t>
      </w:r>
    </w:p>
    <w:p w14:paraId="0AB64D6A" w14:textId="73D9E781" w:rsidR="000836B8" w:rsidRDefault="000836B8" w:rsidP="00083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="00DE6A64" w:rsidRPr="000836B8">
        <w:rPr>
          <w:rFonts w:hint="eastAsia"/>
        </w:rPr>
        <w:t>角色 - 权限关联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1"/>
        <w:gridCol w:w="1043"/>
        <w:gridCol w:w="1170"/>
        <w:gridCol w:w="470"/>
        <w:gridCol w:w="725"/>
        <w:gridCol w:w="534"/>
        <w:gridCol w:w="2379"/>
        <w:gridCol w:w="598"/>
        <w:gridCol w:w="916"/>
      </w:tblGrid>
      <w:tr w:rsidR="00DE6A64" w14:paraId="0B720CBA" w14:textId="77777777" w:rsidTr="00B6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EC48A6B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24FED31C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5EF5A167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103DCA28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2D811CED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4D3F7302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432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162BF570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360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2F7377C5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7BC68F3D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B62B9B" w:rsidRPr="00B62B9B" w14:paraId="2FBCA508" w14:textId="77777777" w:rsidTr="00B6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3E2C974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574999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role_id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5AF3FFC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F367260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CE9FD3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FD6180D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4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3657F9F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角色 ID（关联 sys_role.id）</w:t>
            </w:r>
          </w:p>
        </w:tc>
        <w:tc>
          <w:tcPr>
            <w:tcW w:w="3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7DDA285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B0A527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B62B9B" w:rsidRPr="00B62B9B" w14:paraId="6A23F5A2" w14:textId="77777777" w:rsidTr="00B6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313F1E7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F342E7E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permission_id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FE8701C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321E84B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D9647C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CF0975A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4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4EB3B47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权限 ID（关联 sys_permission.id）</w:t>
            </w:r>
          </w:p>
        </w:tc>
        <w:tc>
          <w:tcPr>
            <w:tcW w:w="3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F4DD5A2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8095C3B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B62B9B" w:rsidRPr="00B62B9B" w14:paraId="4072C86D" w14:textId="77777777" w:rsidTr="00B6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0933C85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8566AD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7C0C2B5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8FA6025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847716A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D6C0A8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A9BC01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关联关系创建时间</w:t>
            </w:r>
          </w:p>
        </w:tc>
        <w:tc>
          <w:tcPr>
            <w:tcW w:w="3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E9E5D70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C735AE5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B62B9B" w:rsidRPr="00B62B9B" w14:paraId="2C25EE6E" w14:textId="77777777" w:rsidTr="00B6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E7FD125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874039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is_valid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7B7A4FF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TINYINT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B419FC2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F9A9623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87EB38D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FBB0536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关联是否有效（0 = 失效，1 = 有效）</w:t>
            </w:r>
          </w:p>
        </w:tc>
        <w:tc>
          <w:tcPr>
            <w:tcW w:w="3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C3AC0E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1AC5AD8" w14:textId="77777777" w:rsidR="00B62B9B" w:rsidRPr="00B62B9B" w:rsidRDefault="00B62B9B" w:rsidP="00B6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6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7AEF30FE" w14:textId="77777777" w:rsidR="000836B8" w:rsidRDefault="000836B8" w:rsidP="000836B8">
      <w:pPr>
        <w:pStyle w:val="3"/>
      </w:pPr>
      <w:r>
        <w:rPr>
          <w:rFonts w:hint="eastAsia"/>
        </w:rPr>
        <w:t>表索引</w:t>
      </w:r>
    </w:p>
    <w:p w14:paraId="45376BA5" w14:textId="2F851F02" w:rsidR="000836B8" w:rsidRDefault="000836B8" w:rsidP="00083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="00DE6A64" w:rsidRPr="000836B8">
        <w:rPr>
          <w:rFonts w:hint="eastAsia"/>
        </w:rPr>
        <w:t>角色 - 权限关联</w:t>
      </w:r>
      <w:r>
        <w:rPr>
          <w:rFonts w:hint="eastAsia"/>
        </w:rPr>
        <w:t>表索引</w:t>
      </w:r>
    </w:p>
    <w:tbl>
      <w:tblPr>
        <w:tblStyle w:val="a7"/>
        <w:tblW w:w="4998" w:type="pct"/>
        <w:tblBorders>
          <w:top w:val="single" w:sz="12" w:space="0" w:color="000000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"/>
        <w:gridCol w:w="1447"/>
        <w:gridCol w:w="1415"/>
        <w:gridCol w:w="1274"/>
        <w:gridCol w:w="850"/>
        <w:gridCol w:w="2916"/>
      </w:tblGrid>
      <w:tr w:rsidR="00230E3D" w14:paraId="6AA4713A" w14:textId="77777777" w:rsidTr="00230E3D">
        <w:tc>
          <w:tcPr>
            <w:tcW w:w="241" w:type="pct"/>
            <w:tcBorders>
              <w:top w:val="single" w:sz="12" w:space="0" w:color="000000"/>
              <w:bottom w:val="nil"/>
            </w:tcBorders>
            <w:shd w:val="clear" w:color="auto" w:fill="FFFFFF"/>
            <w:vAlign w:val="center"/>
          </w:tcPr>
          <w:p w14:paraId="7A297E04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71" w:type="pct"/>
            <w:tcBorders>
              <w:top w:val="single" w:sz="12" w:space="0" w:color="000000"/>
              <w:bottom w:val="nil"/>
            </w:tcBorders>
            <w:shd w:val="clear" w:color="auto" w:fill="FFFFFF"/>
            <w:vAlign w:val="center"/>
          </w:tcPr>
          <w:p w14:paraId="24D460EE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852" w:type="pct"/>
            <w:tcBorders>
              <w:top w:val="single" w:sz="12" w:space="0" w:color="000000"/>
              <w:bottom w:val="nil"/>
            </w:tcBorders>
            <w:shd w:val="clear" w:color="auto" w:fill="FFFFFF"/>
            <w:vAlign w:val="center"/>
          </w:tcPr>
          <w:p w14:paraId="02975F82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767" w:type="pct"/>
            <w:tcBorders>
              <w:top w:val="single" w:sz="12" w:space="0" w:color="000000"/>
              <w:bottom w:val="nil"/>
            </w:tcBorders>
            <w:shd w:val="clear" w:color="auto" w:fill="FFFFFF"/>
            <w:vAlign w:val="center"/>
          </w:tcPr>
          <w:p w14:paraId="0437B7ED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512" w:type="pct"/>
            <w:tcBorders>
              <w:top w:val="single" w:sz="12" w:space="0" w:color="000000"/>
              <w:bottom w:val="nil"/>
            </w:tcBorders>
            <w:shd w:val="clear" w:color="auto" w:fill="FFFFFF"/>
            <w:vAlign w:val="center"/>
          </w:tcPr>
          <w:p w14:paraId="6897AD54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1756" w:type="pct"/>
            <w:tcBorders>
              <w:top w:val="single" w:sz="12" w:space="0" w:color="000000"/>
              <w:bottom w:val="nil"/>
            </w:tcBorders>
            <w:shd w:val="clear" w:color="auto" w:fill="FFFFFF"/>
            <w:vAlign w:val="center"/>
          </w:tcPr>
          <w:p w14:paraId="1DE1631F" w14:textId="77777777" w:rsidR="000836B8" w:rsidRDefault="00083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230E3D" w:rsidRPr="00230E3D" w14:paraId="3E6D3F8F" w14:textId="77777777" w:rsidTr="00230E3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3C2994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13CBA3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PRIMARY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7800E2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role_id,permission_id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C6C1AF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复合聚簇索引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01197B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75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3B8BC1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联合主键，确保角色与权限关联唯一</w:t>
            </w:r>
          </w:p>
        </w:tc>
      </w:tr>
      <w:tr w:rsidR="00230E3D" w:rsidRPr="00230E3D" w14:paraId="1C01A5E4" w14:textId="77777777" w:rsidTr="00230E3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2C1FA1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C60C53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idx_sys_role_perm_perm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D3A5C5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permission_id,is_valid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8B41B9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复合索引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6510CD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4263F5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优化按权限 + 有效性筛选角色（如查询拥有 “设备控制” 权限的角色）</w:t>
            </w:r>
          </w:p>
        </w:tc>
      </w:tr>
      <w:tr w:rsidR="00230E3D" w:rsidRPr="00230E3D" w14:paraId="3689D871" w14:textId="77777777" w:rsidTr="00230E3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45E749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C68BA0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idx_sys_role_perm_role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E74421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role_id,is_valid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2D7903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复合索引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882574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11CA47" w14:textId="77777777" w:rsidR="00230E3D" w:rsidRPr="00230E3D" w:rsidRDefault="00230E3D" w:rsidP="00230E3D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230E3D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优化查询角色的有效权限（如鉴权时获取角色所有权限）</w:t>
            </w:r>
          </w:p>
        </w:tc>
      </w:tr>
    </w:tbl>
    <w:p w14:paraId="284D1A6B" w14:textId="77777777" w:rsidR="000836B8" w:rsidRDefault="000836B8" w:rsidP="000836B8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30FB4294" w14:textId="77777777" w:rsidR="000836B8" w:rsidRDefault="000836B8" w:rsidP="000836B8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2BBD4746" w14:textId="77777777" w:rsidR="000836B8" w:rsidRPr="000836B8" w:rsidRDefault="000836B8" w:rsidP="000836B8">
      <w:pPr>
        <w:spacing w:before="156" w:after="156"/>
        <w:rPr>
          <w:rFonts w:hint="eastAsia"/>
        </w:rPr>
      </w:pPr>
    </w:p>
    <w:p w14:paraId="798E4B0D" w14:textId="7EC37DFB" w:rsidR="00204E98" w:rsidRDefault="00390521" w:rsidP="00AC647C">
      <w:pPr>
        <w:pStyle w:val="2"/>
        <w:rPr>
          <w:rFonts w:ascii="黑体" w:hAnsi="黑体"/>
        </w:rPr>
      </w:pPr>
      <w:r w:rsidRPr="00390521">
        <w:rPr>
          <w:rFonts w:ascii="黑体" w:hAnsi="黑体" w:hint="eastAsia"/>
        </w:rPr>
        <w:t>农田基础信息表（farmland</w:t>
      </w:r>
      <w:r w:rsidR="00AC647C" w:rsidRPr="00AC647C">
        <w:rPr>
          <w:rFonts w:ascii="黑体" w:hAnsi="黑体" w:hint="eastAsia"/>
        </w:rPr>
        <w:t>)</w:t>
      </w:r>
      <w:r w:rsidR="00FF1C1D" w:rsidRPr="00AC647C">
        <w:rPr>
          <w:rFonts w:ascii="黑体" w:hAnsi="黑体"/>
        </w:rPr>
        <w:t xml:space="preserve"> </w:t>
      </w:r>
    </w:p>
    <w:p w14:paraId="256E58DA" w14:textId="77777777" w:rsidR="00631D5E" w:rsidRDefault="00631D5E" w:rsidP="00631D5E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系统用户表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31D5E" w14:paraId="6C299960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155360A4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3AAF24F5" w14:textId="3632E6F0" w:rsidR="00631D5E" w:rsidRDefault="004316C6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farmland</w:t>
            </w:r>
          </w:p>
        </w:tc>
      </w:tr>
      <w:tr w:rsidR="00631D5E" w14:paraId="013524AC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2EDF7EE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E4D2945" w14:textId="4344E45D" w:rsidR="00631D5E" w:rsidRDefault="004316C6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390521">
              <w:rPr>
                <w:rFonts w:ascii="黑体" w:hAnsi="黑体" w:hint="eastAsia"/>
              </w:rPr>
              <w:t>农田基础信息</w:t>
            </w:r>
            <w:r w:rsidR="00631D5E">
              <w:rPr>
                <w:rFonts w:hint="eastAsia"/>
                <w:color w:val="000000"/>
              </w:rPr>
              <w:t>表</w:t>
            </w:r>
          </w:p>
        </w:tc>
      </w:tr>
    </w:tbl>
    <w:p w14:paraId="6ECC7D79" w14:textId="77777777" w:rsidR="00631D5E" w:rsidRDefault="00631D5E" w:rsidP="00631D5E">
      <w:pPr>
        <w:pStyle w:val="3"/>
      </w:pPr>
      <w:r>
        <w:rPr>
          <w:rFonts w:hint="eastAsia"/>
        </w:rPr>
        <w:t>表结构</w:t>
      </w:r>
    </w:p>
    <w:p w14:paraId="35F6847E" w14:textId="07291026" w:rsidR="00631D5E" w:rsidRDefault="00631D5E" w:rsidP="00631D5E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="00BD6B0A" w:rsidRPr="00390521">
        <w:rPr>
          <w:rFonts w:hint="eastAsia"/>
        </w:rPr>
        <w:t>农田基础信息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7"/>
        <w:gridCol w:w="1035"/>
        <w:gridCol w:w="1161"/>
        <w:gridCol w:w="468"/>
        <w:gridCol w:w="720"/>
        <w:gridCol w:w="531"/>
        <w:gridCol w:w="1791"/>
        <w:gridCol w:w="1224"/>
        <w:gridCol w:w="909"/>
      </w:tblGrid>
      <w:tr w:rsidR="00631D5E" w14:paraId="53DAA328" w14:textId="77777777" w:rsidTr="00D54F1B">
        <w:trPr>
          <w:trHeight w:val="312"/>
        </w:trPr>
        <w:tc>
          <w:tcPr>
            <w:tcW w:w="2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D45AC9D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FBF0E2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54CC84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36C98E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0DF321D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D926117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4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3A3B866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7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AE6036F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51EA633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D54F1B" w:rsidRPr="00631D5E" w14:paraId="42DD1E03" w14:textId="77777777" w:rsidTr="00D54F1B">
        <w:trPr>
          <w:trHeight w:val="312"/>
        </w:trPr>
        <w:tc>
          <w:tcPr>
            <w:tcW w:w="2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5B20AF4" w14:textId="0929C7FA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A5AE8D1" w14:textId="73E09846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CA259EB" w14:textId="232C9534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B60447D" w14:textId="323C688D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730717C" w14:textId="211EDC8F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87E8879" w14:textId="761B343D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9466F69" w14:textId="583AC9BC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农田唯一标识</w:t>
            </w:r>
          </w:p>
        </w:tc>
        <w:tc>
          <w:tcPr>
            <w:tcW w:w="7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E2CE6BC" w14:textId="360D90FF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B9CA118" w14:textId="73896AEE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sys_user.id</w:t>
            </w:r>
          </w:p>
        </w:tc>
      </w:tr>
      <w:tr w:rsidR="00D54F1B" w:rsidRPr="00631D5E" w14:paraId="790EEF88" w14:textId="77777777" w:rsidTr="00D54F1B">
        <w:trPr>
          <w:trHeight w:val="312"/>
        </w:trPr>
        <w:tc>
          <w:tcPr>
            <w:tcW w:w="2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7D54284" w14:textId="758F6391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B658B3D" w14:textId="253654EF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farmland_name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9B4900" w14:textId="340CA952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4C546C" w14:textId="798AD88C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4FA1C2" w14:textId="1A7B0F3F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DFD3FE0" w14:textId="147416D3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88819D" w14:textId="3FEDE34B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农田名称（如东地块）</w:t>
            </w:r>
          </w:p>
        </w:tc>
        <w:tc>
          <w:tcPr>
            <w:tcW w:w="7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E14D02" w14:textId="3484C015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0543200" w14:textId="49BE1E90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sys_user.id</w:t>
            </w:r>
          </w:p>
        </w:tc>
      </w:tr>
      <w:tr w:rsidR="00D54F1B" w:rsidRPr="00631D5E" w14:paraId="561AA027" w14:textId="77777777" w:rsidTr="00D54F1B">
        <w:trPr>
          <w:trHeight w:val="312"/>
        </w:trPr>
        <w:tc>
          <w:tcPr>
            <w:tcW w:w="2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D0823D3" w14:textId="39E3905B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533363" w14:textId="444CC698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EE73FB9" w14:textId="47A717C7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8845F1D" w14:textId="18182013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941E39C" w14:textId="5C78B01C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FC585C1" w14:textId="011F9E12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7A90BCA" w14:textId="53904F25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农田具体地址</w:t>
            </w:r>
          </w:p>
        </w:tc>
        <w:tc>
          <w:tcPr>
            <w:tcW w:w="7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B361395" w14:textId="4319274B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9A14BE" w14:textId="5F57DC94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sys_user.id</w:t>
            </w:r>
          </w:p>
        </w:tc>
      </w:tr>
      <w:tr w:rsidR="00D54F1B" w:rsidRPr="00631D5E" w14:paraId="19B1DBB9" w14:textId="77777777" w:rsidTr="00D54F1B">
        <w:trPr>
          <w:trHeight w:val="312"/>
        </w:trPr>
        <w:tc>
          <w:tcPr>
            <w:tcW w:w="2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67EDDFF" w14:textId="07B6CE54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C1753B4" w14:textId="6B885CED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soil_type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5F318F4" w14:textId="696FB835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A110615" w14:textId="1404B93F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A232B5E" w14:textId="780FC7B6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243A9E4" w14:textId="54F1599B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8D94327" w14:textId="1B5C3154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土壤类型</w:t>
            </w:r>
          </w:p>
        </w:tc>
        <w:tc>
          <w:tcPr>
            <w:tcW w:w="7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F21944" w14:textId="53260DA3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壤土，黏土，砂土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FC02756" w14:textId="14C4FD71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sys_user.id</w:t>
            </w:r>
          </w:p>
        </w:tc>
      </w:tr>
      <w:tr w:rsidR="00D54F1B" w:rsidRPr="00631D5E" w14:paraId="68B4699E" w14:textId="77777777" w:rsidTr="00D54F1B">
        <w:trPr>
          <w:trHeight w:val="312"/>
        </w:trPr>
        <w:tc>
          <w:tcPr>
            <w:tcW w:w="2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746F4A3" w14:textId="5AF750A1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240667" w14:textId="27498589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area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9167A8D" w14:textId="4087568A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686AF5" w14:textId="310D9D67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10,2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6DC1D09" w14:textId="5A764387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552A8A1" w14:textId="33B300CF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F1BF178" w14:textId="381CBCEA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农田面积（单位：亩）</w:t>
            </w:r>
          </w:p>
        </w:tc>
        <w:tc>
          <w:tcPr>
            <w:tcW w:w="7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E0B5F4A" w14:textId="200F0721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553536F" w14:textId="0E9DB8A5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sys_user.id</w:t>
            </w:r>
          </w:p>
        </w:tc>
      </w:tr>
      <w:tr w:rsidR="00D54F1B" w:rsidRPr="00631D5E" w14:paraId="5D8FBD45" w14:textId="77777777" w:rsidTr="00D54F1B">
        <w:trPr>
          <w:trHeight w:val="312"/>
        </w:trPr>
        <w:tc>
          <w:tcPr>
            <w:tcW w:w="2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C44B740" w14:textId="37B6755F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336FED3" w14:textId="37B85F48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DA9FC6" w14:textId="31A1F02D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302E78" w14:textId="6D0F8E06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0738CA2" w14:textId="0E4D0DDE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E6F0EE" w14:textId="211F6299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4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B59847" w14:textId="0BF2DF7A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归属用户（农户 / 管理员）</w:t>
            </w:r>
          </w:p>
        </w:tc>
        <w:tc>
          <w:tcPr>
            <w:tcW w:w="7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29FB003" w14:textId="229AABE9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3304339" w14:textId="7E83D44A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sys_user.id</w:t>
            </w:r>
          </w:p>
        </w:tc>
      </w:tr>
      <w:tr w:rsidR="00D54F1B" w:rsidRPr="00631D5E" w14:paraId="1B6EDA8F" w14:textId="77777777" w:rsidTr="00D54F1B">
        <w:trPr>
          <w:trHeight w:val="312"/>
        </w:trPr>
        <w:tc>
          <w:tcPr>
            <w:tcW w:w="2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E5CD88E" w14:textId="5D175787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AECAD47" w14:textId="1DE6BE2D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4C079FF" w14:textId="6DD4E465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15198E" w14:textId="23F1B7E8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824856" w14:textId="3F0F55F7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41DC65D" w14:textId="22461F4F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4F9D53" w14:textId="691A0A1C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记录创建时间</w:t>
            </w:r>
          </w:p>
        </w:tc>
        <w:tc>
          <w:tcPr>
            <w:tcW w:w="7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A535430" w14:textId="2EAC25D0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9D1A9E1" w14:textId="57F0BA81" w:rsidR="00D54F1B" w:rsidRPr="00631D5E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sys_user.id</w:t>
            </w:r>
          </w:p>
        </w:tc>
      </w:tr>
      <w:tr w:rsidR="00D54F1B" w:rsidRPr="00DF0275" w14:paraId="6010E13E" w14:textId="77777777" w:rsidTr="00D54F1B">
        <w:trPr>
          <w:trHeight w:val="312"/>
        </w:trPr>
        <w:tc>
          <w:tcPr>
            <w:tcW w:w="2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6C34DCF" w14:textId="4C6198A0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D8CB7F9" w14:textId="5D46CE31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update_time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A7A80A7" w14:textId="2A377929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8A68585" w14:textId="1F340692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5D2D03" w14:textId="7D3F38FB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94A2EF" w14:textId="49F8B206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D3B724F" w14:textId="76B019B1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记录更新时间</w:t>
            </w:r>
          </w:p>
        </w:tc>
        <w:tc>
          <w:tcPr>
            <w:tcW w:w="7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C9CFF1D" w14:textId="30ED2C0B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DF3E124" w14:textId="6983A603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sys_user.id</w:t>
            </w:r>
          </w:p>
        </w:tc>
      </w:tr>
      <w:tr w:rsidR="00D54F1B" w:rsidRPr="00DF0275" w14:paraId="06724338" w14:textId="77777777" w:rsidTr="00D54F1B">
        <w:trPr>
          <w:trHeight w:val="312"/>
        </w:trPr>
        <w:tc>
          <w:tcPr>
            <w:tcW w:w="25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29DE616" w14:textId="511AD5E0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E90964E" w14:textId="48A75A53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BE33703" w14:textId="70BA2BD8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C21E45" w14:textId="3BA96D76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0100F0B" w14:textId="3D67D481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1DC189" w14:textId="46EF727A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4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966283" w14:textId="1AAD1D2C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农田唯一标识</w:t>
            </w:r>
          </w:p>
        </w:tc>
        <w:tc>
          <w:tcPr>
            <w:tcW w:w="7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F4E167F" w14:textId="362C4FC6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1C1E4C6" w14:textId="7A69245F" w:rsidR="00D54F1B" w:rsidRPr="004316C6" w:rsidRDefault="00D54F1B" w:rsidP="00D54F1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4316C6">
              <w:rPr>
                <w:rFonts w:ascii="黑体" w:eastAsia="黑体" w:hAnsi="黑体" w:cs="Segoe UI"/>
                <w:color w:val="000000"/>
                <w:sz w:val="18"/>
                <w:szCs w:val="18"/>
              </w:rPr>
              <w:t>sys_user.id</w:t>
            </w:r>
          </w:p>
        </w:tc>
      </w:tr>
    </w:tbl>
    <w:p w14:paraId="6889732A" w14:textId="77777777" w:rsidR="00631D5E" w:rsidRDefault="00631D5E" w:rsidP="00631D5E">
      <w:pPr>
        <w:pStyle w:val="3"/>
      </w:pPr>
      <w:r>
        <w:rPr>
          <w:rFonts w:hint="eastAsia"/>
        </w:rPr>
        <w:t>表索引</w:t>
      </w:r>
    </w:p>
    <w:p w14:paraId="7C140F73" w14:textId="5BEAF781" w:rsidR="00631D5E" w:rsidRDefault="00631D5E" w:rsidP="00631D5E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="00BD6B0A" w:rsidRPr="00390521">
        <w:rPr>
          <w:rFonts w:hint="eastAsia"/>
        </w:rPr>
        <w:t>农田基础信息</w:t>
      </w:r>
      <w:r>
        <w:rPr>
          <w:rFonts w:hint="eastAsia"/>
        </w:rPr>
        <w:t>表索引</w:t>
      </w:r>
    </w:p>
    <w:tbl>
      <w:tblPr>
        <w:tblStyle w:val="a7"/>
        <w:tblW w:w="4998" w:type="pct"/>
        <w:tblLayout w:type="fixed"/>
        <w:tblLook w:val="04A0" w:firstRow="1" w:lastRow="0" w:firstColumn="1" w:lastColumn="0" w:noHBand="0" w:noVBand="1"/>
      </w:tblPr>
      <w:tblGrid>
        <w:gridCol w:w="396"/>
        <w:gridCol w:w="1021"/>
        <w:gridCol w:w="1561"/>
        <w:gridCol w:w="1134"/>
        <w:gridCol w:w="991"/>
        <w:gridCol w:w="3200"/>
      </w:tblGrid>
      <w:tr w:rsidR="001A6A2C" w14:paraId="4917DE4D" w14:textId="77777777" w:rsidTr="001A6A2C">
        <w:tc>
          <w:tcPr>
            <w:tcW w:w="2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28A1B3B4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61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E77BCDB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94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2950DCD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6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B3F4F10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59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6C8C744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192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F916D38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1A6A2C" w:rsidRPr="001A6A2C" w14:paraId="2C82CDED" w14:textId="77777777" w:rsidTr="001A6A2C">
        <w:tc>
          <w:tcPr>
            <w:tcW w:w="238" w:type="pct"/>
            <w:hideMark/>
          </w:tcPr>
          <w:p w14:paraId="22C28030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15" w:type="pct"/>
            <w:hideMark/>
          </w:tcPr>
          <w:p w14:paraId="1ABC6717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PRIMARY</w:t>
            </w:r>
          </w:p>
        </w:tc>
        <w:tc>
          <w:tcPr>
            <w:tcW w:w="940" w:type="pct"/>
            <w:hideMark/>
          </w:tcPr>
          <w:p w14:paraId="48CB92EE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683" w:type="pct"/>
            <w:hideMark/>
          </w:tcPr>
          <w:p w14:paraId="44D0896E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聚簇索引</w:t>
            </w:r>
          </w:p>
        </w:tc>
        <w:tc>
          <w:tcPr>
            <w:tcW w:w="597" w:type="pct"/>
            <w:hideMark/>
          </w:tcPr>
          <w:p w14:paraId="0F351A0E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927" w:type="pct"/>
            <w:hideMark/>
          </w:tcPr>
          <w:p w14:paraId="03353D71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主键索引，唯一标识农田</w:t>
            </w:r>
          </w:p>
        </w:tc>
      </w:tr>
      <w:tr w:rsidR="001A6A2C" w:rsidRPr="001A6A2C" w14:paraId="7491624B" w14:textId="77777777" w:rsidTr="001A6A2C">
        <w:tc>
          <w:tcPr>
            <w:tcW w:w="238" w:type="pct"/>
            <w:hideMark/>
          </w:tcPr>
          <w:p w14:paraId="3122C794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15" w:type="pct"/>
            <w:hideMark/>
          </w:tcPr>
          <w:p w14:paraId="1E4F5860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idx_farmland_user</w:t>
            </w:r>
          </w:p>
        </w:tc>
        <w:tc>
          <w:tcPr>
            <w:tcW w:w="940" w:type="pct"/>
            <w:hideMark/>
          </w:tcPr>
          <w:p w14:paraId="64FE2C05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683" w:type="pct"/>
            <w:hideMark/>
          </w:tcPr>
          <w:p w14:paraId="05EBB128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非聚簇索引</w:t>
            </w:r>
          </w:p>
        </w:tc>
        <w:tc>
          <w:tcPr>
            <w:tcW w:w="597" w:type="pct"/>
            <w:hideMark/>
          </w:tcPr>
          <w:p w14:paraId="3DF8103E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927" w:type="pct"/>
            <w:hideMark/>
          </w:tcPr>
          <w:p w14:paraId="7093E3A7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优化用户关联的农田查询（如农户的所有农田）</w:t>
            </w:r>
          </w:p>
        </w:tc>
      </w:tr>
      <w:tr w:rsidR="001A6A2C" w:rsidRPr="001A6A2C" w14:paraId="5329C10F" w14:textId="77777777" w:rsidTr="001A6A2C">
        <w:tc>
          <w:tcPr>
            <w:tcW w:w="238" w:type="pct"/>
            <w:hideMark/>
          </w:tcPr>
          <w:p w14:paraId="0874D55B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15" w:type="pct"/>
            <w:hideMark/>
          </w:tcPr>
          <w:p w14:paraId="0529AC26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idx_farmland_address</w:t>
            </w:r>
          </w:p>
        </w:tc>
        <w:tc>
          <w:tcPr>
            <w:tcW w:w="940" w:type="pct"/>
            <w:hideMark/>
          </w:tcPr>
          <w:p w14:paraId="2ABDE81A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683" w:type="pct"/>
            <w:hideMark/>
          </w:tcPr>
          <w:p w14:paraId="527DED0F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非聚簇索引</w:t>
            </w:r>
          </w:p>
        </w:tc>
        <w:tc>
          <w:tcPr>
            <w:tcW w:w="597" w:type="pct"/>
            <w:hideMark/>
          </w:tcPr>
          <w:p w14:paraId="43FC3A75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927" w:type="pct"/>
            <w:hideMark/>
          </w:tcPr>
          <w:p w14:paraId="3E5B6475" w14:textId="77777777" w:rsidR="001A6A2C" w:rsidRPr="001A6A2C" w:rsidRDefault="001A6A2C" w:rsidP="001A6A2C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1A6A2C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优化按地址筛选农田的查询效率</w:t>
            </w:r>
          </w:p>
        </w:tc>
      </w:tr>
    </w:tbl>
    <w:p w14:paraId="54FBCFD4" w14:textId="77777777" w:rsidR="00631D5E" w:rsidRDefault="00631D5E" w:rsidP="00631D5E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5B60CBB6" w14:textId="77777777" w:rsidR="00631D5E" w:rsidRDefault="00631D5E" w:rsidP="00631D5E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7A4AE161" w14:textId="77777777" w:rsidR="00631D5E" w:rsidRPr="00631D5E" w:rsidRDefault="00631D5E" w:rsidP="00631D5E">
      <w:pPr>
        <w:spacing w:before="156" w:after="156"/>
        <w:rPr>
          <w:rFonts w:hint="eastAsia"/>
        </w:rPr>
      </w:pPr>
    </w:p>
    <w:p w14:paraId="1C5B7832" w14:textId="710F9FB5" w:rsidR="00AC647C" w:rsidRDefault="00390521" w:rsidP="00FF1C1D">
      <w:pPr>
        <w:pStyle w:val="2"/>
      </w:pPr>
      <w:r w:rsidRPr="00390521">
        <w:rPr>
          <w:rFonts w:hint="eastAsia"/>
        </w:rPr>
        <w:t>农作物信息表（</w:t>
      </w:r>
      <w:r w:rsidRPr="00390521">
        <w:rPr>
          <w:rFonts w:hint="eastAsia"/>
        </w:rPr>
        <w:t>crop</w:t>
      </w:r>
      <w:r w:rsidR="00FF1C1D" w:rsidRPr="00FF1C1D">
        <w:rPr>
          <w:rFonts w:hint="eastAsia"/>
        </w:rPr>
        <w:t>)</w:t>
      </w:r>
    </w:p>
    <w:p w14:paraId="65808900" w14:textId="77777777" w:rsidR="00631D5E" w:rsidRDefault="00631D5E" w:rsidP="00631D5E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系统用户表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31D5E" w14:paraId="139AFA01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0F14A789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66BE0C7" w14:textId="278F6F6A" w:rsidR="00631D5E" w:rsidRDefault="00BD6B0A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 w:rsidRPr="00390521">
              <w:rPr>
                <w:rFonts w:hint="eastAsia"/>
              </w:rPr>
              <w:t>crop</w:t>
            </w:r>
          </w:p>
        </w:tc>
      </w:tr>
      <w:tr w:rsidR="00631D5E" w14:paraId="53913732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B75A552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B541408" w14:textId="037C1D3D" w:rsidR="00631D5E" w:rsidRDefault="00BD6B0A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390521">
              <w:rPr>
                <w:rFonts w:hint="eastAsia"/>
              </w:rPr>
              <w:t>农作物信息</w:t>
            </w:r>
            <w:r w:rsidR="00631D5E">
              <w:rPr>
                <w:rFonts w:hint="eastAsia"/>
                <w:color w:val="000000"/>
              </w:rPr>
              <w:t>表</w:t>
            </w:r>
          </w:p>
        </w:tc>
      </w:tr>
    </w:tbl>
    <w:p w14:paraId="04FF4D2A" w14:textId="77777777" w:rsidR="00631D5E" w:rsidRDefault="00631D5E" w:rsidP="00631D5E">
      <w:pPr>
        <w:pStyle w:val="3"/>
      </w:pPr>
      <w:r>
        <w:rPr>
          <w:rFonts w:hint="eastAsia"/>
        </w:rPr>
        <w:t>表结构</w:t>
      </w:r>
    </w:p>
    <w:p w14:paraId="513FE91F" w14:textId="77777777" w:rsidR="00631D5E" w:rsidRDefault="00631D5E" w:rsidP="00631D5E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某某表结构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5"/>
        <w:gridCol w:w="1405"/>
        <w:gridCol w:w="1265"/>
        <w:gridCol w:w="496"/>
        <w:gridCol w:w="775"/>
        <w:gridCol w:w="566"/>
        <w:gridCol w:w="1684"/>
        <w:gridCol w:w="635"/>
        <w:gridCol w:w="985"/>
      </w:tblGrid>
      <w:tr w:rsidR="00631D5E" w14:paraId="078A8EC1" w14:textId="77777777" w:rsidTr="00E902EE">
        <w:trPr>
          <w:trHeight w:val="312"/>
        </w:trPr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BDF3231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4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C9532CD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7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2CADABB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B36263B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765674D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389B7C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0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EB1CBD3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3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E52715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5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3192AC4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E902EE" w:rsidRPr="00E902EE" w14:paraId="63C13AE2" w14:textId="77777777" w:rsidTr="00E902EE">
        <w:trPr>
          <w:trHeight w:val="312"/>
        </w:trPr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9C145C7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69EBE2E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F2D136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850F109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3BE02F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8140C7F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0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301811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农作物唯一标识</w:t>
            </w:r>
          </w:p>
        </w:tc>
        <w:tc>
          <w:tcPr>
            <w:tcW w:w="3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417F2EE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5CF7B7C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E902EE" w:rsidRPr="00E902EE" w14:paraId="5C9E9351" w14:textId="77777777" w:rsidTr="00E902EE">
        <w:trPr>
          <w:trHeight w:val="312"/>
        </w:trPr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6FCCD17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84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54AECB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crop_name</w:t>
            </w:r>
          </w:p>
        </w:tc>
        <w:tc>
          <w:tcPr>
            <w:tcW w:w="7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AC26781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F099DD3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F878F2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44DF30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6331744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作物品种名称</w:t>
            </w:r>
          </w:p>
        </w:tc>
        <w:tc>
          <w:tcPr>
            <w:tcW w:w="3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107BF2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06FD081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E902EE" w:rsidRPr="00E902EE" w14:paraId="5607672D" w14:textId="77777777" w:rsidTr="00E902EE">
        <w:trPr>
          <w:trHeight w:val="312"/>
        </w:trPr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A867BF1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84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44DB8F9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growth_cycle</w:t>
            </w:r>
          </w:p>
        </w:tc>
        <w:tc>
          <w:tcPr>
            <w:tcW w:w="7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4BDFBED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7769A47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094DD7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BFC05D9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794062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生长周期（如 3 个月）</w:t>
            </w:r>
          </w:p>
        </w:tc>
        <w:tc>
          <w:tcPr>
            <w:tcW w:w="3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CA7AE51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7D7348A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E902EE" w:rsidRPr="00E902EE" w14:paraId="4A3D5B7F" w14:textId="77777777" w:rsidTr="00E902EE">
        <w:trPr>
          <w:trHeight w:val="312"/>
        </w:trPr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50E0967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84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68BAF60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suitable_temp</w:t>
            </w:r>
          </w:p>
        </w:tc>
        <w:tc>
          <w:tcPr>
            <w:tcW w:w="7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D3D290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41AC3E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6797667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CC029E1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3137C1F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适宜温度范围</w:t>
            </w:r>
          </w:p>
        </w:tc>
        <w:tc>
          <w:tcPr>
            <w:tcW w:w="3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D8D93DE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6E86FD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E902EE" w:rsidRPr="00E902EE" w14:paraId="7243AF93" w14:textId="77777777" w:rsidTr="00E902EE">
        <w:trPr>
          <w:trHeight w:val="312"/>
        </w:trPr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EEBEAD5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9CC319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suitable_humidity</w:t>
            </w:r>
          </w:p>
        </w:tc>
        <w:tc>
          <w:tcPr>
            <w:tcW w:w="7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7F56821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CA88FDB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A3A48B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EC3620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1E523FE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适宜湿度范围</w:t>
            </w:r>
          </w:p>
        </w:tc>
        <w:tc>
          <w:tcPr>
            <w:tcW w:w="3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EA2B437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2E8A661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E902EE" w:rsidRPr="00E902EE" w14:paraId="023D3FD4" w14:textId="77777777" w:rsidTr="00E902EE">
        <w:trPr>
          <w:trHeight w:val="312"/>
        </w:trPr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9B3A087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84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B2213E9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suitable_light</w:t>
            </w:r>
          </w:p>
        </w:tc>
        <w:tc>
          <w:tcPr>
            <w:tcW w:w="7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562CCAE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A52EC95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A4ABA8A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E312A2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54E83CE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适宜光照范围</w:t>
            </w:r>
          </w:p>
        </w:tc>
        <w:tc>
          <w:tcPr>
            <w:tcW w:w="3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0233D19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2EB9197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E902EE" w:rsidRPr="00E902EE" w14:paraId="04AA52DB" w14:textId="77777777" w:rsidTr="00E902EE">
        <w:trPr>
          <w:trHeight w:val="312"/>
        </w:trPr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2C64E15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CAE399A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farmland_id</w:t>
            </w:r>
          </w:p>
        </w:tc>
        <w:tc>
          <w:tcPr>
            <w:tcW w:w="7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2E47560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177AB13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6EADF52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B86383D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0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2841C5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种植农田 ID</w:t>
            </w:r>
          </w:p>
        </w:tc>
        <w:tc>
          <w:tcPr>
            <w:tcW w:w="3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6FF297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7BA6465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E902EE" w:rsidRPr="00E902EE" w14:paraId="38ECF1A0" w14:textId="77777777" w:rsidTr="00E902EE">
        <w:trPr>
          <w:trHeight w:val="312"/>
        </w:trPr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5395F12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010244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7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2C0C48B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40DA2B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FE7D03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00EAA51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DA8B12D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记录创建时间</w:t>
            </w:r>
          </w:p>
        </w:tc>
        <w:tc>
          <w:tcPr>
            <w:tcW w:w="3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BA1FDAF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08E29F9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E902EE" w:rsidRPr="00E902EE" w14:paraId="3A6C1D64" w14:textId="77777777" w:rsidTr="00E902EE">
        <w:trPr>
          <w:trHeight w:val="312"/>
        </w:trPr>
        <w:tc>
          <w:tcPr>
            <w:tcW w:w="2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4FE5B7E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84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D08DED7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update_time</w:t>
            </w:r>
          </w:p>
        </w:tc>
        <w:tc>
          <w:tcPr>
            <w:tcW w:w="7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859D7DD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9BB197E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CDD94E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91659B4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97C3C75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记录更新时间</w:t>
            </w:r>
          </w:p>
        </w:tc>
        <w:tc>
          <w:tcPr>
            <w:tcW w:w="3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E284E43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B4F408C" w14:textId="77777777" w:rsidR="00E902EE" w:rsidRPr="00E902EE" w:rsidRDefault="00E902EE" w:rsidP="00E902E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E902E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426E90AF" w14:textId="77777777" w:rsidR="00631D5E" w:rsidRDefault="00631D5E" w:rsidP="00631D5E">
      <w:pPr>
        <w:pStyle w:val="3"/>
      </w:pPr>
      <w:r>
        <w:rPr>
          <w:rFonts w:hint="eastAsia"/>
        </w:rPr>
        <w:t>表索引</w:t>
      </w:r>
    </w:p>
    <w:p w14:paraId="26B17420" w14:textId="0B077213" w:rsidR="00631D5E" w:rsidRDefault="00631D5E" w:rsidP="00631D5E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="00E902EE" w:rsidRPr="00390521">
        <w:rPr>
          <w:rFonts w:hint="eastAsia"/>
        </w:rPr>
        <w:t>农作物信息</w:t>
      </w:r>
      <w:r>
        <w:rPr>
          <w:rFonts w:hint="eastAsia"/>
        </w:rPr>
        <w:t>表索引</w:t>
      </w:r>
    </w:p>
    <w:tbl>
      <w:tblPr>
        <w:tblStyle w:val="a7"/>
        <w:tblW w:w="4998" w:type="pct"/>
        <w:tblLook w:val="04A0" w:firstRow="1" w:lastRow="0" w:firstColumn="1" w:lastColumn="0" w:noHBand="0" w:noVBand="1"/>
      </w:tblPr>
      <w:tblGrid>
        <w:gridCol w:w="793"/>
        <w:gridCol w:w="1288"/>
        <w:gridCol w:w="2775"/>
        <w:gridCol w:w="1287"/>
        <w:gridCol w:w="1287"/>
        <w:gridCol w:w="873"/>
      </w:tblGrid>
      <w:tr w:rsidR="00631D5E" w14:paraId="43508625" w14:textId="77777777" w:rsidTr="00733C35">
        <w:tc>
          <w:tcPr>
            <w:tcW w:w="47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00C0AE58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AED1AB7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167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526D9E3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E81C522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374AA4F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52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DB63D0A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631D5E" w14:paraId="27D27FD1" w14:textId="77777777" w:rsidTr="00733C35">
        <w:tc>
          <w:tcPr>
            <w:tcW w:w="47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337074C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11F9784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404A9E6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1F6D292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4F8E1BD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AF8DA11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631D5E" w14:paraId="7DEB6DA9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E2CE5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D4154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0222F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C49DA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A15DF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5F881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631D5E" w14:paraId="20A73324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AF5E3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7EB4B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A7050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3A5A0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5A8A5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37A4A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631D5E" w14:paraId="26033DA7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19FC7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B7BDF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BE70A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B39FB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C39BB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FBC2F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631D5E" w14:paraId="3BB43B88" w14:textId="77777777" w:rsidTr="00733C35">
        <w:tc>
          <w:tcPr>
            <w:tcW w:w="477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560FCB1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4CB0803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BFF42A5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AAC6877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33083BC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73A895C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</w:tbl>
    <w:p w14:paraId="0C5C9139" w14:textId="77777777" w:rsidR="00631D5E" w:rsidRDefault="00631D5E" w:rsidP="00631D5E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563BEFC1" w14:textId="77777777" w:rsidR="00631D5E" w:rsidRDefault="00631D5E" w:rsidP="00631D5E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7A1C54DF" w14:textId="77777777" w:rsidR="00631D5E" w:rsidRPr="00631D5E" w:rsidRDefault="00631D5E" w:rsidP="00631D5E">
      <w:pPr>
        <w:spacing w:before="156" w:after="156"/>
        <w:rPr>
          <w:rFonts w:hint="eastAsia"/>
        </w:rPr>
      </w:pPr>
    </w:p>
    <w:p w14:paraId="79928699" w14:textId="3D539CB8" w:rsidR="008C74AC" w:rsidRDefault="00F5726C" w:rsidP="008C74AC">
      <w:pPr>
        <w:pStyle w:val="2"/>
      </w:pPr>
      <w:r w:rsidRPr="00F5726C">
        <w:rPr>
          <w:rFonts w:hint="eastAsia"/>
        </w:rPr>
        <w:t>常见病虫害表（</w:t>
      </w:r>
      <w:r w:rsidRPr="00F5726C">
        <w:rPr>
          <w:rFonts w:hint="eastAsia"/>
        </w:rPr>
        <w:t>common_pest</w:t>
      </w:r>
      <w:r w:rsidR="008C74AC" w:rsidRPr="008C74AC">
        <w:rPr>
          <w:rFonts w:hint="eastAsia"/>
        </w:rPr>
        <w:t>)</w:t>
      </w:r>
    </w:p>
    <w:p w14:paraId="4A4143A3" w14:textId="09F5018E" w:rsidR="00631D5E" w:rsidRDefault="00631D5E" w:rsidP="00631D5E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E902EE" w:rsidRPr="00F5726C">
        <w:rPr>
          <w:rFonts w:hint="eastAsia"/>
        </w:rPr>
        <w:t>常见病虫害</w:t>
      </w:r>
      <w:r>
        <w:rPr>
          <w:rFonts w:hint="eastAsia"/>
        </w:rPr>
        <w:t>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31D5E" w14:paraId="1D60C1A8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44CCA7CB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A4DFFF1" w14:textId="65E3AF92" w:rsidR="00631D5E" w:rsidRDefault="00E902EE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 w:rsidRPr="00F5726C">
              <w:rPr>
                <w:rFonts w:hint="eastAsia"/>
              </w:rPr>
              <w:t>common_pest</w:t>
            </w:r>
          </w:p>
        </w:tc>
      </w:tr>
      <w:tr w:rsidR="00631D5E" w14:paraId="0094F3B3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3F1FC4F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56937F8" w14:textId="11A70F12" w:rsidR="00631D5E" w:rsidRDefault="00E902E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F5726C">
              <w:rPr>
                <w:rFonts w:hint="eastAsia"/>
              </w:rPr>
              <w:t>常见病虫害</w:t>
            </w:r>
            <w:r w:rsidR="00631D5E">
              <w:rPr>
                <w:rFonts w:hint="eastAsia"/>
                <w:color w:val="000000"/>
              </w:rPr>
              <w:t>表</w:t>
            </w:r>
          </w:p>
        </w:tc>
      </w:tr>
    </w:tbl>
    <w:p w14:paraId="6D55BBE4" w14:textId="77777777" w:rsidR="00631D5E" w:rsidRDefault="00631D5E" w:rsidP="00631D5E">
      <w:pPr>
        <w:pStyle w:val="3"/>
      </w:pPr>
      <w:r>
        <w:rPr>
          <w:rFonts w:hint="eastAsia"/>
        </w:rPr>
        <w:t>表结构</w:t>
      </w:r>
    </w:p>
    <w:p w14:paraId="0D161DEE" w14:textId="18E93127" w:rsidR="00631D5E" w:rsidRDefault="00631D5E" w:rsidP="00631D5E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="00E902EE" w:rsidRPr="00F5726C">
        <w:rPr>
          <w:rFonts w:hint="eastAsia"/>
        </w:rPr>
        <w:t>常见病虫害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1"/>
        <w:gridCol w:w="1210"/>
        <w:gridCol w:w="1210"/>
        <w:gridCol w:w="481"/>
        <w:gridCol w:w="746"/>
        <w:gridCol w:w="547"/>
        <w:gridCol w:w="1807"/>
        <w:gridCol w:w="879"/>
        <w:gridCol w:w="945"/>
      </w:tblGrid>
      <w:tr w:rsidR="00631D5E" w14:paraId="0EAC7221" w14:textId="77777777" w:rsidTr="00AC7C90">
        <w:trPr>
          <w:trHeight w:val="312"/>
        </w:trPr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486FB78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969F36C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0AC655B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0B915D9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87EBBE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46B9D8F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08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F884001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5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90C4406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56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9A75F8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AC7C90" w:rsidRPr="00AC7C90" w14:paraId="769265FF" w14:textId="77777777" w:rsidTr="00AC7C90">
        <w:trPr>
          <w:trHeight w:val="312"/>
        </w:trPr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C3B2A98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DDFDD0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35EB9F3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10919D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AAF3B48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F820DBF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08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B565B5C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病虫害唯一标识</w:t>
            </w:r>
          </w:p>
        </w:tc>
        <w:tc>
          <w:tcPr>
            <w:tcW w:w="5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AFBC5BD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7DDE476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AC7C90" w:rsidRPr="00AC7C90" w14:paraId="51280B14" w14:textId="77777777" w:rsidTr="00AC7C90">
        <w:trPr>
          <w:trHeight w:val="312"/>
        </w:trPr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95FCD63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B574295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pest_name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DA20C04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B3F701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17BD74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CBC7AF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0B8556B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病虫害标准名称</w:t>
            </w:r>
          </w:p>
        </w:tc>
        <w:tc>
          <w:tcPr>
            <w:tcW w:w="5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AB1E9B2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65F4D5F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AC7C90" w:rsidRPr="00AC7C90" w14:paraId="53EB9D4A" w14:textId="77777777" w:rsidTr="00AC7C90">
        <w:trPr>
          <w:trHeight w:val="312"/>
        </w:trPr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83DE8BE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1678C5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scientific_name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B23FCCD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EA61925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51F5DA9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F58DF3A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F78B52C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病虫害学名</w:t>
            </w:r>
          </w:p>
        </w:tc>
        <w:tc>
          <w:tcPr>
            <w:tcW w:w="5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4CB31A1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23B9C65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AC7C90" w:rsidRPr="00AC7C90" w14:paraId="087E1EEA" w14:textId="77777777" w:rsidTr="00AC7C90">
        <w:trPr>
          <w:trHeight w:val="312"/>
        </w:trPr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0FE0E7B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D7E3C0D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pest_type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D2C7D7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496C88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6D566C3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D41A04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AF6B064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病虫害类型</w:t>
            </w:r>
          </w:p>
        </w:tc>
        <w:tc>
          <w:tcPr>
            <w:tcW w:w="5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4D9DB38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病害，虫害</w:t>
            </w:r>
          </w:p>
        </w:tc>
        <w:tc>
          <w:tcPr>
            <w:tcW w:w="56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4BBECF5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AC7C90" w:rsidRPr="00AC7C90" w14:paraId="53F4208E" w14:textId="77777777" w:rsidTr="00AC7C90">
        <w:trPr>
          <w:trHeight w:val="312"/>
        </w:trPr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974BB6A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46CB7E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harm_crop_id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F96F86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8383DD9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0A98354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1FEAA8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08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7A1143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危害作物 ID（关联 crop）</w:t>
            </w:r>
          </w:p>
        </w:tc>
        <w:tc>
          <w:tcPr>
            <w:tcW w:w="5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EF51646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B645A96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AC7C90" w:rsidRPr="00AC7C90" w14:paraId="2F49CF11" w14:textId="77777777" w:rsidTr="00AC7C90">
        <w:trPr>
          <w:trHeight w:val="312"/>
        </w:trPr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791CF5C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CCEC38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harm_desc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38ED41F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96C7071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0228E52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8BAAF83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CEC189E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危害描述</w:t>
            </w:r>
          </w:p>
        </w:tc>
        <w:tc>
          <w:tcPr>
            <w:tcW w:w="5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879520C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14D5886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AC7C90" w:rsidRPr="00AC7C90" w14:paraId="6BF3438A" w14:textId="77777777" w:rsidTr="00AC7C90">
        <w:trPr>
          <w:trHeight w:val="312"/>
        </w:trPr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D999678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82E4486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20794BC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7E1B1C8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6E3C6B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810AAE4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278B462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记录创建时间</w:t>
            </w:r>
          </w:p>
        </w:tc>
        <w:tc>
          <w:tcPr>
            <w:tcW w:w="5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BACFF58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6CCDAD1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AC7C90" w:rsidRPr="00AC7C90" w14:paraId="20B788D2" w14:textId="77777777" w:rsidTr="00AC7C90">
        <w:trPr>
          <w:trHeight w:val="312"/>
        </w:trPr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E72E723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1A1A08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update_time</w:t>
            </w:r>
          </w:p>
        </w:tc>
        <w:tc>
          <w:tcPr>
            <w:tcW w:w="7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965898A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75A2470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834A417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6880A88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08C6C3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记录更新时间</w:t>
            </w:r>
          </w:p>
        </w:tc>
        <w:tc>
          <w:tcPr>
            <w:tcW w:w="5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BE325A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69EAF4A" w14:textId="77777777" w:rsidR="00AC7C90" w:rsidRPr="00AC7C90" w:rsidRDefault="00AC7C90" w:rsidP="00AC7C9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AC7C90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3B8DF5C9" w14:textId="77777777" w:rsidR="00631D5E" w:rsidRDefault="00631D5E" w:rsidP="00631D5E">
      <w:pPr>
        <w:pStyle w:val="3"/>
      </w:pPr>
      <w:r>
        <w:rPr>
          <w:rFonts w:hint="eastAsia"/>
        </w:rPr>
        <w:t>表索引</w:t>
      </w:r>
    </w:p>
    <w:p w14:paraId="501AE34E" w14:textId="5BA7D40A" w:rsidR="00631D5E" w:rsidRDefault="00631D5E" w:rsidP="00631D5E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="00E902EE" w:rsidRPr="00F5726C">
        <w:rPr>
          <w:rFonts w:hint="eastAsia"/>
        </w:rPr>
        <w:t>常见病虫害</w:t>
      </w:r>
      <w:r>
        <w:rPr>
          <w:rFonts w:hint="eastAsia"/>
        </w:rPr>
        <w:t>表索引</w:t>
      </w:r>
    </w:p>
    <w:tbl>
      <w:tblPr>
        <w:tblStyle w:val="a7"/>
        <w:tblW w:w="4998" w:type="pct"/>
        <w:tblLook w:val="04A0" w:firstRow="1" w:lastRow="0" w:firstColumn="1" w:lastColumn="0" w:noHBand="0" w:noVBand="1"/>
      </w:tblPr>
      <w:tblGrid>
        <w:gridCol w:w="793"/>
        <w:gridCol w:w="1288"/>
        <w:gridCol w:w="2775"/>
        <w:gridCol w:w="1287"/>
        <w:gridCol w:w="1287"/>
        <w:gridCol w:w="873"/>
      </w:tblGrid>
      <w:tr w:rsidR="00631D5E" w14:paraId="27D33E9A" w14:textId="77777777" w:rsidTr="00733C35">
        <w:tc>
          <w:tcPr>
            <w:tcW w:w="47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328F0586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3D3A585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167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981AFDD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F44953D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51E2AD6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52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15E403D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631D5E" w14:paraId="2D848229" w14:textId="77777777" w:rsidTr="00733C35">
        <w:tc>
          <w:tcPr>
            <w:tcW w:w="47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E1556A2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3A98A00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A1FF34C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6C58786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2ECDC26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3C667AF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631D5E" w14:paraId="50E10841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233B6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6BEA2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C2DD0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639B0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FE676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90851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631D5E" w14:paraId="50313B96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69721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0ADF1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DF867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F5903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6C0E0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223B9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631D5E" w14:paraId="7F03963A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7B8FF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0B767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896B4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A3847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DE12C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4259B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631D5E" w14:paraId="75ABFC35" w14:textId="77777777" w:rsidTr="00733C35">
        <w:tc>
          <w:tcPr>
            <w:tcW w:w="477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7A736FD" w14:textId="77777777" w:rsidR="00631D5E" w:rsidRDefault="00631D5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74F574EE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793B351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852F0C9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0EC1800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C618EB1" w14:textId="77777777" w:rsidR="00631D5E" w:rsidRDefault="00631D5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</w:tbl>
    <w:p w14:paraId="61F76A46" w14:textId="77777777" w:rsidR="00631D5E" w:rsidRDefault="00631D5E" w:rsidP="00631D5E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6BB4E45B" w14:textId="77777777" w:rsidR="00631D5E" w:rsidRDefault="00631D5E" w:rsidP="00631D5E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47CC1D34" w14:textId="15F1F552" w:rsidR="00631D5E" w:rsidRDefault="00F5726C" w:rsidP="00F5726C">
      <w:pPr>
        <w:pStyle w:val="2"/>
        <w:rPr>
          <w:rFonts w:ascii="黑体" w:hAnsi="黑体"/>
        </w:rPr>
      </w:pPr>
      <w:r w:rsidRPr="00F5726C">
        <w:rPr>
          <w:rFonts w:ascii="黑体" w:hAnsi="黑体" w:hint="eastAsia"/>
        </w:rPr>
        <w:t>监测设备表（device）</w:t>
      </w:r>
    </w:p>
    <w:p w14:paraId="2434A832" w14:textId="77777777" w:rsidR="009A66B8" w:rsidRDefault="009A66B8" w:rsidP="009A66B8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系统用户表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A66B8" w14:paraId="14503783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13255059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9881311" w14:textId="4E7C1C00" w:rsidR="009A66B8" w:rsidRDefault="00AC7C90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 w:rsidRPr="00F5726C">
              <w:rPr>
                <w:rFonts w:ascii="黑体" w:eastAsia="黑体" w:hAnsi="黑体" w:hint="eastAsia"/>
              </w:rPr>
              <w:t>device</w:t>
            </w:r>
          </w:p>
        </w:tc>
      </w:tr>
      <w:tr w:rsidR="009A66B8" w14:paraId="6FA7F27B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46E693D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7AC84264" w14:textId="525AB27E" w:rsidR="009A66B8" w:rsidRDefault="00AC7C90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AC7C90">
              <w:rPr>
                <w:rFonts w:hint="eastAsia"/>
                <w:color w:val="000000"/>
              </w:rPr>
              <w:t>监测设备</w:t>
            </w:r>
            <w:r w:rsidR="009A66B8">
              <w:rPr>
                <w:rFonts w:hint="eastAsia"/>
                <w:color w:val="000000"/>
              </w:rPr>
              <w:t>表</w:t>
            </w:r>
          </w:p>
        </w:tc>
      </w:tr>
    </w:tbl>
    <w:p w14:paraId="190E5824" w14:textId="77777777" w:rsidR="009A66B8" w:rsidRDefault="009A66B8" w:rsidP="009A66B8">
      <w:pPr>
        <w:pStyle w:val="3"/>
      </w:pPr>
      <w:r>
        <w:rPr>
          <w:rFonts w:hint="eastAsia"/>
        </w:rPr>
        <w:t>表结构</w:t>
      </w:r>
    </w:p>
    <w:p w14:paraId="56580F81" w14:textId="7C08FF22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="00AC7C90" w:rsidRPr="00F5726C">
        <w:rPr>
          <w:rFonts w:hint="eastAsia"/>
        </w:rPr>
        <w:t>监测设备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2"/>
        <w:gridCol w:w="809"/>
        <w:gridCol w:w="1025"/>
        <w:gridCol w:w="432"/>
        <w:gridCol w:w="647"/>
        <w:gridCol w:w="486"/>
        <w:gridCol w:w="1833"/>
        <w:gridCol w:w="1833"/>
        <w:gridCol w:w="809"/>
      </w:tblGrid>
      <w:tr w:rsidR="00DB593B" w14:paraId="586603A4" w14:textId="77777777" w:rsidTr="00DB593B">
        <w:trPr>
          <w:trHeight w:val="312"/>
        </w:trPr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B57AB12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D4A97E6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1B21B88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D72D76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F7E7D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E8663D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B0500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AFABCC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02862D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DB593B" w:rsidRPr="00DB593B" w14:paraId="7242BB96" w14:textId="77777777" w:rsidTr="00DB593B">
        <w:trPr>
          <w:trHeight w:val="312"/>
        </w:trPr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0405745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F60C17D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DEBC6EE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93B6F4E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829CAD2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65698B5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32D16FF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设备唯一标识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3D7F3CD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B0DE08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B593B" w:rsidRPr="00DB593B" w14:paraId="18105962" w14:textId="77777777" w:rsidTr="00DB593B">
        <w:trPr>
          <w:trHeight w:val="312"/>
        </w:trPr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5234BCD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61FB6F0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device_name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9B9E941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C365B2C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548ADC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2601F12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94C6D6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29CDCA8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6C9D57F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B593B" w:rsidRPr="00DB593B" w14:paraId="6EE13C29" w14:textId="77777777" w:rsidTr="00DB593B">
        <w:trPr>
          <w:trHeight w:val="312"/>
        </w:trPr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641D2D4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641DAC4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device_type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772838C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F2D4C61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7D7F9C3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3955D1E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4223958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设备类型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FFE9898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土壤传感器，气象传感器，摄像头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530DED3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B593B" w:rsidRPr="00DB593B" w14:paraId="5BC70A34" w14:textId="77777777" w:rsidTr="00DB593B">
        <w:trPr>
          <w:trHeight w:val="312"/>
        </w:trPr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1CDE64E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3093073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device_code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949E1D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82C5C8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5EA5E41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B2E99DC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D17A3F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设备编号（唯一）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04B76E2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A1CBE8E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B593B" w:rsidRPr="00DB593B" w14:paraId="7AA370F6" w14:textId="77777777" w:rsidTr="00DB593B">
        <w:trPr>
          <w:trHeight w:val="312"/>
        </w:trPr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DDF44B4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95BA918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farmland_id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72F9BA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1E31FB8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144DD2A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9E56FE5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20283A7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监视农田 ID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8160E1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F6E6EF4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B593B" w:rsidRPr="00DB593B" w14:paraId="431BB7E3" w14:textId="77777777" w:rsidTr="00DB593B">
        <w:trPr>
          <w:trHeight w:val="312"/>
        </w:trPr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B3183FA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5A0FC56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BFD6C72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363F42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25ABE7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040B089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CC135A8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归属用户 ID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B346F95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5A98337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B593B" w:rsidRPr="00DB593B" w14:paraId="1BE466B7" w14:textId="77777777" w:rsidTr="00DB593B">
        <w:trPr>
          <w:trHeight w:val="312"/>
        </w:trPr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96A5051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97E687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4739E3D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28A51CB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70A519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7A8D72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B910E53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设备状态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6DF8408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online,offline,fault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7D906BE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B593B" w:rsidRPr="00DB593B" w14:paraId="584AD28F" w14:textId="77777777" w:rsidTr="00DB593B">
        <w:trPr>
          <w:trHeight w:val="312"/>
        </w:trPr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4453D18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45878E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battery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96E1126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E94D259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E565767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63F7AA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21084F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设备电量（百分比，仅移动设备）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48601F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49C3930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B593B" w:rsidRPr="00DB593B" w14:paraId="5D2A1131" w14:textId="77777777" w:rsidTr="00DB593B">
        <w:trPr>
          <w:trHeight w:val="312"/>
        </w:trPr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97C95E9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B8FDCF1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91BE676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651FB2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87DDFE8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03A504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6DE6D36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设备接入时间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E107388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82CE3C0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B593B" w:rsidRPr="00DB593B" w14:paraId="5A8EDB54" w14:textId="77777777" w:rsidTr="00DB593B">
        <w:trPr>
          <w:trHeight w:val="312"/>
        </w:trPr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1E279D7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68FC4E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update_time</w:t>
            </w:r>
          </w:p>
        </w:tc>
        <w:tc>
          <w:tcPr>
            <w:tcW w:w="6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A415F3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7EAEE69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8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AC8F188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9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9E6E1DE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973FE54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设备状态更新时间</w:t>
            </w:r>
          </w:p>
        </w:tc>
        <w:tc>
          <w:tcPr>
            <w:tcW w:w="11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F0BFF2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8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C00822E" w14:textId="77777777" w:rsidR="00DB593B" w:rsidRPr="00DB593B" w:rsidRDefault="00DB593B" w:rsidP="00DB593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B593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7DD0AC92" w14:textId="77777777" w:rsidR="009A66B8" w:rsidRDefault="009A66B8" w:rsidP="009A66B8">
      <w:pPr>
        <w:pStyle w:val="3"/>
      </w:pPr>
      <w:r>
        <w:rPr>
          <w:rFonts w:hint="eastAsia"/>
        </w:rPr>
        <w:t>表索引</w:t>
      </w:r>
    </w:p>
    <w:p w14:paraId="49794DCE" w14:textId="70D60F54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="00AC7C90" w:rsidRPr="00F5726C">
        <w:rPr>
          <w:rFonts w:hint="eastAsia"/>
        </w:rPr>
        <w:t>监测设备</w:t>
      </w:r>
      <w:r>
        <w:rPr>
          <w:rFonts w:hint="eastAsia"/>
        </w:rPr>
        <w:t>表索引</w:t>
      </w:r>
    </w:p>
    <w:tbl>
      <w:tblPr>
        <w:tblStyle w:val="a7"/>
        <w:tblW w:w="4998" w:type="pct"/>
        <w:tblLayout w:type="fixed"/>
        <w:tblLook w:val="04A0" w:firstRow="1" w:lastRow="0" w:firstColumn="1" w:lastColumn="0" w:noHBand="0" w:noVBand="1"/>
      </w:tblPr>
      <w:tblGrid>
        <w:gridCol w:w="396"/>
        <w:gridCol w:w="1164"/>
        <w:gridCol w:w="1418"/>
        <w:gridCol w:w="1559"/>
        <w:gridCol w:w="993"/>
        <w:gridCol w:w="2773"/>
      </w:tblGrid>
      <w:tr w:rsidR="005D1265" w14:paraId="76228F7C" w14:textId="77777777" w:rsidTr="005D1265">
        <w:tc>
          <w:tcPr>
            <w:tcW w:w="2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4DAABFE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0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A9132F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85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F5C5DE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9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58C6281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5ABD00B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167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B59266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5D1265" w:rsidRPr="005D1265" w14:paraId="28BDCEFB" w14:textId="77777777" w:rsidTr="005D1265">
        <w:tc>
          <w:tcPr>
            <w:tcW w:w="238" w:type="pct"/>
            <w:hideMark/>
          </w:tcPr>
          <w:p w14:paraId="01BCAD4D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01" w:type="pct"/>
            <w:hideMark/>
          </w:tcPr>
          <w:p w14:paraId="3E510238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PRIMARY</w:t>
            </w:r>
          </w:p>
        </w:tc>
        <w:tc>
          <w:tcPr>
            <w:tcW w:w="854" w:type="pct"/>
            <w:hideMark/>
          </w:tcPr>
          <w:p w14:paraId="44CEEE5F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39" w:type="pct"/>
            <w:hideMark/>
          </w:tcPr>
          <w:p w14:paraId="519B7CB1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聚簇索引</w:t>
            </w:r>
          </w:p>
        </w:tc>
        <w:tc>
          <w:tcPr>
            <w:tcW w:w="598" w:type="pct"/>
            <w:hideMark/>
          </w:tcPr>
          <w:p w14:paraId="550B6565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670" w:type="pct"/>
            <w:hideMark/>
          </w:tcPr>
          <w:p w14:paraId="313DBE64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主键索引，唯一标识设备</w:t>
            </w:r>
          </w:p>
        </w:tc>
      </w:tr>
      <w:tr w:rsidR="005D1265" w:rsidRPr="005D1265" w14:paraId="262D9F78" w14:textId="77777777" w:rsidTr="005D1265">
        <w:tc>
          <w:tcPr>
            <w:tcW w:w="238" w:type="pct"/>
            <w:hideMark/>
          </w:tcPr>
          <w:p w14:paraId="14BA460F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01" w:type="pct"/>
            <w:hideMark/>
          </w:tcPr>
          <w:p w14:paraId="491E5CE1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idx_device_farmland</w:t>
            </w:r>
          </w:p>
        </w:tc>
        <w:tc>
          <w:tcPr>
            <w:tcW w:w="854" w:type="pct"/>
            <w:hideMark/>
          </w:tcPr>
          <w:p w14:paraId="2CDDFCC1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farmland_id</w:t>
            </w:r>
          </w:p>
        </w:tc>
        <w:tc>
          <w:tcPr>
            <w:tcW w:w="939" w:type="pct"/>
            <w:hideMark/>
          </w:tcPr>
          <w:p w14:paraId="5B3649DC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非聚簇索引</w:t>
            </w:r>
          </w:p>
        </w:tc>
        <w:tc>
          <w:tcPr>
            <w:tcW w:w="598" w:type="pct"/>
            <w:hideMark/>
          </w:tcPr>
          <w:p w14:paraId="4CBC5D47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670" w:type="pct"/>
            <w:hideMark/>
          </w:tcPr>
          <w:p w14:paraId="71535D42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优化单农田下所有设备的查询（如大屏展示）</w:t>
            </w:r>
          </w:p>
        </w:tc>
      </w:tr>
      <w:tr w:rsidR="005D1265" w:rsidRPr="005D1265" w14:paraId="60EED71F" w14:textId="77777777" w:rsidTr="005D1265">
        <w:tc>
          <w:tcPr>
            <w:tcW w:w="238" w:type="pct"/>
            <w:hideMark/>
          </w:tcPr>
          <w:p w14:paraId="3F4B870D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01" w:type="pct"/>
            <w:hideMark/>
          </w:tcPr>
          <w:p w14:paraId="4F88CA00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idx_device_status</w:t>
            </w:r>
          </w:p>
        </w:tc>
        <w:tc>
          <w:tcPr>
            <w:tcW w:w="854" w:type="pct"/>
            <w:hideMark/>
          </w:tcPr>
          <w:p w14:paraId="4DBA3864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status,farmland_id</w:t>
            </w:r>
          </w:p>
        </w:tc>
        <w:tc>
          <w:tcPr>
            <w:tcW w:w="939" w:type="pct"/>
            <w:hideMark/>
          </w:tcPr>
          <w:p w14:paraId="7C123EB9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复合索引</w:t>
            </w:r>
          </w:p>
        </w:tc>
        <w:tc>
          <w:tcPr>
            <w:tcW w:w="598" w:type="pct"/>
            <w:hideMark/>
          </w:tcPr>
          <w:p w14:paraId="62FD3CB6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670" w:type="pct"/>
            <w:hideMark/>
          </w:tcPr>
          <w:p w14:paraId="280EF58C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优化按状态 + 农田筛选设备（如离线设备统计）</w:t>
            </w:r>
          </w:p>
        </w:tc>
      </w:tr>
      <w:tr w:rsidR="005D1265" w:rsidRPr="005D1265" w14:paraId="1823C7A2" w14:textId="77777777" w:rsidTr="005D1265">
        <w:tc>
          <w:tcPr>
            <w:tcW w:w="238" w:type="pct"/>
            <w:hideMark/>
          </w:tcPr>
          <w:p w14:paraId="45BFA33E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01" w:type="pct"/>
            <w:hideMark/>
          </w:tcPr>
          <w:p w14:paraId="63E65956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idx_device_code</w:t>
            </w:r>
          </w:p>
        </w:tc>
        <w:tc>
          <w:tcPr>
            <w:tcW w:w="854" w:type="pct"/>
            <w:hideMark/>
          </w:tcPr>
          <w:p w14:paraId="16FE33F4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device_code</w:t>
            </w:r>
          </w:p>
        </w:tc>
        <w:tc>
          <w:tcPr>
            <w:tcW w:w="939" w:type="pct"/>
            <w:hideMark/>
          </w:tcPr>
          <w:p w14:paraId="311BC6D9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唯一索引</w:t>
            </w:r>
          </w:p>
        </w:tc>
        <w:tc>
          <w:tcPr>
            <w:tcW w:w="598" w:type="pct"/>
            <w:hideMark/>
          </w:tcPr>
          <w:p w14:paraId="11A836F2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670" w:type="pct"/>
            <w:hideMark/>
          </w:tcPr>
          <w:p w14:paraId="7D5099A8" w14:textId="77777777" w:rsidR="005D1265" w:rsidRPr="005D1265" w:rsidRDefault="005D1265" w:rsidP="005D1265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D1265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唯一约束设备编号，优化设备定位查询</w:t>
            </w:r>
          </w:p>
        </w:tc>
      </w:tr>
    </w:tbl>
    <w:p w14:paraId="0C2AD4D0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6232F1CC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16F2E7FF" w14:textId="77777777" w:rsidR="009A66B8" w:rsidRPr="009A66B8" w:rsidRDefault="009A66B8" w:rsidP="009A66B8">
      <w:pPr>
        <w:spacing w:before="156" w:after="156"/>
        <w:rPr>
          <w:rFonts w:hint="eastAsia"/>
        </w:rPr>
      </w:pPr>
    </w:p>
    <w:p w14:paraId="705B7D7C" w14:textId="570A5EBE" w:rsidR="00F5726C" w:rsidRDefault="005040DB" w:rsidP="005040DB">
      <w:pPr>
        <w:pStyle w:val="2"/>
        <w:rPr>
          <w:rFonts w:ascii="黑体" w:hAnsi="黑体"/>
        </w:rPr>
      </w:pPr>
      <w:r w:rsidRPr="005040DB">
        <w:rPr>
          <w:rFonts w:ascii="黑体" w:hAnsi="黑体" w:hint="eastAsia"/>
        </w:rPr>
        <w:t>环境监测数据表（env_monitor_data）</w:t>
      </w:r>
    </w:p>
    <w:p w14:paraId="5FDC2F97" w14:textId="718B16F2" w:rsidR="009A66B8" w:rsidRDefault="009A66B8" w:rsidP="009A66B8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DB593B" w:rsidRPr="005040DB">
        <w:rPr>
          <w:rFonts w:hint="eastAsia"/>
        </w:rPr>
        <w:t>环境监测数据</w:t>
      </w:r>
      <w:r>
        <w:rPr>
          <w:rFonts w:hint="eastAsia"/>
        </w:rPr>
        <w:t>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A66B8" w14:paraId="2114F099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1D1A9EDB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14CF9B9" w14:textId="10940642" w:rsidR="009A66B8" w:rsidRDefault="00DB593B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 w:rsidRPr="005040DB">
              <w:rPr>
                <w:rFonts w:ascii="黑体" w:eastAsia="黑体" w:hAnsi="黑体" w:hint="eastAsia"/>
              </w:rPr>
              <w:t>env_monitor_data</w:t>
            </w:r>
          </w:p>
        </w:tc>
      </w:tr>
      <w:tr w:rsidR="009A66B8" w14:paraId="1375B45F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B5ECE83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F254285" w14:textId="0A41BE1E" w:rsidR="009A66B8" w:rsidRDefault="00DB593B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DB593B">
              <w:rPr>
                <w:rFonts w:hint="eastAsia"/>
                <w:color w:val="000000"/>
              </w:rPr>
              <w:t>环境监测数据</w:t>
            </w:r>
            <w:r w:rsidR="009A66B8">
              <w:rPr>
                <w:rFonts w:hint="eastAsia"/>
                <w:color w:val="000000"/>
              </w:rPr>
              <w:t>表</w:t>
            </w:r>
          </w:p>
        </w:tc>
      </w:tr>
    </w:tbl>
    <w:p w14:paraId="25956200" w14:textId="77777777" w:rsidR="009A66B8" w:rsidRDefault="009A66B8" w:rsidP="009A66B8">
      <w:pPr>
        <w:pStyle w:val="3"/>
      </w:pPr>
      <w:r>
        <w:rPr>
          <w:rFonts w:hint="eastAsia"/>
        </w:rPr>
        <w:t>表结构</w:t>
      </w:r>
    </w:p>
    <w:p w14:paraId="6EDD6A65" w14:textId="1A57EC8C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="00DB593B" w:rsidRPr="005040DB">
        <w:rPr>
          <w:rFonts w:hint="eastAsia"/>
        </w:rPr>
        <w:t>环境监测数据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9"/>
        <w:gridCol w:w="1276"/>
        <w:gridCol w:w="1276"/>
        <w:gridCol w:w="499"/>
        <w:gridCol w:w="782"/>
        <w:gridCol w:w="569"/>
        <w:gridCol w:w="1771"/>
        <w:gridCol w:w="640"/>
        <w:gridCol w:w="994"/>
      </w:tblGrid>
      <w:tr w:rsidR="00DB593B" w14:paraId="00355728" w14:textId="77777777" w:rsidTr="00690CB9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F47A11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39FB1D76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71A5FD4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07F161BC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523F28E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5C1154A6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066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1FE954A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55603C51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noWrap/>
            <w:vAlign w:val="center"/>
          </w:tcPr>
          <w:p w14:paraId="67F6C01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690CB9" w:rsidRPr="00690CB9" w14:paraId="1EBD6C88" w14:textId="77777777" w:rsidTr="00690CB9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69D6E3F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09B4CA4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0D7FCAE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9057588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17A9F7A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44C038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0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8F0753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监测记录唯一标识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A18DE6E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71A15A6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90CB9" w:rsidRPr="00690CB9" w14:paraId="4D527570" w14:textId="77777777" w:rsidTr="00690CB9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3F94E1C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36648E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device_id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7BC9A5E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97AC883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66B248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76622B1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0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44DC89A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采集设备 ID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158FCA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13A1C0A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90CB9" w:rsidRPr="00690CB9" w14:paraId="2D292A13" w14:textId="77777777" w:rsidTr="00690CB9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F70204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B942947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farmland_id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0053A6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D95CC64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6CEDDEF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9251036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0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DEBC129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关联农田 ID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85DF7B2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7F42B2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90CB9" w:rsidRPr="00690CB9" w14:paraId="4568659B" w14:textId="77777777" w:rsidTr="00690CB9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F3FF4BE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39CEEB1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monitor_time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67DFC0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A3B7364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C66FB0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8B77ACB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1EE9F01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监测时间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A56BA5C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C3842D2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90CB9" w:rsidRPr="00690CB9" w14:paraId="5353D9EF" w14:textId="77777777" w:rsidTr="00690CB9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10EB3C3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13327B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846F13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A6164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B25F1E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F7BEE4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063051F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温度（单位：℃）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1C85D5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B29039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90CB9" w:rsidRPr="00690CB9" w14:paraId="715EF34C" w14:textId="77777777" w:rsidTr="00690CB9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2DC9026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92D1FA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humidity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58E4B4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EB769B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A31E389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6F2E6B3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F891207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空气湿度（单位：% RH）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8858EC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6C43CD8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90CB9" w:rsidRPr="00690CB9" w14:paraId="619985F3" w14:textId="77777777" w:rsidTr="00690CB9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2A899BA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91E5CCB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light_intensity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CDACAF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0AA0D7A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6D3B252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26CEC0C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7A876A8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光照强度（单位：lux）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4DCCCE4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5AD3A12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90CB9" w:rsidRPr="00690CB9" w14:paraId="7DD237E5" w14:textId="77777777" w:rsidTr="00690CB9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9B4AB12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13ABAF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soil_moisture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4ADF965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1456099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D97B450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FED15A9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64E1DE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土壤含水率（单位：%）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A39C396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5112557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90CB9" w:rsidRPr="00690CB9" w14:paraId="794D8113" w14:textId="77777777" w:rsidTr="00690CB9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4B73C5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936C1E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soil_ph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A77472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12B0013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3,2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9AE9764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9F2C3E6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1523B6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土壤 PH 值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ABE9B83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D60E568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90CB9" w:rsidRPr="00690CB9" w14:paraId="75449F43" w14:textId="77777777" w:rsidTr="00690CB9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D5D9BE2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B31E8D1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wind_speed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4BD9136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778A50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A60B4CC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B04BE1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FFE4DBA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风速（单位：m/s）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9F8C7B1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8119317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90CB9" w:rsidRPr="00690CB9" w14:paraId="70CB987D" w14:textId="77777777" w:rsidTr="00690CB9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49EB93C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8352237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rainfall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96E75A3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A3F05D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490D2F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E8B7F0A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895A0F6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降雨量（单位：mm）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4CE0CC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358CD60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90CB9" w:rsidRPr="00690CB9" w14:paraId="71456FCE" w14:textId="77777777" w:rsidTr="00690CB9">
        <w:trPr>
          <w:trHeight w:val="312"/>
        </w:trPr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DA5F197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320332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B19119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3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183057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10365A8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5F8EA9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F0BED0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记录创建时间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D50E1A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8ABB6E" w14:textId="77777777" w:rsidR="00690CB9" w:rsidRPr="00690CB9" w:rsidRDefault="00690CB9" w:rsidP="00690CB9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90CB9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3570EBCF" w14:textId="77777777" w:rsidR="009A66B8" w:rsidRDefault="009A66B8" w:rsidP="009A66B8">
      <w:pPr>
        <w:pStyle w:val="3"/>
      </w:pPr>
      <w:r>
        <w:rPr>
          <w:rFonts w:hint="eastAsia"/>
        </w:rPr>
        <w:t>表索引</w:t>
      </w:r>
    </w:p>
    <w:p w14:paraId="48132BAE" w14:textId="75EB83CD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="00DB593B" w:rsidRPr="005040DB">
        <w:rPr>
          <w:rFonts w:hint="eastAsia"/>
        </w:rPr>
        <w:t>环境监测数据</w:t>
      </w:r>
      <w:r>
        <w:rPr>
          <w:rFonts w:hint="eastAsia"/>
        </w:rPr>
        <w:t>表索引</w:t>
      </w:r>
    </w:p>
    <w:tbl>
      <w:tblPr>
        <w:tblStyle w:val="a7"/>
        <w:tblW w:w="4998" w:type="pct"/>
        <w:tblLayout w:type="fixed"/>
        <w:tblLook w:val="04A0" w:firstRow="1" w:lastRow="0" w:firstColumn="1" w:lastColumn="0" w:noHBand="0" w:noVBand="1"/>
      </w:tblPr>
      <w:tblGrid>
        <w:gridCol w:w="396"/>
        <w:gridCol w:w="1447"/>
        <w:gridCol w:w="1561"/>
        <w:gridCol w:w="1133"/>
        <w:gridCol w:w="1275"/>
        <w:gridCol w:w="2019"/>
        <w:gridCol w:w="472"/>
      </w:tblGrid>
      <w:tr w:rsidR="003A7D6F" w14:paraId="7CA8DC10" w14:textId="77777777" w:rsidTr="003A7D6F">
        <w:tc>
          <w:tcPr>
            <w:tcW w:w="2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227F96F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3D04D8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94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93A801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6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451DD76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1984" w:type="pct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3A9B430" w14:textId="77777777" w:rsidR="009A66B8" w:rsidRDefault="009A66B8" w:rsidP="003A7D6F">
            <w:pPr>
              <w:spacing w:beforeLines="0" w:before="0" w:afterLines="0" w:after="0" w:line="240" w:lineRule="auto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0725161" w14:textId="18C36336" w:rsidR="009A66B8" w:rsidRDefault="003A7D6F" w:rsidP="003A7D6F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3A7D6F" w:rsidRPr="003A7D6F" w14:paraId="3AAD3D61" w14:textId="77777777" w:rsidTr="003A7D6F">
        <w:tc>
          <w:tcPr>
            <w:tcW w:w="238" w:type="pct"/>
            <w:hideMark/>
          </w:tcPr>
          <w:p w14:paraId="5681AB04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71" w:type="pct"/>
            <w:hideMark/>
          </w:tcPr>
          <w:p w14:paraId="478AAB2B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PRIMARY</w:t>
            </w:r>
          </w:p>
        </w:tc>
        <w:tc>
          <w:tcPr>
            <w:tcW w:w="940" w:type="pct"/>
            <w:hideMark/>
          </w:tcPr>
          <w:p w14:paraId="2DD56DFC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682" w:type="pct"/>
            <w:hideMark/>
          </w:tcPr>
          <w:p w14:paraId="6FE91C75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聚簇索引</w:t>
            </w:r>
          </w:p>
        </w:tc>
        <w:tc>
          <w:tcPr>
            <w:tcW w:w="768" w:type="pct"/>
            <w:hideMark/>
          </w:tcPr>
          <w:p w14:paraId="5CF5B262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500" w:type="pct"/>
            <w:gridSpan w:val="2"/>
            <w:hideMark/>
          </w:tcPr>
          <w:p w14:paraId="58C9396F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主键索引，唯一标识监测记录</w:t>
            </w:r>
          </w:p>
        </w:tc>
      </w:tr>
      <w:tr w:rsidR="003A7D6F" w:rsidRPr="003A7D6F" w14:paraId="39989685" w14:textId="77777777" w:rsidTr="003A7D6F">
        <w:tc>
          <w:tcPr>
            <w:tcW w:w="238" w:type="pct"/>
            <w:hideMark/>
          </w:tcPr>
          <w:p w14:paraId="231874DA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71" w:type="pct"/>
            <w:hideMark/>
          </w:tcPr>
          <w:p w14:paraId="7C479506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idx_env_device_time</w:t>
            </w:r>
          </w:p>
        </w:tc>
        <w:tc>
          <w:tcPr>
            <w:tcW w:w="940" w:type="pct"/>
            <w:hideMark/>
          </w:tcPr>
          <w:p w14:paraId="612D1278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device_id,monitor_time</w:t>
            </w:r>
          </w:p>
        </w:tc>
        <w:tc>
          <w:tcPr>
            <w:tcW w:w="682" w:type="pct"/>
            <w:hideMark/>
          </w:tcPr>
          <w:p w14:paraId="192A7936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复合索引</w:t>
            </w:r>
          </w:p>
        </w:tc>
        <w:tc>
          <w:tcPr>
            <w:tcW w:w="768" w:type="pct"/>
            <w:hideMark/>
          </w:tcPr>
          <w:p w14:paraId="0D78CA83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500" w:type="pct"/>
            <w:gridSpan w:val="2"/>
            <w:hideMark/>
          </w:tcPr>
          <w:p w14:paraId="6DFDB869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优化单设备历史数据查询（如趋势图表）</w:t>
            </w:r>
          </w:p>
        </w:tc>
      </w:tr>
      <w:tr w:rsidR="003A7D6F" w:rsidRPr="003A7D6F" w14:paraId="1782667B" w14:textId="77777777" w:rsidTr="003A7D6F">
        <w:tc>
          <w:tcPr>
            <w:tcW w:w="238" w:type="pct"/>
            <w:hideMark/>
          </w:tcPr>
          <w:p w14:paraId="2DD34841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71" w:type="pct"/>
            <w:hideMark/>
          </w:tcPr>
          <w:p w14:paraId="1D87BA96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idx_env_farmland_time</w:t>
            </w:r>
          </w:p>
        </w:tc>
        <w:tc>
          <w:tcPr>
            <w:tcW w:w="940" w:type="pct"/>
            <w:hideMark/>
          </w:tcPr>
          <w:p w14:paraId="7B0DBF37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farmland_id,monitor_time</w:t>
            </w:r>
          </w:p>
        </w:tc>
        <w:tc>
          <w:tcPr>
            <w:tcW w:w="682" w:type="pct"/>
            <w:hideMark/>
          </w:tcPr>
          <w:p w14:paraId="596DA00F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复合索引</w:t>
            </w:r>
          </w:p>
        </w:tc>
        <w:tc>
          <w:tcPr>
            <w:tcW w:w="768" w:type="pct"/>
            <w:hideMark/>
          </w:tcPr>
          <w:p w14:paraId="5DA23BAF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500" w:type="pct"/>
            <w:gridSpan w:val="2"/>
            <w:hideMark/>
          </w:tcPr>
          <w:p w14:paraId="33D8996B" w14:textId="77777777" w:rsidR="003A7D6F" w:rsidRPr="003A7D6F" w:rsidRDefault="003A7D6F" w:rsidP="003A7D6F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3A7D6F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优化单农田时间范围内的环境数据统计</w:t>
            </w:r>
          </w:p>
        </w:tc>
      </w:tr>
    </w:tbl>
    <w:p w14:paraId="5851A4E9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4F3070AF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1D726BA7" w14:textId="77777777" w:rsidR="009A66B8" w:rsidRPr="009A66B8" w:rsidRDefault="009A66B8" w:rsidP="009A66B8">
      <w:pPr>
        <w:spacing w:before="156" w:after="156"/>
        <w:rPr>
          <w:rFonts w:hint="eastAsia"/>
        </w:rPr>
      </w:pPr>
    </w:p>
    <w:p w14:paraId="4F38AB96" w14:textId="0E52B2F6" w:rsidR="005040DB" w:rsidRDefault="005040DB" w:rsidP="005040DB">
      <w:pPr>
        <w:pStyle w:val="2"/>
        <w:rPr>
          <w:rFonts w:ascii="黑体" w:hAnsi="黑体"/>
        </w:rPr>
      </w:pPr>
      <w:r w:rsidRPr="005040DB">
        <w:rPr>
          <w:rFonts w:ascii="黑体" w:hAnsi="黑体" w:hint="eastAsia"/>
        </w:rPr>
        <w:t>AI 识别结果表（ai_recognize_result）</w:t>
      </w:r>
    </w:p>
    <w:p w14:paraId="01755401" w14:textId="77777777" w:rsidR="009A66B8" w:rsidRDefault="009A66B8" w:rsidP="009A66B8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系统用户表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A66B8" w14:paraId="7BF35872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0D245FB7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778AF8C" w14:textId="0201C5E4" w:rsidR="009A66B8" w:rsidRDefault="00690CB9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 w:rsidRPr="005040DB">
              <w:rPr>
                <w:rFonts w:ascii="黑体" w:eastAsia="黑体" w:hAnsi="黑体" w:hint="eastAsia"/>
              </w:rPr>
              <w:t>ai_recognize_result</w:t>
            </w:r>
          </w:p>
        </w:tc>
      </w:tr>
      <w:tr w:rsidR="009A66B8" w14:paraId="312E23E4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19519FB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01282BC" w14:textId="562BB566" w:rsidR="009A66B8" w:rsidRDefault="00690CB9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690CB9">
              <w:rPr>
                <w:rFonts w:hint="eastAsia"/>
                <w:color w:val="000000"/>
              </w:rPr>
              <w:t xml:space="preserve">AI </w:t>
            </w:r>
            <w:r w:rsidRPr="00690CB9">
              <w:rPr>
                <w:rFonts w:hint="eastAsia"/>
                <w:color w:val="000000"/>
              </w:rPr>
              <w:t>识别结果</w:t>
            </w:r>
            <w:r w:rsidR="009A66B8">
              <w:rPr>
                <w:rFonts w:hint="eastAsia"/>
                <w:color w:val="000000"/>
              </w:rPr>
              <w:t>表</w:t>
            </w:r>
          </w:p>
        </w:tc>
      </w:tr>
    </w:tbl>
    <w:p w14:paraId="5223A124" w14:textId="77777777" w:rsidR="009A66B8" w:rsidRDefault="009A66B8" w:rsidP="009A66B8">
      <w:pPr>
        <w:pStyle w:val="3"/>
      </w:pPr>
      <w:r>
        <w:rPr>
          <w:rFonts w:hint="eastAsia"/>
        </w:rPr>
        <w:t>表结构</w:t>
      </w:r>
    </w:p>
    <w:p w14:paraId="3BE9CE93" w14:textId="274BE47B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="00690CB9" w:rsidRPr="005040DB">
        <w:rPr>
          <w:rFonts w:hint="eastAsia"/>
        </w:rPr>
        <w:t>AI 识别结果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7"/>
        <w:gridCol w:w="1224"/>
        <w:gridCol w:w="1161"/>
        <w:gridCol w:w="468"/>
        <w:gridCol w:w="720"/>
        <w:gridCol w:w="531"/>
        <w:gridCol w:w="1602"/>
        <w:gridCol w:w="1224"/>
        <w:gridCol w:w="909"/>
      </w:tblGrid>
      <w:tr w:rsidR="00667C3A" w14:paraId="5C3A710C" w14:textId="77777777" w:rsidTr="00667C3A">
        <w:trPr>
          <w:trHeight w:val="312"/>
        </w:trPr>
        <w:tc>
          <w:tcPr>
            <w:tcW w:w="2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3A6B7D8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DE79628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6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87881A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213C18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F3752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8E1A28B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9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25B5B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BA0E9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5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CFA002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667C3A" w:rsidRPr="00667C3A" w14:paraId="2683F4E3" w14:textId="77777777" w:rsidTr="00667C3A">
        <w:trPr>
          <w:trHeight w:val="312"/>
        </w:trPr>
        <w:tc>
          <w:tcPr>
            <w:tcW w:w="2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A49D7D3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DE97380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000B1AB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ACC17D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F87C67A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6D63000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PK</w:t>
            </w:r>
          </w:p>
        </w:tc>
        <w:tc>
          <w:tcPr>
            <w:tcW w:w="9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1FC6F9B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识别记录唯一标识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C524DAD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C7A9A73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67C3A" w:rsidRPr="00667C3A" w14:paraId="2BB0791B" w14:textId="77777777" w:rsidTr="00667C3A">
        <w:trPr>
          <w:trHeight w:val="312"/>
        </w:trPr>
        <w:tc>
          <w:tcPr>
            <w:tcW w:w="2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F566A67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13CC544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device_id</w:t>
            </w:r>
          </w:p>
        </w:tc>
        <w:tc>
          <w:tcPr>
            <w:tcW w:w="6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3687EFF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DCC671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2B5B3AC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FBA800F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9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0CFB098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采集设备 ID（摄像头）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AB67556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4C02DF9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67C3A" w:rsidRPr="00667C3A" w14:paraId="57C4AEE9" w14:textId="77777777" w:rsidTr="00667C3A">
        <w:trPr>
          <w:trHeight w:val="312"/>
        </w:trPr>
        <w:tc>
          <w:tcPr>
            <w:tcW w:w="2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C22DDDF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A67E6A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farmland_id</w:t>
            </w:r>
          </w:p>
        </w:tc>
        <w:tc>
          <w:tcPr>
            <w:tcW w:w="6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4C9083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A50A98F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85C718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3385D0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9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9A148D7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关联农田 ID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B743680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45B9089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67C3A" w:rsidRPr="00667C3A" w14:paraId="4EB4F681" w14:textId="77777777" w:rsidTr="00667C3A">
        <w:trPr>
          <w:trHeight w:val="312"/>
        </w:trPr>
        <w:tc>
          <w:tcPr>
            <w:tcW w:w="2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F770400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E1484C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recognize_time</w:t>
            </w:r>
          </w:p>
        </w:tc>
        <w:tc>
          <w:tcPr>
            <w:tcW w:w="6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9F4C58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40C9C7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68989DF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7AFACA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9F3FBDC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识别时间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121704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109C41A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67C3A" w:rsidRPr="00667C3A" w14:paraId="1FC1520B" w14:textId="77777777" w:rsidTr="00667C3A">
        <w:trPr>
          <w:trHeight w:val="312"/>
        </w:trPr>
        <w:tc>
          <w:tcPr>
            <w:tcW w:w="2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F61A3A2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CF3F7D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image_id</w:t>
            </w:r>
          </w:p>
        </w:tc>
        <w:tc>
          <w:tcPr>
            <w:tcW w:w="6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C37CBF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295792A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560891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936105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6FDB517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图片 ID（关联 MinIO）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18F6A5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BACFC3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67C3A" w:rsidRPr="00667C3A" w14:paraId="3516FB4E" w14:textId="77777777" w:rsidTr="00667C3A">
        <w:trPr>
          <w:trHeight w:val="312"/>
        </w:trPr>
        <w:tc>
          <w:tcPr>
            <w:tcW w:w="2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675408B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B39F873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video_id</w:t>
            </w:r>
          </w:p>
        </w:tc>
        <w:tc>
          <w:tcPr>
            <w:tcW w:w="6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9FD3975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9203B5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6A53E86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C5C799D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2B25B32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视频 ID（关联 MinIO）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F615B03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4ED77BA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67C3A" w:rsidRPr="00667C3A" w14:paraId="30D93178" w14:textId="77777777" w:rsidTr="00667C3A">
        <w:trPr>
          <w:trHeight w:val="312"/>
        </w:trPr>
        <w:tc>
          <w:tcPr>
            <w:tcW w:w="2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DB3A5EB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FF10641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recognize_result</w:t>
            </w:r>
          </w:p>
        </w:tc>
        <w:tc>
          <w:tcPr>
            <w:tcW w:w="6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C89DC4E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D57D5F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C37619B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3A844B5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60C5F2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识别结果（病虫害名称）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096A7DD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B27FAF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67C3A" w:rsidRPr="00667C3A" w14:paraId="44C0F4B4" w14:textId="77777777" w:rsidTr="00667C3A">
        <w:trPr>
          <w:trHeight w:val="312"/>
        </w:trPr>
        <w:tc>
          <w:tcPr>
            <w:tcW w:w="2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74B9AB8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7B3B51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pest_id</w:t>
            </w:r>
          </w:p>
        </w:tc>
        <w:tc>
          <w:tcPr>
            <w:tcW w:w="6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9F6E49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356DAE3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617ED63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FACE45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9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C82F12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关联病虫害 ID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8C27EB5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883D64D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67C3A" w:rsidRPr="00667C3A" w14:paraId="349DBC9C" w14:textId="77777777" w:rsidTr="00667C3A">
        <w:trPr>
          <w:trHeight w:val="312"/>
        </w:trPr>
        <w:tc>
          <w:tcPr>
            <w:tcW w:w="2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9788817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09A701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pest_level</w:t>
            </w:r>
          </w:p>
        </w:tc>
        <w:tc>
          <w:tcPr>
            <w:tcW w:w="6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D58CA98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2612561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3E3ACF6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06F5873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AA100A8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病虫害等级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A2EE71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轻度，中度，重度</w:t>
            </w:r>
          </w:p>
        </w:tc>
        <w:tc>
          <w:tcPr>
            <w:tcW w:w="5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EA254D7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67C3A" w:rsidRPr="00667C3A" w14:paraId="21EC1EA2" w14:textId="77777777" w:rsidTr="00667C3A">
        <w:trPr>
          <w:trHeight w:val="312"/>
        </w:trPr>
        <w:tc>
          <w:tcPr>
            <w:tcW w:w="2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25973EE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CC14155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ai_suggestion</w:t>
            </w:r>
          </w:p>
        </w:tc>
        <w:tc>
          <w:tcPr>
            <w:tcW w:w="6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F44BD7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30E81DF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993123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5FEDF7B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D074BC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AI 防治建议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1B1E4C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86626D3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667C3A" w:rsidRPr="00667C3A" w14:paraId="5541729E" w14:textId="77777777" w:rsidTr="00667C3A">
        <w:trPr>
          <w:trHeight w:val="312"/>
        </w:trPr>
        <w:tc>
          <w:tcPr>
            <w:tcW w:w="2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A5FE63E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10DDF8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69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206044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8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B19DD20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A451F52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8CF48A8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2333E5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记录创建时间</w:t>
            </w:r>
          </w:p>
        </w:tc>
        <w:tc>
          <w:tcPr>
            <w:tcW w:w="73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88A8A04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5DDB3A3" w14:textId="77777777" w:rsidR="00667C3A" w:rsidRPr="00667C3A" w:rsidRDefault="00667C3A" w:rsidP="00667C3A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667C3A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21BFF336" w14:textId="77777777" w:rsidR="009A66B8" w:rsidRDefault="009A66B8" w:rsidP="009A66B8">
      <w:pPr>
        <w:pStyle w:val="3"/>
      </w:pPr>
      <w:r>
        <w:rPr>
          <w:rFonts w:hint="eastAsia"/>
        </w:rPr>
        <w:t>表索引</w:t>
      </w:r>
    </w:p>
    <w:p w14:paraId="5BE2274C" w14:textId="22C5711A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="00690CB9" w:rsidRPr="005040DB">
        <w:rPr>
          <w:rFonts w:hint="eastAsia"/>
        </w:rPr>
        <w:t>AI 识别结果</w:t>
      </w:r>
      <w:r>
        <w:rPr>
          <w:rFonts w:hint="eastAsia"/>
        </w:rPr>
        <w:t>表索引</w:t>
      </w:r>
    </w:p>
    <w:tbl>
      <w:tblPr>
        <w:tblStyle w:val="a7"/>
        <w:tblW w:w="4998" w:type="pct"/>
        <w:tblLayout w:type="fixed"/>
        <w:tblLook w:val="04A0" w:firstRow="1" w:lastRow="0" w:firstColumn="1" w:lastColumn="0" w:noHBand="0" w:noVBand="1"/>
      </w:tblPr>
      <w:tblGrid>
        <w:gridCol w:w="396"/>
        <w:gridCol w:w="1446"/>
        <w:gridCol w:w="1559"/>
        <w:gridCol w:w="1702"/>
        <w:gridCol w:w="993"/>
        <w:gridCol w:w="2207"/>
      </w:tblGrid>
      <w:tr w:rsidR="00591FFE" w14:paraId="61F4EE43" w14:textId="77777777" w:rsidTr="00591FFE">
        <w:tc>
          <w:tcPr>
            <w:tcW w:w="2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0E0A6FCB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16F88C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9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EDEFF7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102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BFAD1B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04C4BE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132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A08781D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591FFE" w:rsidRPr="00591FFE" w14:paraId="4C0B1FE4" w14:textId="77777777" w:rsidTr="00591FFE">
        <w:tc>
          <w:tcPr>
            <w:tcW w:w="238" w:type="pct"/>
            <w:hideMark/>
          </w:tcPr>
          <w:p w14:paraId="3347CB2C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71" w:type="pct"/>
            <w:hideMark/>
          </w:tcPr>
          <w:p w14:paraId="644A1EC4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PRIMARY</w:t>
            </w:r>
          </w:p>
        </w:tc>
        <w:tc>
          <w:tcPr>
            <w:tcW w:w="939" w:type="pct"/>
            <w:hideMark/>
          </w:tcPr>
          <w:p w14:paraId="0A8B1F7F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25" w:type="pct"/>
            <w:hideMark/>
          </w:tcPr>
          <w:p w14:paraId="1643F9E5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聚簇索引</w:t>
            </w:r>
          </w:p>
        </w:tc>
        <w:tc>
          <w:tcPr>
            <w:tcW w:w="598" w:type="pct"/>
            <w:hideMark/>
          </w:tcPr>
          <w:p w14:paraId="48D686DB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329" w:type="pct"/>
            <w:hideMark/>
          </w:tcPr>
          <w:p w14:paraId="69005008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主键索引，唯一标识识别记录</w:t>
            </w:r>
          </w:p>
        </w:tc>
      </w:tr>
      <w:tr w:rsidR="00591FFE" w:rsidRPr="00591FFE" w14:paraId="4BCAD8D8" w14:textId="77777777" w:rsidTr="00591FFE">
        <w:tc>
          <w:tcPr>
            <w:tcW w:w="238" w:type="pct"/>
            <w:hideMark/>
          </w:tcPr>
          <w:p w14:paraId="61D357A0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71" w:type="pct"/>
            <w:hideMark/>
          </w:tcPr>
          <w:p w14:paraId="03D58140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idx_ai_farmland_time</w:t>
            </w:r>
          </w:p>
        </w:tc>
        <w:tc>
          <w:tcPr>
            <w:tcW w:w="939" w:type="pct"/>
            <w:hideMark/>
          </w:tcPr>
          <w:p w14:paraId="30CC2BD9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farmland_id,recognize_time</w:t>
            </w:r>
          </w:p>
        </w:tc>
        <w:tc>
          <w:tcPr>
            <w:tcW w:w="1025" w:type="pct"/>
            <w:hideMark/>
          </w:tcPr>
          <w:p w14:paraId="23BAF522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复合索引</w:t>
            </w:r>
          </w:p>
        </w:tc>
        <w:tc>
          <w:tcPr>
            <w:tcW w:w="598" w:type="pct"/>
            <w:hideMark/>
          </w:tcPr>
          <w:p w14:paraId="565ACFE6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329" w:type="pct"/>
            <w:hideMark/>
          </w:tcPr>
          <w:p w14:paraId="74E68D62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优化单农田时间范围内的识别结果查询</w:t>
            </w:r>
          </w:p>
        </w:tc>
      </w:tr>
      <w:tr w:rsidR="00591FFE" w:rsidRPr="00591FFE" w14:paraId="168E57DE" w14:textId="77777777" w:rsidTr="00591FFE">
        <w:tc>
          <w:tcPr>
            <w:tcW w:w="238" w:type="pct"/>
            <w:hideMark/>
          </w:tcPr>
          <w:p w14:paraId="3FEDB434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71" w:type="pct"/>
            <w:hideMark/>
          </w:tcPr>
          <w:p w14:paraId="1D2711A6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idx_ai_pest_level</w:t>
            </w:r>
          </w:p>
        </w:tc>
        <w:tc>
          <w:tcPr>
            <w:tcW w:w="939" w:type="pct"/>
            <w:hideMark/>
          </w:tcPr>
          <w:p w14:paraId="7EDCD036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pest_id,pest_level</w:t>
            </w:r>
          </w:p>
        </w:tc>
        <w:tc>
          <w:tcPr>
            <w:tcW w:w="1025" w:type="pct"/>
            <w:hideMark/>
          </w:tcPr>
          <w:p w14:paraId="782CAFAF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复合索引</w:t>
            </w:r>
          </w:p>
        </w:tc>
        <w:tc>
          <w:tcPr>
            <w:tcW w:w="598" w:type="pct"/>
            <w:hideMark/>
          </w:tcPr>
          <w:p w14:paraId="655CC761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329" w:type="pct"/>
            <w:hideMark/>
          </w:tcPr>
          <w:p w14:paraId="3359C95A" w14:textId="77777777" w:rsidR="00591FFE" w:rsidRPr="00591FFE" w:rsidRDefault="00591FFE" w:rsidP="00591FF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591FF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优化按病虫害类型 + 等级筛选（如重度虫害统计）</w:t>
            </w:r>
          </w:p>
        </w:tc>
      </w:tr>
    </w:tbl>
    <w:p w14:paraId="7687C50C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519F517F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7557753D" w14:textId="77777777" w:rsidR="009A66B8" w:rsidRPr="009A66B8" w:rsidRDefault="009A66B8" w:rsidP="009A66B8">
      <w:pPr>
        <w:spacing w:before="156" w:after="156"/>
        <w:rPr>
          <w:rFonts w:hint="eastAsia"/>
        </w:rPr>
      </w:pPr>
    </w:p>
    <w:p w14:paraId="3D7E35B7" w14:textId="76F247EE" w:rsidR="0062576B" w:rsidRDefault="0062576B" w:rsidP="0062576B">
      <w:pPr>
        <w:pStyle w:val="2"/>
        <w:rPr>
          <w:rFonts w:ascii="黑体" w:hAnsi="黑体"/>
        </w:rPr>
      </w:pPr>
      <w:r w:rsidRPr="0062576B">
        <w:rPr>
          <w:rFonts w:ascii="黑体" w:hAnsi="黑体" w:hint="eastAsia"/>
        </w:rPr>
        <w:t>操作日志表（operation_log）</w:t>
      </w:r>
    </w:p>
    <w:p w14:paraId="5F4743CC" w14:textId="77777777" w:rsidR="009A66B8" w:rsidRDefault="009A66B8" w:rsidP="009A66B8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系统用户表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A66B8" w14:paraId="1C6E2778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4C00E4AA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9513BC0" w14:textId="025B1045" w:rsidR="009A66B8" w:rsidRDefault="00667C3A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 w:rsidRPr="0062576B">
              <w:rPr>
                <w:rFonts w:ascii="黑体" w:eastAsia="黑体" w:hAnsi="黑体" w:hint="eastAsia"/>
              </w:rPr>
              <w:t>operation_log</w:t>
            </w:r>
          </w:p>
        </w:tc>
      </w:tr>
      <w:tr w:rsidR="009A66B8" w14:paraId="41267FDE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8ECDD97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1FDD022" w14:textId="3E19ACC6" w:rsidR="009A66B8" w:rsidRDefault="00667C3A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667C3A">
              <w:rPr>
                <w:rFonts w:hint="eastAsia"/>
                <w:color w:val="000000"/>
              </w:rPr>
              <w:t>操作日志</w:t>
            </w:r>
            <w:r w:rsidR="009A66B8">
              <w:rPr>
                <w:rFonts w:hint="eastAsia"/>
                <w:color w:val="000000"/>
              </w:rPr>
              <w:t>表</w:t>
            </w:r>
          </w:p>
        </w:tc>
      </w:tr>
    </w:tbl>
    <w:p w14:paraId="7D04477A" w14:textId="77777777" w:rsidR="009A66B8" w:rsidRDefault="009A66B8" w:rsidP="009A66B8">
      <w:pPr>
        <w:pStyle w:val="3"/>
      </w:pPr>
      <w:r>
        <w:rPr>
          <w:rFonts w:hint="eastAsia"/>
        </w:rPr>
        <w:t>表结构</w:t>
      </w:r>
    </w:p>
    <w:p w14:paraId="28371FBD" w14:textId="38CE51C3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="00667C3A" w:rsidRPr="0062576B">
        <w:rPr>
          <w:rFonts w:hint="eastAsia"/>
        </w:rPr>
        <w:t>操作日志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3"/>
        <w:gridCol w:w="1085"/>
        <w:gridCol w:w="1032"/>
        <w:gridCol w:w="434"/>
        <w:gridCol w:w="651"/>
        <w:gridCol w:w="488"/>
        <w:gridCol w:w="1630"/>
        <w:gridCol w:w="1739"/>
        <w:gridCol w:w="814"/>
      </w:tblGrid>
      <w:tr w:rsidR="0024585B" w14:paraId="0536C6D0" w14:textId="77777777" w:rsidTr="0024585B">
        <w:trPr>
          <w:trHeight w:val="312"/>
        </w:trPr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5C9586B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6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851FB0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6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17320C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0E7EABA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24987D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2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2FAF916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9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132764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0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7EFEE2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4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A908478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24585B" w:rsidRPr="0024585B" w14:paraId="0DB29CB3" w14:textId="77777777" w:rsidTr="0024585B">
        <w:trPr>
          <w:trHeight w:val="312"/>
        </w:trPr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E177092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44666C2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E0F286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FC4D48B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D1ADED7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AE3D22C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PK</w:t>
            </w:r>
          </w:p>
        </w:tc>
        <w:tc>
          <w:tcPr>
            <w:tcW w:w="9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02A365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日志唯一标识</w:t>
            </w:r>
          </w:p>
        </w:tc>
        <w:tc>
          <w:tcPr>
            <w:tcW w:w="10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D43497B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66F42F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24585B" w:rsidRPr="0024585B" w14:paraId="7DF9092B" w14:textId="77777777" w:rsidTr="0024585B">
        <w:trPr>
          <w:trHeight w:val="312"/>
        </w:trPr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832288A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6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74A01BC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operator_id</w:t>
            </w:r>
          </w:p>
        </w:tc>
        <w:tc>
          <w:tcPr>
            <w:tcW w:w="6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316DB3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4A5526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B18CF0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878B007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9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905B20A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操作人 ID（关联 sys_user）</w:t>
            </w:r>
          </w:p>
        </w:tc>
        <w:tc>
          <w:tcPr>
            <w:tcW w:w="10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A8C1E00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C679CDA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24585B" w:rsidRPr="0024585B" w14:paraId="202709C4" w14:textId="77777777" w:rsidTr="0024585B">
        <w:trPr>
          <w:trHeight w:val="312"/>
        </w:trPr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5E1BCBE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12A442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operation_type</w:t>
            </w:r>
          </w:p>
        </w:tc>
        <w:tc>
          <w:tcPr>
            <w:tcW w:w="6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6344CA4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F6D3985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C448C98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CD25E8F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D828EC3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操作类型</w:t>
            </w:r>
          </w:p>
        </w:tc>
        <w:tc>
          <w:tcPr>
            <w:tcW w:w="10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4AB7726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设备控制，灌溉指令，施肥指令</w:t>
            </w:r>
          </w:p>
        </w:tc>
        <w:tc>
          <w:tcPr>
            <w:tcW w:w="4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106E25F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24585B" w:rsidRPr="0024585B" w14:paraId="7F89A46A" w14:textId="77777777" w:rsidTr="0024585B">
        <w:trPr>
          <w:trHeight w:val="312"/>
        </w:trPr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4AE60F9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0CAEFDA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operation_result</w:t>
            </w:r>
          </w:p>
        </w:tc>
        <w:tc>
          <w:tcPr>
            <w:tcW w:w="6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6024F0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75BB24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A994300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4AC5FBE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3E1E8E5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操作结果</w:t>
            </w:r>
          </w:p>
        </w:tc>
        <w:tc>
          <w:tcPr>
            <w:tcW w:w="10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B0701C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成功，失败</w:t>
            </w:r>
          </w:p>
        </w:tc>
        <w:tc>
          <w:tcPr>
            <w:tcW w:w="4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C9B0A0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24585B" w:rsidRPr="0024585B" w14:paraId="0107F690" w14:textId="77777777" w:rsidTr="0024585B">
        <w:trPr>
          <w:trHeight w:val="312"/>
        </w:trPr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E7582D9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6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D29A0E9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operation_time</w:t>
            </w:r>
          </w:p>
        </w:tc>
        <w:tc>
          <w:tcPr>
            <w:tcW w:w="6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10F01EF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7C9E7E4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D20D43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53B1B5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5D55C06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操作时间</w:t>
            </w:r>
          </w:p>
        </w:tc>
        <w:tc>
          <w:tcPr>
            <w:tcW w:w="10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3821E7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5797EF2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24585B" w:rsidRPr="0024585B" w14:paraId="54BA0612" w14:textId="77777777" w:rsidTr="0024585B">
        <w:trPr>
          <w:trHeight w:val="312"/>
        </w:trPr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98AB453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6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34AEF7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device_id</w:t>
            </w:r>
          </w:p>
        </w:tc>
        <w:tc>
          <w:tcPr>
            <w:tcW w:w="6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52924C5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6744C12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97125A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CA7C8EE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9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BD4422D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操作设备 ID（如灌溉设备）</w:t>
            </w:r>
          </w:p>
        </w:tc>
        <w:tc>
          <w:tcPr>
            <w:tcW w:w="10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8FBB1F6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AE6D65B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24585B" w:rsidRPr="0024585B" w14:paraId="5115A7D8" w14:textId="77777777" w:rsidTr="0024585B">
        <w:trPr>
          <w:trHeight w:val="312"/>
        </w:trPr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F87D666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6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938FC8C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image_id</w:t>
            </w:r>
          </w:p>
        </w:tc>
        <w:tc>
          <w:tcPr>
            <w:tcW w:w="6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A3D3325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DFD354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DBB22E5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367BD1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38C57C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关联图片 ID（如有）</w:t>
            </w:r>
          </w:p>
        </w:tc>
        <w:tc>
          <w:tcPr>
            <w:tcW w:w="10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4FD079B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198BD1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24585B" w:rsidRPr="0024585B" w14:paraId="32409225" w14:textId="77777777" w:rsidTr="0024585B">
        <w:trPr>
          <w:trHeight w:val="312"/>
        </w:trPr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6D4D7EB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6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6C3307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video_id</w:t>
            </w:r>
          </w:p>
        </w:tc>
        <w:tc>
          <w:tcPr>
            <w:tcW w:w="6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EE7985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2B8C566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79AAFB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A11941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A52A3B0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关联视频 ID（如有）</w:t>
            </w:r>
          </w:p>
        </w:tc>
        <w:tc>
          <w:tcPr>
            <w:tcW w:w="10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F5E5EF2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26D32C0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24585B" w:rsidRPr="0024585B" w14:paraId="7A662B9E" w14:textId="77777777" w:rsidTr="0024585B">
        <w:trPr>
          <w:trHeight w:val="312"/>
        </w:trPr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233573A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6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6A64F58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operation_desc</w:t>
            </w:r>
          </w:p>
        </w:tc>
        <w:tc>
          <w:tcPr>
            <w:tcW w:w="6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3EC5CD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371359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FEE4147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2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4B3C0C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B4B90EB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操作描述</w:t>
            </w:r>
          </w:p>
        </w:tc>
        <w:tc>
          <w:tcPr>
            <w:tcW w:w="10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D036B41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3654F5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24585B" w:rsidRPr="0024585B" w14:paraId="644A175A" w14:textId="77777777" w:rsidTr="0024585B">
        <w:trPr>
          <w:trHeight w:val="312"/>
        </w:trPr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CA44CE7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27012E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6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164EB39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6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7A0B54F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3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587C1B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29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9DDA91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D6E6CF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日志创建时间</w:t>
            </w:r>
          </w:p>
        </w:tc>
        <w:tc>
          <w:tcPr>
            <w:tcW w:w="104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61700A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9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13E522" w14:textId="77777777" w:rsidR="0024585B" w:rsidRPr="0024585B" w:rsidRDefault="0024585B" w:rsidP="0024585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24585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6D381961" w14:textId="77777777" w:rsidR="009A66B8" w:rsidRDefault="009A66B8" w:rsidP="009A66B8">
      <w:pPr>
        <w:pStyle w:val="3"/>
      </w:pPr>
      <w:r>
        <w:rPr>
          <w:rFonts w:hint="eastAsia"/>
        </w:rPr>
        <w:t>表索引</w:t>
      </w:r>
    </w:p>
    <w:p w14:paraId="1C329D2B" w14:textId="7E4F2214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="00667C3A" w:rsidRPr="0062576B">
        <w:rPr>
          <w:rFonts w:hint="eastAsia"/>
        </w:rPr>
        <w:t>操作日志</w:t>
      </w:r>
      <w:r>
        <w:rPr>
          <w:rFonts w:hint="eastAsia"/>
        </w:rPr>
        <w:t>表索引</w:t>
      </w:r>
    </w:p>
    <w:tbl>
      <w:tblPr>
        <w:tblStyle w:val="a7"/>
        <w:tblW w:w="4998" w:type="pct"/>
        <w:tblLook w:val="04A0" w:firstRow="1" w:lastRow="0" w:firstColumn="1" w:lastColumn="0" w:noHBand="0" w:noVBand="1"/>
      </w:tblPr>
      <w:tblGrid>
        <w:gridCol w:w="793"/>
        <w:gridCol w:w="1288"/>
        <w:gridCol w:w="2775"/>
        <w:gridCol w:w="1287"/>
        <w:gridCol w:w="1287"/>
        <w:gridCol w:w="873"/>
      </w:tblGrid>
      <w:tr w:rsidR="009A66B8" w14:paraId="062DCA64" w14:textId="77777777" w:rsidTr="00733C35">
        <w:tc>
          <w:tcPr>
            <w:tcW w:w="47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5CC44912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1341832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167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6911C2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7F1732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4DBBCE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52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CEA5E3B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9A66B8" w14:paraId="6B99415F" w14:textId="77777777" w:rsidTr="00733C35">
        <w:tc>
          <w:tcPr>
            <w:tcW w:w="47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5BA0059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BAC1BA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4AD3D1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50D8561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2C2B4E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2A2D38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07FDD9BC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DD238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6A02A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B1B6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869AA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A477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3AC18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23BF86EF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6B094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0E8D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1807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9E81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A71B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8158C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40D2D84B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847F5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D404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76EBB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FE9B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57C4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D7A2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1D46EA66" w14:textId="77777777" w:rsidTr="00733C35">
        <w:tc>
          <w:tcPr>
            <w:tcW w:w="477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73C097B3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E88A1CB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AB3B4A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7B261E3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06222FD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FE4F2E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</w:tbl>
    <w:p w14:paraId="449B1D8D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0DC9838A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2FA46BE5" w14:textId="77777777" w:rsidR="009A66B8" w:rsidRPr="009A66B8" w:rsidRDefault="009A66B8" w:rsidP="009A66B8">
      <w:pPr>
        <w:spacing w:before="156" w:after="156"/>
        <w:rPr>
          <w:rFonts w:hint="eastAsia"/>
        </w:rPr>
      </w:pPr>
    </w:p>
    <w:p w14:paraId="0750ADB5" w14:textId="17A2A745" w:rsidR="0062576B" w:rsidRDefault="000913BB" w:rsidP="000913BB">
      <w:pPr>
        <w:pStyle w:val="2"/>
        <w:rPr>
          <w:rFonts w:ascii="黑体" w:hAnsi="黑体"/>
        </w:rPr>
      </w:pPr>
      <w:r w:rsidRPr="000913BB">
        <w:rPr>
          <w:rFonts w:ascii="黑体" w:hAnsi="黑体" w:hint="eastAsia"/>
        </w:rPr>
        <w:t>异常信息表（abnormal_info）</w:t>
      </w:r>
    </w:p>
    <w:p w14:paraId="15526F5E" w14:textId="7693743B" w:rsidR="009A66B8" w:rsidRDefault="009A66B8" w:rsidP="009A66B8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B2084E" w:rsidRPr="000913BB">
        <w:rPr>
          <w:rFonts w:hint="eastAsia"/>
        </w:rPr>
        <w:t>异常信息</w:t>
      </w:r>
      <w:r>
        <w:rPr>
          <w:rFonts w:hint="eastAsia"/>
        </w:rPr>
        <w:t>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A66B8" w14:paraId="33DDAFD7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1687137C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7034793" w14:textId="64B64B1F" w:rsidR="009A66B8" w:rsidRDefault="0024585B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 w:rsidRPr="000913BB">
              <w:rPr>
                <w:rFonts w:ascii="黑体" w:eastAsia="黑体" w:hAnsi="黑体" w:hint="eastAsia"/>
              </w:rPr>
              <w:t>abnormal_info</w:t>
            </w:r>
          </w:p>
        </w:tc>
      </w:tr>
      <w:tr w:rsidR="009A66B8" w14:paraId="057B128C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AAF91FD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C806A4F" w14:textId="676BDF1E" w:rsidR="009A66B8" w:rsidRDefault="0024585B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24585B">
              <w:rPr>
                <w:rFonts w:hint="eastAsia"/>
                <w:color w:val="000000"/>
              </w:rPr>
              <w:t>异常信息</w:t>
            </w:r>
            <w:r w:rsidR="009A66B8">
              <w:rPr>
                <w:rFonts w:hint="eastAsia"/>
                <w:color w:val="000000"/>
              </w:rPr>
              <w:t>表</w:t>
            </w:r>
          </w:p>
        </w:tc>
      </w:tr>
    </w:tbl>
    <w:p w14:paraId="5D834106" w14:textId="77777777" w:rsidR="009A66B8" w:rsidRDefault="009A66B8" w:rsidP="009A66B8">
      <w:pPr>
        <w:pStyle w:val="3"/>
      </w:pPr>
      <w:r>
        <w:rPr>
          <w:rFonts w:hint="eastAsia"/>
        </w:rPr>
        <w:t>表结构</w:t>
      </w:r>
    </w:p>
    <w:p w14:paraId="0F627DEA" w14:textId="25B668E6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="0024585B" w:rsidRPr="000913BB">
        <w:rPr>
          <w:rFonts w:hint="eastAsia"/>
        </w:rPr>
        <w:t>异常信息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1"/>
        <w:gridCol w:w="981"/>
        <w:gridCol w:w="1100"/>
        <w:gridCol w:w="452"/>
        <w:gridCol w:w="687"/>
        <w:gridCol w:w="511"/>
        <w:gridCol w:w="1748"/>
        <w:gridCol w:w="1512"/>
        <w:gridCol w:w="864"/>
      </w:tblGrid>
      <w:tr w:rsidR="00B2084E" w14:paraId="7F961C57" w14:textId="77777777" w:rsidTr="00B2084E">
        <w:trPr>
          <w:trHeight w:val="312"/>
        </w:trPr>
        <w:tc>
          <w:tcPr>
            <w:tcW w:w="2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08541B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5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336DCC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66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AC17DB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0095C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D7E7A8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830B18A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05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F17E30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91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26E8DE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6463CC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B2084E" w:rsidRPr="00B2084E" w14:paraId="0CA8E5F0" w14:textId="77777777" w:rsidTr="00B2084E">
        <w:trPr>
          <w:trHeight w:val="312"/>
        </w:trPr>
        <w:tc>
          <w:tcPr>
            <w:tcW w:w="2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7B4DB56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4F451C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6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C1B3F54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C595288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9BFFD28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55FA187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05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0C48227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异常记录唯一标识</w:t>
            </w:r>
          </w:p>
        </w:tc>
        <w:tc>
          <w:tcPr>
            <w:tcW w:w="91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DC1B7EF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BBA1448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B2084E" w:rsidRPr="00B2084E" w14:paraId="62978985" w14:textId="77777777" w:rsidTr="00B2084E">
        <w:trPr>
          <w:trHeight w:val="312"/>
        </w:trPr>
        <w:tc>
          <w:tcPr>
            <w:tcW w:w="2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689E6D4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3692729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device_id</w:t>
            </w:r>
          </w:p>
        </w:tc>
        <w:tc>
          <w:tcPr>
            <w:tcW w:w="66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410290F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B040422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41F6478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5E1A73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05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2972DC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异常设备 ID</w:t>
            </w:r>
          </w:p>
        </w:tc>
        <w:tc>
          <w:tcPr>
            <w:tcW w:w="91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D284DE4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411A37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B2084E" w:rsidRPr="00B2084E" w14:paraId="7A7FC3F1" w14:textId="77777777" w:rsidTr="00B2084E">
        <w:trPr>
          <w:trHeight w:val="312"/>
        </w:trPr>
        <w:tc>
          <w:tcPr>
            <w:tcW w:w="2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A838F7A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4242531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farmland_id</w:t>
            </w:r>
          </w:p>
        </w:tc>
        <w:tc>
          <w:tcPr>
            <w:tcW w:w="66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9B3BBE5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F3BF3AB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FFB8CB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611D22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05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2A795F1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关联农田 ID</w:t>
            </w:r>
          </w:p>
        </w:tc>
        <w:tc>
          <w:tcPr>
            <w:tcW w:w="91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2300A4E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8081E50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B2084E" w:rsidRPr="00B2084E" w14:paraId="0A59B92A" w14:textId="77777777" w:rsidTr="00B2084E">
        <w:trPr>
          <w:trHeight w:val="312"/>
        </w:trPr>
        <w:tc>
          <w:tcPr>
            <w:tcW w:w="2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28CEF70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5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3CA4AF8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abnormal_time</w:t>
            </w:r>
          </w:p>
        </w:tc>
        <w:tc>
          <w:tcPr>
            <w:tcW w:w="66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2AAD72C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0D8CFA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5E60C11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69B952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3F77420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异常发生时间</w:t>
            </w:r>
          </w:p>
        </w:tc>
        <w:tc>
          <w:tcPr>
            <w:tcW w:w="91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72EDAB2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B88CE28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B2084E" w:rsidRPr="00B2084E" w14:paraId="3A3CEDA2" w14:textId="77777777" w:rsidTr="00B2084E">
        <w:trPr>
          <w:trHeight w:val="312"/>
        </w:trPr>
        <w:tc>
          <w:tcPr>
            <w:tcW w:w="2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F213190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5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7728B9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abnormal_info</w:t>
            </w:r>
          </w:p>
        </w:tc>
        <w:tc>
          <w:tcPr>
            <w:tcW w:w="66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161F8A8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68D0864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87C97C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34955C5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F6C111F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异常内容描述</w:t>
            </w:r>
          </w:p>
        </w:tc>
        <w:tc>
          <w:tcPr>
            <w:tcW w:w="91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FD9D90E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368E59A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B2084E" w:rsidRPr="00B2084E" w14:paraId="4FD68E1B" w14:textId="77777777" w:rsidTr="00B2084E">
        <w:trPr>
          <w:trHeight w:val="312"/>
        </w:trPr>
        <w:tc>
          <w:tcPr>
            <w:tcW w:w="2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E752B87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5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013C56B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handler_id</w:t>
            </w:r>
          </w:p>
        </w:tc>
        <w:tc>
          <w:tcPr>
            <w:tcW w:w="66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1895884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D156DBC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A1FAC1F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1AD4F6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05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68C7F2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处理人 ID（关联 sys_user）</w:t>
            </w:r>
          </w:p>
        </w:tc>
        <w:tc>
          <w:tcPr>
            <w:tcW w:w="91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ACB5BF1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92FBE7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B2084E" w:rsidRPr="00B2084E" w14:paraId="2A8B83D2" w14:textId="77777777" w:rsidTr="00B2084E">
        <w:trPr>
          <w:trHeight w:val="312"/>
        </w:trPr>
        <w:tc>
          <w:tcPr>
            <w:tcW w:w="2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5167CB2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5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ABA9F2A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handle_status</w:t>
            </w:r>
          </w:p>
        </w:tc>
        <w:tc>
          <w:tcPr>
            <w:tcW w:w="66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478FAAD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035B8C2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FDB241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AAC6844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328CDE6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处理状态</w:t>
            </w:r>
          </w:p>
        </w:tc>
        <w:tc>
          <w:tcPr>
            <w:tcW w:w="91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F6FB82F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未处理，处理中，已处理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F9D5CA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B2084E" w:rsidRPr="00B2084E" w14:paraId="7509ADA8" w14:textId="77777777" w:rsidTr="00B2084E">
        <w:trPr>
          <w:trHeight w:val="312"/>
        </w:trPr>
        <w:tc>
          <w:tcPr>
            <w:tcW w:w="2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54CD62C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5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C12962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handle_time</w:t>
            </w:r>
          </w:p>
        </w:tc>
        <w:tc>
          <w:tcPr>
            <w:tcW w:w="66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05D4E73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6974DF2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5961148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21E53A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463B564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处理时间</w:t>
            </w:r>
          </w:p>
        </w:tc>
        <w:tc>
          <w:tcPr>
            <w:tcW w:w="91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0329691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FC71F53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B2084E" w:rsidRPr="00B2084E" w14:paraId="2B637B29" w14:textId="77777777" w:rsidTr="00B2084E">
        <w:trPr>
          <w:trHeight w:val="312"/>
        </w:trPr>
        <w:tc>
          <w:tcPr>
            <w:tcW w:w="2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F580590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5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DA1EC8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handle_desc</w:t>
            </w:r>
          </w:p>
        </w:tc>
        <w:tc>
          <w:tcPr>
            <w:tcW w:w="66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DBC4B5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A163CBB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22497C4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0DF1F22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ABA2886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处理描述</w:t>
            </w:r>
          </w:p>
        </w:tc>
        <w:tc>
          <w:tcPr>
            <w:tcW w:w="91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2B1A054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6095E7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B2084E" w:rsidRPr="00B2084E" w14:paraId="1772C2FC" w14:textId="77777777" w:rsidTr="00B2084E">
        <w:trPr>
          <w:trHeight w:val="312"/>
        </w:trPr>
        <w:tc>
          <w:tcPr>
            <w:tcW w:w="2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278AF3C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AE75463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66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79D074B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E2DC455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CD19C91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70162E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5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0FC2B2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记录创建时间</w:t>
            </w:r>
          </w:p>
        </w:tc>
        <w:tc>
          <w:tcPr>
            <w:tcW w:w="91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2ACF44A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0249B9F" w14:textId="77777777" w:rsidR="00B2084E" w:rsidRPr="00B2084E" w:rsidRDefault="00B2084E" w:rsidP="00B2084E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B2084E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594CB719" w14:textId="77777777" w:rsidR="009A66B8" w:rsidRDefault="009A66B8" w:rsidP="009A66B8">
      <w:pPr>
        <w:pStyle w:val="3"/>
      </w:pPr>
      <w:r>
        <w:rPr>
          <w:rFonts w:hint="eastAsia"/>
        </w:rPr>
        <w:t>表索引</w:t>
      </w:r>
    </w:p>
    <w:p w14:paraId="6F191E1C" w14:textId="74D3E0AE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="0024585B" w:rsidRPr="000913BB">
        <w:rPr>
          <w:rFonts w:hint="eastAsia"/>
        </w:rPr>
        <w:t>异常信息</w:t>
      </w:r>
      <w:r>
        <w:rPr>
          <w:rFonts w:hint="eastAsia"/>
        </w:rPr>
        <w:t>表索引</w:t>
      </w:r>
    </w:p>
    <w:tbl>
      <w:tblPr>
        <w:tblStyle w:val="a7"/>
        <w:tblW w:w="4998" w:type="pct"/>
        <w:tblLook w:val="04A0" w:firstRow="1" w:lastRow="0" w:firstColumn="1" w:lastColumn="0" w:noHBand="0" w:noVBand="1"/>
      </w:tblPr>
      <w:tblGrid>
        <w:gridCol w:w="793"/>
        <w:gridCol w:w="1288"/>
        <w:gridCol w:w="2775"/>
        <w:gridCol w:w="1287"/>
        <w:gridCol w:w="1287"/>
        <w:gridCol w:w="873"/>
      </w:tblGrid>
      <w:tr w:rsidR="009A66B8" w14:paraId="6745071E" w14:textId="77777777" w:rsidTr="00733C35">
        <w:tc>
          <w:tcPr>
            <w:tcW w:w="47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31A504D2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2B6AE7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167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54F5A8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050C45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588E22C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52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F597E0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9A66B8" w14:paraId="79EB9152" w14:textId="77777777" w:rsidTr="00733C35">
        <w:tc>
          <w:tcPr>
            <w:tcW w:w="47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E2F00A9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C39296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7F68F1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8DB448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EE2036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AA78DC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3032B1DD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2EB4D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9D43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E593B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208D2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938B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1381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7C1101A0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E3265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00EA1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E0A56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F4288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84B9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81D18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7BD1EAD0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84426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B245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F1DB1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2C63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B580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C6D1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17299E69" w14:textId="77777777" w:rsidTr="00733C35">
        <w:tc>
          <w:tcPr>
            <w:tcW w:w="477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F2A1723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CC67101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73EA24A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788D0D1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63BC68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E3D0D0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</w:tbl>
    <w:p w14:paraId="32AEE5F5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7AB8AA3D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2B7397EC" w14:textId="77777777" w:rsidR="009A66B8" w:rsidRPr="009A66B8" w:rsidRDefault="009A66B8" w:rsidP="009A66B8">
      <w:pPr>
        <w:spacing w:before="156" w:after="156"/>
        <w:rPr>
          <w:rFonts w:hint="eastAsia"/>
        </w:rPr>
      </w:pPr>
    </w:p>
    <w:p w14:paraId="4978361F" w14:textId="0A20DF00" w:rsidR="000913BB" w:rsidRDefault="000913BB" w:rsidP="000913BB">
      <w:pPr>
        <w:pStyle w:val="2"/>
        <w:rPr>
          <w:rFonts w:ascii="黑体" w:hAnsi="黑体"/>
        </w:rPr>
      </w:pPr>
      <w:r w:rsidRPr="000913BB">
        <w:rPr>
          <w:rFonts w:ascii="黑体" w:hAnsi="黑体" w:hint="eastAsia"/>
        </w:rPr>
        <w:t>病虫害预警表（warning_info）</w:t>
      </w:r>
    </w:p>
    <w:p w14:paraId="28451B7C" w14:textId="5E8690D2" w:rsidR="009A66B8" w:rsidRDefault="009A66B8" w:rsidP="009A66B8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B2084E" w:rsidRPr="000913BB">
        <w:rPr>
          <w:rFonts w:hint="eastAsia"/>
        </w:rPr>
        <w:t>病虫害预警</w:t>
      </w:r>
      <w:r>
        <w:rPr>
          <w:rFonts w:hint="eastAsia"/>
        </w:rPr>
        <w:t>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A66B8" w14:paraId="1A64C5B8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7E3C2A53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530C0E4" w14:textId="7E8BB8B2" w:rsidR="009A66B8" w:rsidRDefault="00B2084E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 w:rsidRPr="000913BB">
              <w:rPr>
                <w:rFonts w:ascii="黑体" w:eastAsia="黑体" w:hAnsi="黑体" w:hint="eastAsia"/>
              </w:rPr>
              <w:t>warning_info</w:t>
            </w:r>
          </w:p>
        </w:tc>
      </w:tr>
      <w:tr w:rsidR="009A66B8" w14:paraId="5EE80DC7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701E3FC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E94009C" w14:textId="409B0D41" w:rsidR="009A66B8" w:rsidRDefault="00B2084E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B2084E">
              <w:rPr>
                <w:rFonts w:hint="eastAsia"/>
                <w:color w:val="000000"/>
              </w:rPr>
              <w:t>病虫害预警</w:t>
            </w:r>
            <w:r w:rsidR="009A66B8">
              <w:rPr>
                <w:rFonts w:hint="eastAsia"/>
                <w:color w:val="000000"/>
              </w:rPr>
              <w:t>表</w:t>
            </w:r>
          </w:p>
        </w:tc>
      </w:tr>
    </w:tbl>
    <w:p w14:paraId="07657279" w14:textId="77777777" w:rsidR="009A66B8" w:rsidRDefault="009A66B8" w:rsidP="009A66B8">
      <w:pPr>
        <w:pStyle w:val="3"/>
      </w:pPr>
      <w:r>
        <w:rPr>
          <w:rFonts w:hint="eastAsia"/>
        </w:rPr>
        <w:t>表结构</w:t>
      </w:r>
    </w:p>
    <w:p w14:paraId="59E54401" w14:textId="51F28C3A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="00B2084E" w:rsidRPr="000913BB">
        <w:rPr>
          <w:rFonts w:hint="eastAsia"/>
        </w:rPr>
        <w:t>病虫害预警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1"/>
        <w:gridCol w:w="1170"/>
        <w:gridCol w:w="1170"/>
        <w:gridCol w:w="470"/>
        <w:gridCol w:w="725"/>
        <w:gridCol w:w="534"/>
        <w:gridCol w:w="1743"/>
        <w:gridCol w:w="1107"/>
        <w:gridCol w:w="916"/>
      </w:tblGrid>
      <w:tr w:rsidR="009B5F1F" w14:paraId="747FE4CC" w14:textId="77777777" w:rsidTr="009B5F1F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B6EAF1B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040895B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6E24D22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2B612E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E00040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1A67D4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0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B2090EA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6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B643A7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24092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9B5F1F" w:rsidRPr="009B5F1F" w14:paraId="19CF97D0" w14:textId="77777777" w:rsidTr="009B5F1F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77A5C1C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2C50D3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B258066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8BBA96A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25F119C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338029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0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6C893B6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预警记录唯一标识</w:t>
            </w:r>
          </w:p>
        </w:tc>
        <w:tc>
          <w:tcPr>
            <w:tcW w:w="6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7D79FD6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61B8BD0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9B5F1F" w:rsidRPr="009B5F1F" w14:paraId="1C4103B4" w14:textId="77777777" w:rsidTr="009B5F1F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BFFB3BE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9F6E2B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farmland_id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5241E9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4B75CC3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96E8BDE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0F8941F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0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B574640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关联农田 ID</w:t>
            </w:r>
          </w:p>
        </w:tc>
        <w:tc>
          <w:tcPr>
            <w:tcW w:w="6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E2EC8AF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3D5CDB2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9B5F1F" w:rsidRPr="009B5F1F" w14:paraId="6317FE86" w14:textId="77777777" w:rsidTr="009B5F1F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537C24C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259009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crop_id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7138C7A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400EAAE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237DE32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453D47E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0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0BC5B0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关联作物 ID</w:t>
            </w:r>
          </w:p>
        </w:tc>
        <w:tc>
          <w:tcPr>
            <w:tcW w:w="6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ABA83C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161E196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9B5F1F" w:rsidRPr="009B5F1F" w14:paraId="665C3B0C" w14:textId="77777777" w:rsidTr="009B5F1F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A8C3C03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E7170E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pest_id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C6C575E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607E7A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E0D32E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1262C6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0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76448AF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预警病虫害 ID</w:t>
            </w:r>
          </w:p>
        </w:tc>
        <w:tc>
          <w:tcPr>
            <w:tcW w:w="6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D4513B3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E11A7B9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9B5F1F" w:rsidRPr="009B5F1F" w14:paraId="7D87E66F" w14:textId="77777777" w:rsidTr="009B5F1F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B522933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A0394AC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warning_time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66B49CD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CFB039B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4C62BC0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1892171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D4CAD5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预警生成时间</w:t>
            </w:r>
          </w:p>
        </w:tc>
        <w:tc>
          <w:tcPr>
            <w:tcW w:w="6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27644F7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E408DAD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9B5F1F" w:rsidRPr="009B5F1F" w14:paraId="0F63F4C1" w14:textId="77777777" w:rsidTr="009B5F1F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1A02031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6FFD8FB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warning_level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0340594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6C6C3EC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25727AD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99E3C1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C316AB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预警等级（文档 F-7.1.2）</w:t>
            </w:r>
          </w:p>
        </w:tc>
        <w:tc>
          <w:tcPr>
            <w:tcW w:w="6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D495066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蓝，黄，橙，红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09E2E53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9B5F1F" w:rsidRPr="009B5F1F" w14:paraId="315F3D19" w14:textId="77777777" w:rsidTr="009B5F1F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8B15859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69705B5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warning_content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AC2AD26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9794DB7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DA74730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562D0E2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AF43CC7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预警内容</w:t>
            </w:r>
          </w:p>
        </w:tc>
        <w:tc>
          <w:tcPr>
            <w:tcW w:w="6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6CC6D7D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B915464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9B5F1F" w:rsidRPr="009B5F1F" w14:paraId="7C0B3116" w14:textId="77777777" w:rsidTr="009B5F1F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DB7A779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9A09A0E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handler_id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14307C5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38DCDA3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2169B1E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8498A85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0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853C1C6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处理人 ID</w:t>
            </w:r>
          </w:p>
        </w:tc>
        <w:tc>
          <w:tcPr>
            <w:tcW w:w="6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03D77EA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12DFB37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9B5F1F" w:rsidRPr="009B5F1F" w14:paraId="374E2964" w14:textId="77777777" w:rsidTr="009B5F1F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4671D77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2E23D78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handle_status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C5CD2E7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13A522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CB2F28C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80FE5F6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F5E703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处理状态</w:t>
            </w:r>
          </w:p>
        </w:tc>
        <w:tc>
          <w:tcPr>
            <w:tcW w:w="6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8AC0CFE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未处理，已处理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7B613D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9B5F1F" w:rsidRPr="009B5F1F" w14:paraId="5997C964" w14:textId="77777777" w:rsidTr="009B5F1F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C96BF10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2CAB91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2BEC2F4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B49C5FD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83D28FE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5A66F3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4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02C477B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记录创建时间</w:t>
            </w:r>
          </w:p>
        </w:tc>
        <w:tc>
          <w:tcPr>
            <w:tcW w:w="66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DBEECEF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0946FF5" w14:textId="77777777" w:rsidR="009B5F1F" w:rsidRPr="009B5F1F" w:rsidRDefault="009B5F1F" w:rsidP="009B5F1F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9B5F1F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0C51E916" w14:textId="77777777" w:rsidR="009A66B8" w:rsidRDefault="009A66B8" w:rsidP="009A66B8">
      <w:pPr>
        <w:pStyle w:val="3"/>
      </w:pPr>
      <w:r>
        <w:rPr>
          <w:rFonts w:hint="eastAsia"/>
        </w:rPr>
        <w:t>表索引</w:t>
      </w:r>
    </w:p>
    <w:p w14:paraId="3D67B374" w14:textId="56D371EC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="00B2084E" w:rsidRPr="000913BB">
        <w:rPr>
          <w:rFonts w:hint="eastAsia"/>
        </w:rPr>
        <w:t>病虫害预警</w:t>
      </w:r>
      <w:r>
        <w:rPr>
          <w:rFonts w:hint="eastAsia"/>
        </w:rPr>
        <w:t>表索引</w:t>
      </w:r>
    </w:p>
    <w:tbl>
      <w:tblPr>
        <w:tblStyle w:val="a7"/>
        <w:tblW w:w="4998" w:type="pct"/>
        <w:tblLayout w:type="fixed"/>
        <w:tblLook w:val="04A0" w:firstRow="1" w:lastRow="0" w:firstColumn="1" w:lastColumn="0" w:noHBand="0" w:noVBand="1"/>
      </w:tblPr>
      <w:tblGrid>
        <w:gridCol w:w="396"/>
        <w:gridCol w:w="1447"/>
        <w:gridCol w:w="1420"/>
        <w:gridCol w:w="1274"/>
        <w:gridCol w:w="1275"/>
        <w:gridCol w:w="2491"/>
      </w:tblGrid>
      <w:tr w:rsidR="00D81B4E" w14:paraId="7770CBDE" w14:textId="77777777" w:rsidTr="00D81B4E">
        <w:tc>
          <w:tcPr>
            <w:tcW w:w="2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4E5C4766" w14:textId="77777777" w:rsidR="009A66B8" w:rsidRPr="00D81B4E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D81B4E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7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52C013A" w14:textId="77777777" w:rsidR="009A66B8" w:rsidRPr="00D81B4E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D81B4E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85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437DA7F" w14:textId="77777777" w:rsidR="009A66B8" w:rsidRPr="00D81B4E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D81B4E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7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DC61E78" w14:textId="77777777" w:rsidR="009A66B8" w:rsidRPr="00D81B4E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D81B4E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76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48B9D63" w14:textId="77777777" w:rsidR="009A66B8" w:rsidRPr="00D81B4E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 w:rsidRPr="00D81B4E"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1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B21B6DC" w14:textId="77777777" w:rsidR="009A66B8" w:rsidRPr="00D81B4E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/>
                <w:color w:val="000000"/>
                <w:sz w:val="18"/>
                <w:szCs w:val="18"/>
              </w:rPr>
            </w:pPr>
            <w:r w:rsidRPr="00D81B4E">
              <w:rPr>
                <w:rFonts w:ascii="黑体" w:eastAsia="黑体" w:hAnsi="黑体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D81B4E" w:rsidRPr="00D81B4E" w14:paraId="3491F073" w14:textId="77777777" w:rsidTr="00D81B4E">
        <w:tc>
          <w:tcPr>
            <w:tcW w:w="238" w:type="pct"/>
            <w:hideMark/>
          </w:tcPr>
          <w:p w14:paraId="71F90A7E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71" w:type="pct"/>
            <w:hideMark/>
          </w:tcPr>
          <w:p w14:paraId="7A147151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PRIMARY</w:t>
            </w:r>
          </w:p>
        </w:tc>
        <w:tc>
          <w:tcPr>
            <w:tcW w:w="855" w:type="pct"/>
            <w:hideMark/>
          </w:tcPr>
          <w:p w14:paraId="7D4C1FD7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67" w:type="pct"/>
            <w:hideMark/>
          </w:tcPr>
          <w:p w14:paraId="6C6E7F34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聚簇索引</w:t>
            </w:r>
          </w:p>
        </w:tc>
        <w:tc>
          <w:tcPr>
            <w:tcW w:w="768" w:type="pct"/>
            <w:hideMark/>
          </w:tcPr>
          <w:p w14:paraId="6612D0B8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500" w:type="pct"/>
            <w:hideMark/>
          </w:tcPr>
          <w:p w14:paraId="7ADE1328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主键索引，唯一标识预警记录</w:t>
            </w:r>
          </w:p>
        </w:tc>
      </w:tr>
      <w:tr w:rsidR="00D81B4E" w:rsidRPr="00D81B4E" w14:paraId="11047259" w14:textId="77777777" w:rsidTr="00D81B4E">
        <w:tc>
          <w:tcPr>
            <w:tcW w:w="238" w:type="pct"/>
            <w:hideMark/>
          </w:tcPr>
          <w:p w14:paraId="5DC23CA0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71" w:type="pct"/>
            <w:hideMark/>
          </w:tcPr>
          <w:p w14:paraId="7F9C9F96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idx_warning_farmland_level</w:t>
            </w:r>
          </w:p>
        </w:tc>
        <w:tc>
          <w:tcPr>
            <w:tcW w:w="855" w:type="pct"/>
            <w:hideMark/>
          </w:tcPr>
          <w:p w14:paraId="36A3390D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farmland_id,warning_level</w:t>
            </w:r>
          </w:p>
        </w:tc>
        <w:tc>
          <w:tcPr>
            <w:tcW w:w="767" w:type="pct"/>
            <w:hideMark/>
          </w:tcPr>
          <w:p w14:paraId="2ED06F6E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复合索引</w:t>
            </w:r>
          </w:p>
        </w:tc>
        <w:tc>
          <w:tcPr>
            <w:tcW w:w="768" w:type="pct"/>
            <w:hideMark/>
          </w:tcPr>
          <w:p w14:paraId="0D4FA249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500" w:type="pct"/>
            <w:hideMark/>
          </w:tcPr>
          <w:p w14:paraId="43117D65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优化单农田按预警等级筛选（如橙色预警查询）</w:t>
            </w:r>
          </w:p>
        </w:tc>
      </w:tr>
      <w:tr w:rsidR="00D81B4E" w:rsidRPr="00D81B4E" w14:paraId="088AF7DA" w14:textId="77777777" w:rsidTr="00D81B4E">
        <w:tc>
          <w:tcPr>
            <w:tcW w:w="238" w:type="pct"/>
            <w:hideMark/>
          </w:tcPr>
          <w:p w14:paraId="72A36DF6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71" w:type="pct"/>
            <w:hideMark/>
          </w:tcPr>
          <w:p w14:paraId="02BE67F6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idx_warning_time_status</w:t>
            </w:r>
          </w:p>
        </w:tc>
        <w:tc>
          <w:tcPr>
            <w:tcW w:w="855" w:type="pct"/>
            <w:hideMark/>
          </w:tcPr>
          <w:p w14:paraId="5DA709EE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warning_time,handle_status</w:t>
            </w:r>
          </w:p>
        </w:tc>
        <w:tc>
          <w:tcPr>
            <w:tcW w:w="767" w:type="pct"/>
            <w:hideMark/>
          </w:tcPr>
          <w:p w14:paraId="6C34C6D4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复合索引</w:t>
            </w:r>
          </w:p>
        </w:tc>
        <w:tc>
          <w:tcPr>
            <w:tcW w:w="768" w:type="pct"/>
            <w:hideMark/>
          </w:tcPr>
          <w:p w14:paraId="3FBC9BEA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B + 树</w:t>
            </w:r>
          </w:p>
        </w:tc>
        <w:tc>
          <w:tcPr>
            <w:tcW w:w="1500" w:type="pct"/>
            <w:hideMark/>
          </w:tcPr>
          <w:p w14:paraId="41B6453C" w14:textId="77777777" w:rsidR="00D81B4E" w:rsidRPr="00D81B4E" w:rsidRDefault="00D81B4E" w:rsidP="00D81B4E">
            <w:pPr>
              <w:widowControl/>
              <w:spacing w:beforeLines="0" w:before="0" w:afterLines="0" w:after="0" w:line="420" w:lineRule="atLeast"/>
              <w:jc w:val="left"/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</w:pPr>
            <w:r w:rsidRPr="00D81B4E">
              <w:rPr>
                <w:rFonts w:ascii="黑体" w:eastAsia="黑体" w:hAnsi="黑体" w:cs="Segoe UI"/>
                <w:color w:val="000000"/>
                <w:kern w:val="0"/>
                <w:sz w:val="18"/>
                <w:szCs w:val="18"/>
              </w:rPr>
              <w:t>优化按时间 + 处理状态筛选（如未处理预警统计）</w:t>
            </w:r>
          </w:p>
        </w:tc>
      </w:tr>
    </w:tbl>
    <w:p w14:paraId="11851382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394A1E9F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36655EE7" w14:textId="77777777" w:rsidR="009A66B8" w:rsidRPr="009A66B8" w:rsidRDefault="009A66B8" w:rsidP="009A66B8">
      <w:pPr>
        <w:spacing w:before="156" w:after="156"/>
        <w:rPr>
          <w:rFonts w:hint="eastAsia"/>
        </w:rPr>
      </w:pPr>
    </w:p>
    <w:p w14:paraId="78E6FF6B" w14:textId="25E9D674" w:rsidR="000913BB" w:rsidRDefault="00A069C0" w:rsidP="00A069C0">
      <w:pPr>
        <w:pStyle w:val="2"/>
        <w:rPr>
          <w:rFonts w:ascii="黑体" w:hAnsi="黑体"/>
        </w:rPr>
      </w:pPr>
      <w:r w:rsidRPr="00A069C0">
        <w:rPr>
          <w:rFonts w:ascii="黑体" w:hAnsi="黑体" w:hint="eastAsia"/>
        </w:rPr>
        <w:t>病虫害历史记录表（pest_history）</w:t>
      </w:r>
    </w:p>
    <w:p w14:paraId="378E2479" w14:textId="3E4FD7A4" w:rsidR="009A66B8" w:rsidRDefault="009A66B8" w:rsidP="009A66B8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9D5D58" w:rsidRPr="00A069C0">
        <w:rPr>
          <w:rFonts w:hint="eastAsia"/>
        </w:rPr>
        <w:t>病虫害历史记录</w:t>
      </w:r>
      <w:r>
        <w:rPr>
          <w:rFonts w:hint="eastAsia"/>
        </w:rPr>
        <w:t>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A66B8" w14:paraId="27EA55D5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631A1989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B5285F7" w14:textId="1A35DAAC" w:rsidR="009A66B8" w:rsidRDefault="009D5D58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 w:rsidRPr="00A069C0">
              <w:rPr>
                <w:rFonts w:ascii="黑体" w:eastAsia="黑体" w:hAnsi="黑体" w:hint="eastAsia"/>
              </w:rPr>
              <w:t>pest_history</w:t>
            </w:r>
          </w:p>
        </w:tc>
      </w:tr>
      <w:tr w:rsidR="009A66B8" w14:paraId="7AF2C897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3EBA504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2268615" w14:textId="68481510" w:rsidR="009A66B8" w:rsidRDefault="009D5D5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A069C0">
              <w:rPr>
                <w:rFonts w:ascii="黑体" w:eastAsia="黑体" w:hAnsi="黑体" w:hint="eastAsia"/>
              </w:rPr>
              <w:t>病虫害历史记录</w:t>
            </w:r>
            <w:r w:rsidR="009A66B8">
              <w:rPr>
                <w:rFonts w:hint="eastAsia"/>
                <w:color w:val="000000"/>
              </w:rPr>
              <w:t>表</w:t>
            </w:r>
          </w:p>
        </w:tc>
      </w:tr>
    </w:tbl>
    <w:p w14:paraId="4F063773" w14:textId="77777777" w:rsidR="009A66B8" w:rsidRDefault="009A66B8" w:rsidP="009A66B8">
      <w:pPr>
        <w:pStyle w:val="3"/>
      </w:pPr>
      <w:r>
        <w:rPr>
          <w:rFonts w:hint="eastAsia"/>
        </w:rPr>
        <w:t>表结构</w:t>
      </w:r>
    </w:p>
    <w:p w14:paraId="3C8A1483" w14:textId="77BD11EB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="009D5D58" w:rsidRPr="00A069C0">
        <w:rPr>
          <w:rFonts w:hint="eastAsia"/>
        </w:rPr>
        <w:t>病虫害历史记录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1"/>
        <w:gridCol w:w="1044"/>
        <w:gridCol w:w="1170"/>
        <w:gridCol w:w="470"/>
        <w:gridCol w:w="725"/>
        <w:gridCol w:w="534"/>
        <w:gridCol w:w="1488"/>
        <w:gridCol w:w="1488"/>
        <w:gridCol w:w="916"/>
      </w:tblGrid>
      <w:tr w:rsidR="00552B9B" w14:paraId="08947A2B" w14:textId="77777777" w:rsidTr="0055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841C85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EAFC13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795493B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2730E1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B8AF66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1C0FB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8936C71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AB41526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9C347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552B9B" w:rsidRPr="00552B9B" w14:paraId="406A0B5E" w14:textId="77777777" w:rsidTr="0055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A17B2C5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A322AE5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1A492CB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A05C79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0086900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DB0CCB7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PK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AA464B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历史记录唯一标识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957A5D5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2819627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552B9B" w:rsidRPr="00552B9B" w14:paraId="21ABB47F" w14:textId="77777777" w:rsidTr="0055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F42EDA4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5A38AEB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farmland_id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E1500C8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6CBE754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763FEE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7F7311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A6E1258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关联农田 ID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BC2722B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DA297F0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552B9B" w:rsidRPr="00552B9B" w14:paraId="1329C868" w14:textId="77777777" w:rsidTr="0055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3382B9A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CED8704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crop_id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6176A7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11A21C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484E3EA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9285662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B86C74A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关联作物 ID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C984BFB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9A7BDD0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552B9B" w:rsidRPr="00552B9B" w14:paraId="084FA71C" w14:textId="77777777" w:rsidTr="0055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4F9EA37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29B0ECE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pest_id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93D1F9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EEB0ED5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AA4BEE6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D3C35E6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9ECA92C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关联病虫害 ID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22D71F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A3ADCF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552B9B" w:rsidRPr="00552B9B" w14:paraId="0CB25E7A" w14:textId="77777777" w:rsidTr="0055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2CA8688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E97F36F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occur_time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62D60D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8BA5358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F1C074C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150CE85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0F8AFA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病虫害发生时间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353574F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495E46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552B9B" w:rsidRPr="00552B9B" w14:paraId="49EA1CFB" w14:textId="77777777" w:rsidTr="0055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1DF26E4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E3D7FC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occur_area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7E1D29D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D59925F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10,2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0512F57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591D493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94FF8B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发生面积（单位：亩）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D1C3FCD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FC8802C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552B9B" w:rsidRPr="00552B9B" w14:paraId="78026500" w14:textId="77777777" w:rsidTr="0055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566B2E9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FEA536F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handle_method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B8FAB68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1AF85B3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5A92AD2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5DCB1CC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E9DD486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处理方法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EEE46E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2BE424E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552B9B" w:rsidRPr="00552B9B" w14:paraId="22E229D6" w14:textId="77777777" w:rsidTr="0055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EE9B9D3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78A7AD7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handle_effect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69763DE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8DF2CB8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C345FD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260EF21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BC26DF9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处理效果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01D103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有效，无效，部分有效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9BC2B9E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552B9B" w:rsidRPr="00552B9B" w14:paraId="0BCE1FC3" w14:textId="77777777" w:rsidTr="0055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96BBDA0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5567686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recorder_id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10DAC87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A07335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70B2FC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8F5BC4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6C04F75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记录人 ID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AB532DD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46D2FC3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552B9B" w:rsidRPr="00552B9B" w14:paraId="208BCB92" w14:textId="77777777" w:rsidTr="00552B9B">
        <w:trPr>
          <w:trHeight w:val="312"/>
        </w:trPr>
        <w:tc>
          <w:tcPr>
            <w:tcW w:w="28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DA54019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98EB21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812821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5ED5D59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E22CD42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2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8296A72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7E5487F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记录创建时间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21AE2A4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5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C757163" w14:textId="77777777" w:rsidR="00552B9B" w:rsidRPr="00552B9B" w:rsidRDefault="00552B9B" w:rsidP="00552B9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552B9B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73953083" w14:textId="77777777" w:rsidR="009A66B8" w:rsidRDefault="009A66B8" w:rsidP="009A66B8">
      <w:pPr>
        <w:pStyle w:val="3"/>
      </w:pPr>
      <w:r>
        <w:rPr>
          <w:rFonts w:hint="eastAsia"/>
        </w:rPr>
        <w:t>表索引</w:t>
      </w:r>
    </w:p>
    <w:p w14:paraId="3D72F937" w14:textId="1A6575C1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="009D5D58" w:rsidRPr="00A069C0">
        <w:rPr>
          <w:rFonts w:hint="eastAsia"/>
        </w:rPr>
        <w:t>病虫害历史记录</w:t>
      </w:r>
      <w:r>
        <w:rPr>
          <w:rFonts w:hint="eastAsia"/>
        </w:rPr>
        <w:t>表索引</w:t>
      </w:r>
    </w:p>
    <w:tbl>
      <w:tblPr>
        <w:tblStyle w:val="a7"/>
        <w:tblW w:w="4998" w:type="pct"/>
        <w:tblLook w:val="04A0" w:firstRow="1" w:lastRow="0" w:firstColumn="1" w:lastColumn="0" w:noHBand="0" w:noVBand="1"/>
      </w:tblPr>
      <w:tblGrid>
        <w:gridCol w:w="793"/>
        <w:gridCol w:w="1288"/>
        <w:gridCol w:w="2775"/>
        <w:gridCol w:w="1287"/>
        <w:gridCol w:w="1287"/>
        <w:gridCol w:w="873"/>
      </w:tblGrid>
      <w:tr w:rsidR="009A66B8" w14:paraId="2EEB7860" w14:textId="77777777" w:rsidTr="00733C35">
        <w:tc>
          <w:tcPr>
            <w:tcW w:w="47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7ECF94E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C9097F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167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223D41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38CA16B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51953A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52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7AACF9C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9A66B8" w14:paraId="1A6C8801" w14:textId="77777777" w:rsidTr="00733C35">
        <w:tc>
          <w:tcPr>
            <w:tcW w:w="47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A75D983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62639E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387248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292682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5B270B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99B007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101D5677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A547F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8669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3F87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F7F4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30B2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0C0B2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04365FB5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AD8FD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33FD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61F4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BF6B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3817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9E581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27EE9340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24E10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9953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DBA1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9DCA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2BEA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8A0D2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26A9598F" w14:textId="77777777" w:rsidTr="00733C35">
        <w:tc>
          <w:tcPr>
            <w:tcW w:w="477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693B494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B83395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43B21C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B8AEC0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B8D1571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E7C6E8A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</w:tbl>
    <w:p w14:paraId="49DD89FB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53034384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70F3947E" w14:textId="77777777" w:rsidR="009A66B8" w:rsidRPr="009A66B8" w:rsidRDefault="009A66B8" w:rsidP="009A66B8">
      <w:pPr>
        <w:spacing w:before="156" w:after="156"/>
        <w:rPr>
          <w:rFonts w:hint="eastAsia"/>
        </w:rPr>
      </w:pPr>
    </w:p>
    <w:p w14:paraId="78588C28" w14:textId="51261AF6" w:rsidR="00A069C0" w:rsidRDefault="00A069C0" w:rsidP="00A069C0">
      <w:pPr>
        <w:pStyle w:val="2"/>
        <w:rPr>
          <w:rFonts w:ascii="黑体" w:hAnsi="黑体"/>
        </w:rPr>
      </w:pPr>
      <w:r w:rsidRPr="00A069C0">
        <w:rPr>
          <w:rFonts w:ascii="黑体" w:hAnsi="黑体" w:hint="eastAsia"/>
        </w:rPr>
        <w:t>农事记录表（farm_operation_record）</w:t>
      </w:r>
    </w:p>
    <w:p w14:paraId="1E243569" w14:textId="64C7206C" w:rsidR="009A66B8" w:rsidRDefault="009A66B8" w:rsidP="009A66B8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552B9B" w:rsidRPr="00A069C0">
        <w:rPr>
          <w:rFonts w:hint="eastAsia"/>
        </w:rPr>
        <w:t>农事记录</w:t>
      </w:r>
      <w:r>
        <w:rPr>
          <w:rFonts w:hint="eastAsia"/>
        </w:rPr>
        <w:t>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A66B8" w14:paraId="4F876041" w14:textId="77777777" w:rsidTr="00733C35"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6E21CF30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表名</w:t>
            </w:r>
          </w:p>
        </w:tc>
        <w:tc>
          <w:tcPr>
            <w:tcW w:w="250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21660AC" w14:textId="5547898F" w:rsidR="009A66B8" w:rsidRDefault="00552B9B" w:rsidP="00733C35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 w:rsidRPr="00A069C0">
              <w:rPr>
                <w:rFonts w:ascii="黑体" w:eastAsia="黑体" w:hAnsi="黑体" w:hint="eastAsia"/>
              </w:rPr>
              <w:t>farm_operation_record</w:t>
            </w:r>
          </w:p>
        </w:tc>
      </w:tr>
      <w:tr w:rsidR="009A66B8" w14:paraId="64E67E6F" w14:textId="77777777" w:rsidTr="00733C35"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784792E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表注释</w:t>
            </w:r>
          </w:p>
        </w:tc>
        <w:tc>
          <w:tcPr>
            <w:tcW w:w="2500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0298BD6" w14:textId="1EE799A2" w:rsidR="009A66B8" w:rsidRDefault="00552B9B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552B9B">
              <w:rPr>
                <w:rFonts w:hint="eastAsia"/>
                <w:color w:val="000000"/>
              </w:rPr>
              <w:t>农事记录</w:t>
            </w:r>
            <w:r w:rsidR="009A66B8">
              <w:rPr>
                <w:rFonts w:hint="eastAsia"/>
                <w:color w:val="000000"/>
              </w:rPr>
              <w:t>表</w:t>
            </w:r>
          </w:p>
        </w:tc>
      </w:tr>
    </w:tbl>
    <w:p w14:paraId="798D6587" w14:textId="77777777" w:rsidR="009A66B8" w:rsidRDefault="009A66B8" w:rsidP="009A66B8">
      <w:pPr>
        <w:pStyle w:val="3"/>
      </w:pPr>
      <w:r>
        <w:rPr>
          <w:rFonts w:hint="eastAsia"/>
        </w:rPr>
        <w:t>表结构</w:t>
      </w:r>
    </w:p>
    <w:p w14:paraId="407CD9E3" w14:textId="430D65B4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="00552B9B" w:rsidRPr="00A069C0">
        <w:rPr>
          <w:rFonts w:hint="eastAsia"/>
        </w:rPr>
        <w:t>农事记录</w:t>
      </w:r>
      <w:r>
        <w:rPr>
          <w:rFonts w:hint="eastAsia"/>
        </w:rPr>
        <w:t>表结构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3"/>
        <w:gridCol w:w="1354"/>
        <w:gridCol w:w="1221"/>
        <w:gridCol w:w="484"/>
        <w:gridCol w:w="752"/>
        <w:gridCol w:w="551"/>
        <w:gridCol w:w="1890"/>
        <w:gridCol w:w="618"/>
        <w:gridCol w:w="953"/>
      </w:tblGrid>
      <w:tr w:rsidR="00D22008" w14:paraId="761B6832" w14:textId="77777777" w:rsidTr="00D22008">
        <w:trPr>
          <w:trHeight w:val="312"/>
        </w:trPr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0BFBE6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1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F7F5D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7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1A022F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690A22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3B695F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EA4EA5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11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7C001BA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3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C0EED6C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57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3B7329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D22008" w:rsidRPr="00D22008" w14:paraId="654284BB" w14:textId="77777777" w:rsidTr="00D22008">
        <w:trPr>
          <w:trHeight w:val="312"/>
        </w:trPr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05A70C7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8A5353E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4F87926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B4C5051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B1FF07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9193F2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1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7E5940B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农事记录唯一标识</w:t>
            </w:r>
          </w:p>
        </w:tc>
        <w:tc>
          <w:tcPr>
            <w:tcW w:w="3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D6D1768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D27A71B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22008" w:rsidRPr="00D22008" w14:paraId="51DCD055" w14:textId="77777777" w:rsidTr="00D22008">
        <w:trPr>
          <w:trHeight w:val="312"/>
        </w:trPr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3EAF68A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800E899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farmland_id</w:t>
            </w:r>
          </w:p>
        </w:tc>
        <w:tc>
          <w:tcPr>
            <w:tcW w:w="7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5E7EE9A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DB96C8C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D86388F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134AFFA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1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D4FBE31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关联农田 ID</w:t>
            </w:r>
          </w:p>
        </w:tc>
        <w:tc>
          <w:tcPr>
            <w:tcW w:w="3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405CBA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B324061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22008" w:rsidRPr="00D22008" w14:paraId="266E5673" w14:textId="77777777" w:rsidTr="00D22008">
        <w:trPr>
          <w:trHeight w:val="312"/>
        </w:trPr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F3139E7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871169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crop_id</w:t>
            </w:r>
          </w:p>
        </w:tc>
        <w:tc>
          <w:tcPr>
            <w:tcW w:w="7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EB3AF5A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E5AF11A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1E05160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59ED566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1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96D77E7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关联作物 ID</w:t>
            </w:r>
          </w:p>
        </w:tc>
        <w:tc>
          <w:tcPr>
            <w:tcW w:w="3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9DCE8D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09FE51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22008" w:rsidRPr="00D22008" w14:paraId="4A0B6CFD" w14:textId="77777777" w:rsidTr="00D22008">
        <w:trPr>
          <w:trHeight w:val="312"/>
        </w:trPr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1F73857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4395525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operator_id</w:t>
            </w:r>
          </w:p>
        </w:tc>
        <w:tc>
          <w:tcPr>
            <w:tcW w:w="7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68449E1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C13039E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07EBE28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951E4D1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11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C3E910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操作人员 ID</w:t>
            </w:r>
          </w:p>
        </w:tc>
        <w:tc>
          <w:tcPr>
            <w:tcW w:w="3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7D0DB0F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270BCE5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22008" w:rsidRPr="00D22008" w14:paraId="490BD97F" w14:textId="77777777" w:rsidTr="00D22008">
        <w:trPr>
          <w:trHeight w:val="312"/>
        </w:trPr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36110E9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DD27CCF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operation_time</w:t>
            </w:r>
          </w:p>
        </w:tc>
        <w:tc>
          <w:tcPr>
            <w:tcW w:w="7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F0AD395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D63F8C8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F4C0205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1F67334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6AE4F41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农事操作时间</w:t>
            </w:r>
          </w:p>
        </w:tc>
        <w:tc>
          <w:tcPr>
            <w:tcW w:w="3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82367C0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1501A41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22008" w:rsidRPr="00D22008" w14:paraId="480DC3A2" w14:textId="77777777" w:rsidTr="00D22008">
        <w:trPr>
          <w:trHeight w:val="312"/>
        </w:trPr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6A3CB94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4C5E2EE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operation_content</w:t>
            </w:r>
          </w:p>
        </w:tc>
        <w:tc>
          <w:tcPr>
            <w:tcW w:w="7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9F8919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5B463E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5A2A146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B11D1B9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5A77123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操作内容（灌溉 / 施肥等）</w:t>
            </w:r>
          </w:p>
        </w:tc>
        <w:tc>
          <w:tcPr>
            <w:tcW w:w="3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3AC17C4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C18A20E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22008" w:rsidRPr="00D22008" w14:paraId="67107530" w14:textId="77777777" w:rsidTr="00D22008">
        <w:trPr>
          <w:trHeight w:val="312"/>
        </w:trPr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31701CE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4AD2184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operation_remark</w:t>
            </w:r>
          </w:p>
        </w:tc>
        <w:tc>
          <w:tcPr>
            <w:tcW w:w="7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0EB8B15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743A56F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92E5018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0C3681C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7DC747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操作备注</w:t>
            </w:r>
          </w:p>
        </w:tc>
        <w:tc>
          <w:tcPr>
            <w:tcW w:w="3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B529EC0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BA0E8D0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  <w:tr w:rsidR="00D22008" w:rsidRPr="00D22008" w14:paraId="5F4C6024" w14:textId="77777777" w:rsidTr="00D22008">
        <w:trPr>
          <w:trHeight w:val="312"/>
        </w:trPr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D6C9590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9B2C16E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7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9B36636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291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26509E0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9388B34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940FF8A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D982D12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记录创建时间</w:t>
            </w:r>
          </w:p>
        </w:tc>
        <w:tc>
          <w:tcPr>
            <w:tcW w:w="37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205E083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7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82B452" w14:textId="77777777" w:rsidR="00D22008" w:rsidRPr="00D22008" w:rsidRDefault="00D22008" w:rsidP="00D22008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22008">
              <w:rPr>
                <w:rFonts w:ascii="黑体" w:eastAsia="黑体" w:hAnsi="黑体" w:cs="黑体"/>
                <w:color w:val="000000"/>
                <w:sz w:val="18"/>
                <w:szCs w:val="18"/>
              </w:rPr>
              <w:t>sys_user.id</w:t>
            </w:r>
          </w:p>
        </w:tc>
      </w:tr>
    </w:tbl>
    <w:p w14:paraId="572A93E3" w14:textId="77777777" w:rsidR="009A66B8" w:rsidRDefault="009A66B8" w:rsidP="009A66B8">
      <w:pPr>
        <w:pStyle w:val="3"/>
      </w:pPr>
      <w:r>
        <w:rPr>
          <w:rFonts w:hint="eastAsia"/>
        </w:rPr>
        <w:t>表索引</w:t>
      </w:r>
    </w:p>
    <w:p w14:paraId="177859C3" w14:textId="137875C0" w:rsidR="009A66B8" w:rsidRDefault="009A66B8" w:rsidP="009A66B8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 w:rsidR="00552B9B" w:rsidRPr="00A069C0">
        <w:rPr>
          <w:rFonts w:hint="eastAsia"/>
        </w:rPr>
        <w:t>农事记录</w:t>
      </w:r>
      <w:r>
        <w:rPr>
          <w:rFonts w:hint="eastAsia"/>
        </w:rPr>
        <w:t>表索引</w:t>
      </w:r>
    </w:p>
    <w:tbl>
      <w:tblPr>
        <w:tblStyle w:val="a7"/>
        <w:tblW w:w="4998" w:type="pct"/>
        <w:tblLook w:val="04A0" w:firstRow="1" w:lastRow="0" w:firstColumn="1" w:lastColumn="0" w:noHBand="0" w:noVBand="1"/>
      </w:tblPr>
      <w:tblGrid>
        <w:gridCol w:w="793"/>
        <w:gridCol w:w="1288"/>
        <w:gridCol w:w="2775"/>
        <w:gridCol w:w="1287"/>
        <w:gridCol w:w="1287"/>
        <w:gridCol w:w="873"/>
      </w:tblGrid>
      <w:tr w:rsidR="009A66B8" w14:paraId="222A058D" w14:textId="77777777" w:rsidTr="00733C35">
        <w:tc>
          <w:tcPr>
            <w:tcW w:w="47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vAlign w:val="center"/>
          </w:tcPr>
          <w:p w14:paraId="7F184FB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2B6794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索引名称</w:t>
            </w:r>
          </w:p>
        </w:tc>
        <w:tc>
          <w:tcPr>
            <w:tcW w:w="167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D570DA2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对应字段（逗号分割）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FB2B0DA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索引类型</w:t>
            </w:r>
          </w:p>
        </w:tc>
        <w:tc>
          <w:tcPr>
            <w:tcW w:w="77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537937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索引算法</w:t>
            </w:r>
          </w:p>
        </w:tc>
        <w:tc>
          <w:tcPr>
            <w:tcW w:w="52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020B77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9A66B8" w14:paraId="23AF84FB" w14:textId="77777777" w:rsidTr="00733C35">
        <w:tc>
          <w:tcPr>
            <w:tcW w:w="47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123BF19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36709DC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2F20659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9EA84D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4F6CD0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B2348E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2AA2E288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D4F3A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526D6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F8D26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6C77E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FFAB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17B4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7B89C7BE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9346D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D1C34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FD23A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0E506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EC482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5AB4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7B58E6E7" w14:textId="77777777" w:rsidTr="00733C35"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0C041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C5DB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54407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F79A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A4BCB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A5B9A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9A66B8" w14:paraId="76AA3928" w14:textId="77777777" w:rsidTr="00733C35">
        <w:tc>
          <w:tcPr>
            <w:tcW w:w="477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C9F2275" w14:textId="77777777" w:rsidR="009A66B8" w:rsidRDefault="009A66B8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FF9A3C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67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70C780F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466B9D5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3F3E6D0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EEA8983" w14:textId="77777777" w:rsidR="009A66B8" w:rsidRDefault="009A66B8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</w:tbl>
    <w:p w14:paraId="7B5FBA2D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注：索引类型：</w:t>
      </w:r>
      <w:r>
        <w:rPr>
          <w:rFonts w:hint="eastAsia"/>
        </w:rPr>
        <w:t>KEY</w:t>
      </w:r>
      <w:r>
        <w:rPr>
          <w:rFonts w:hint="eastAsia"/>
        </w:rPr>
        <w:t>（普通索引）、</w:t>
      </w:r>
      <w:r>
        <w:rPr>
          <w:rFonts w:hint="eastAsia"/>
        </w:rPr>
        <w:t>UNIQUE</w:t>
      </w:r>
      <w:r>
        <w:rPr>
          <w:rFonts w:hint="eastAsia"/>
        </w:rPr>
        <w:t>（唯一索引）、</w:t>
      </w:r>
      <w:r>
        <w:rPr>
          <w:rFonts w:hint="eastAsia"/>
        </w:rPr>
        <w:t>FULLTEXT</w:t>
      </w:r>
      <w:r>
        <w:rPr>
          <w:rFonts w:hint="eastAsia"/>
        </w:rPr>
        <w:t>（全文索引）、</w:t>
      </w:r>
      <w:r>
        <w:rPr>
          <w:rFonts w:hint="eastAsia"/>
        </w:rPr>
        <w:t>COMPOSITE</w:t>
      </w:r>
      <w:r>
        <w:rPr>
          <w:rFonts w:hint="eastAsia"/>
        </w:rPr>
        <w:t>（符合索引）、</w:t>
      </w:r>
      <w:r>
        <w:rPr>
          <w:rFonts w:hint="eastAsia"/>
        </w:rPr>
        <w:t>SPATIAL</w:t>
      </w:r>
      <w:r>
        <w:rPr>
          <w:rFonts w:hint="eastAsia"/>
        </w:rPr>
        <w:t>（空间索引）</w:t>
      </w:r>
    </w:p>
    <w:p w14:paraId="227639EC" w14:textId="77777777" w:rsidR="009A66B8" w:rsidRDefault="009A66B8" w:rsidP="009A66B8">
      <w:pPr>
        <w:pStyle w:val="a3"/>
        <w:spacing w:before="156" w:after="156"/>
      </w:pPr>
      <w:r>
        <w:rPr>
          <w:rFonts w:hint="eastAsia"/>
        </w:rPr>
        <w:t>注：索引算法：</w:t>
      </w:r>
      <w:r>
        <w:rPr>
          <w:rFonts w:hint="eastAsia"/>
        </w:rPr>
        <w:t>BTREE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782FCE2E" w14:textId="77777777" w:rsidR="009A66B8" w:rsidRPr="009A66B8" w:rsidRDefault="009A66B8" w:rsidP="009A66B8">
      <w:pPr>
        <w:spacing w:before="156" w:after="156"/>
        <w:rPr>
          <w:rFonts w:hint="eastAsia"/>
        </w:rPr>
      </w:pPr>
    </w:p>
    <w:p w14:paraId="7FC58CC2" w14:textId="77777777" w:rsidR="00D37521" w:rsidRDefault="00000000">
      <w:pPr>
        <w:pStyle w:val="1"/>
      </w:pPr>
      <w:bookmarkStart w:id="23" w:name="_Toc209534350"/>
      <w:r>
        <w:rPr>
          <w:rFonts w:hint="eastAsia"/>
        </w:rPr>
        <w:lastRenderedPageBreak/>
        <w:t>视图设计</w:t>
      </w:r>
      <w:bookmarkEnd w:id="23"/>
    </w:p>
    <w:p w14:paraId="58B5DBE8" w14:textId="6EC9C2CD" w:rsidR="00D37521" w:rsidRDefault="00A91377">
      <w:pPr>
        <w:pStyle w:val="2"/>
      </w:pPr>
      <w:bookmarkStart w:id="24" w:name="_Toc209534351"/>
      <w:r w:rsidRPr="00A91377">
        <w:rPr>
          <w:rFonts w:hint="eastAsia"/>
        </w:rPr>
        <w:t>农田环境实时视图（</w:t>
      </w:r>
      <w:r w:rsidRPr="00A91377">
        <w:rPr>
          <w:rFonts w:hint="eastAsia"/>
        </w:rPr>
        <w:t>view_farm_env_realtime</w:t>
      </w:r>
      <w:r w:rsidR="00000000">
        <w:rPr>
          <w:rFonts w:hint="eastAsia"/>
        </w:rPr>
        <w:t>）</w:t>
      </w:r>
      <w:bookmarkEnd w:id="24"/>
    </w:p>
    <w:p w14:paraId="53C24B64" w14:textId="1696DA13" w:rsidR="00D37521" w:rsidRDefault="00000000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A91377" w:rsidRPr="00A91377">
        <w:rPr>
          <w:rFonts w:hint="eastAsia"/>
        </w:rPr>
        <w:t>农田环境实时</w:t>
      </w:r>
      <w:r>
        <w:rPr>
          <w:rFonts w:hint="eastAsia"/>
        </w:rPr>
        <w:t>视图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85"/>
        <w:gridCol w:w="6321"/>
      </w:tblGrid>
      <w:tr w:rsidR="00D37521" w14:paraId="0533E721" w14:textId="77777777" w:rsidTr="00AC369F">
        <w:tc>
          <w:tcPr>
            <w:tcW w:w="119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5FD31BAF" w14:textId="77777777" w:rsidR="00D37521" w:rsidRDefault="00000000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视图名</w:t>
            </w:r>
          </w:p>
        </w:tc>
        <w:tc>
          <w:tcPr>
            <w:tcW w:w="380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0D9F90B" w14:textId="43ACCBEB" w:rsidR="00D37521" w:rsidRDefault="00A91377">
            <w:pPr>
              <w:spacing w:beforeLines="0" w:before="0" w:afterLines="0" w:after="0" w:line="240" w:lineRule="auto"/>
              <w:rPr>
                <w:color w:val="000000"/>
              </w:rPr>
            </w:pPr>
            <w:r w:rsidRPr="00A91377">
              <w:rPr>
                <w:rFonts w:hint="eastAsia"/>
              </w:rPr>
              <w:t>view_farm_env_realtime</w:t>
            </w:r>
          </w:p>
        </w:tc>
      </w:tr>
      <w:tr w:rsidR="00D37521" w14:paraId="004CDEAE" w14:textId="77777777" w:rsidTr="00AC369F">
        <w:tc>
          <w:tcPr>
            <w:tcW w:w="119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33367F15" w14:textId="77777777" w:rsidR="00D37521" w:rsidRDefault="00000000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视图注释</w:t>
            </w:r>
          </w:p>
        </w:tc>
        <w:tc>
          <w:tcPr>
            <w:tcW w:w="380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CB614E8" w14:textId="34E0E707" w:rsidR="00D37521" w:rsidRDefault="00AC369F">
            <w:pPr>
              <w:spacing w:beforeLines="0" w:before="0" w:afterLines="0" w:after="0" w:line="240" w:lineRule="auto"/>
              <w:rPr>
                <w:color w:val="000000"/>
              </w:rPr>
            </w:pPr>
            <w:r w:rsidRPr="00AC369F">
              <w:rPr>
                <w:rFonts w:hint="eastAsia"/>
              </w:rPr>
              <w:t>展示各农田最新环境监测数据（温度、湿度等）</w:t>
            </w:r>
          </w:p>
        </w:tc>
      </w:tr>
      <w:tr w:rsidR="00D37521" w14:paraId="242C8344" w14:textId="77777777" w:rsidTr="00AC369F">
        <w:tc>
          <w:tcPr>
            <w:tcW w:w="1195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00756E3" w14:textId="77777777" w:rsidR="00D37521" w:rsidRDefault="00000000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视图查询</w:t>
            </w:r>
            <w:r>
              <w:rPr>
                <w:rFonts w:hint="eastAsia"/>
                <w:color w:val="000000"/>
              </w:rPr>
              <w:t>SQL</w:t>
            </w:r>
          </w:p>
        </w:tc>
        <w:tc>
          <w:tcPr>
            <w:tcW w:w="3805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49CF33E" w14:textId="68C815D3" w:rsidR="00D37521" w:rsidRDefault="00AC369F">
            <w:pPr>
              <w:spacing w:beforeLines="0" w:before="0" w:afterLines="0" w:after="0" w:line="240" w:lineRule="auto"/>
              <w:rPr>
                <w:color w:val="000000"/>
              </w:rPr>
            </w:pPr>
            <w:r w:rsidRPr="00AC369F">
              <w:rPr>
                <w:color w:val="000000"/>
              </w:rPr>
              <w:t>SELECT f.id AS farmland_id, f.farmland_name, f.address, d.device_name, d.device_type, emd.monitor_time, emd.temperature, emd.humidity, emd.soil_moisture, emd.light_intensity FROM farmland f LEFT JOIN device d ON f.id = d.farmland_id LEFT JOIN (SELECT * FROM env_monitor_data WHERE (device_id, monitor_time) IN (SELECT device_id, MAX(monitor_time) FROM env_monitor_data GROUP BY device_id)) emd ON d.id = emd.device_id ORDER BY f.id, emd.monitor_time DESC;</w:t>
            </w:r>
          </w:p>
        </w:tc>
      </w:tr>
    </w:tbl>
    <w:p w14:paraId="2E980599" w14:textId="4B540C63" w:rsidR="0052163F" w:rsidRPr="0052163F" w:rsidRDefault="00000000" w:rsidP="0052163F">
      <w:pPr>
        <w:pStyle w:val="3"/>
        <w:rPr>
          <w:rFonts w:hint="eastAsia"/>
        </w:rPr>
      </w:pPr>
      <w:bookmarkStart w:id="25" w:name="_Toc209534352"/>
      <w:r>
        <w:rPr>
          <w:rFonts w:hint="eastAsia"/>
        </w:rPr>
        <w:t>视图结构</w:t>
      </w:r>
      <w:bookmarkEnd w:id="25"/>
    </w:p>
    <w:p w14:paraId="37623160" w14:textId="0181670F" w:rsidR="0052163F" w:rsidRPr="0052163F" w:rsidRDefault="00000000" w:rsidP="0052163F">
      <w:pPr>
        <w:pStyle w:val="a4"/>
        <w:spacing w:before="156" w:after="156"/>
        <w:rPr>
          <w:rFonts w:hint="eastAsia"/>
        </w:rPr>
      </w:pPr>
      <w:r>
        <w:t xml:space="preserve">表 </w:t>
      </w:r>
      <w:r w:rsidR="00D37521">
        <w:fldChar w:fldCharType="begin"/>
      </w:r>
      <w:r w:rsidR="00D37521">
        <w:instrText xml:space="preserve"> STYLEREF 1 \s </w:instrText>
      </w:r>
      <w:r w:rsidR="00D37521">
        <w:fldChar w:fldCharType="separate"/>
      </w:r>
      <w:r w:rsidR="00D37521">
        <w:t>3</w:t>
      </w:r>
      <w:r w:rsidR="00D37521">
        <w:fldChar w:fldCharType="end"/>
      </w:r>
      <w:r>
        <w:rPr>
          <w:rFonts w:hint="eastAsia"/>
        </w:rPr>
        <w:t>-</w:t>
      </w:r>
      <w:r w:rsidR="00D37521">
        <w:fldChar w:fldCharType="begin"/>
      </w:r>
      <w:r w:rsidR="00D37521">
        <w:instrText xml:space="preserve"> SEQ 表 \* ARABIC \s 1 </w:instrText>
      </w:r>
      <w:r w:rsidR="00D37521">
        <w:fldChar w:fldCharType="separate"/>
      </w:r>
      <w:r w:rsidR="00D37521">
        <w:t>2</w:t>
      </w:r>
      <w:r w:rsidR="00D37521">
        <w:fldChar w:fldCharType="end"/>
      </w:r>
      <w:r>
        <w:rPr>
          <w:rFonts w:hint="eastAsia"/>
        </w:rPr>
        <w:t xml:space="preserve"> </w:t>
      </w:r>
      <w:r w:rsidR="00A91377" w:rsidRPr="00A91377">
        <w:rPr>
          <w:rFonts w:hint="eastAsia"/>
        </w:rPr>
        <w:t>农田环境实时</w:t>
      </w:r>
      <w:r w:rsidR="00A91377">
        <w:rPr>
          <w:rFonts w:hint="eastAsia"/>
        </w:rPr>
        <w:t>视图</w:t>
      </w:r>
      <w:r>
        <w:rPr>
          <w:rFonts w:hint="eastAsia"/>
        </w:rPr>
        <w:t>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6"/>
        <w:gridCol w:w="1488"/>
        <w:gridCol w:w="1488"/>
        <w:gridCol w:w="555"/>
        <w:gridCol w:w="895"/>
        <w:gridCol w:w="640"/>
        <w:gridCol w:w="1234"/>
        <w:gridCol w:w="725"/>
        <w:gridCol w:w="725"/>
      </w:tblGrid>
      <w:tr w:rsidR="00D37521" w14:paraId="5EB077BB" w14:textId="77777777" w:rsidTr="0080358B">
        <w:trPr>
          <w:trHeight w:val="312"/>
        </w:trPr>
        <w:tc>
          <w:tcPr>
            <w:tcW w:w="3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4AAED1A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C56BF56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6F70542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3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D91859A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5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2BF2982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AA81B6C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7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30C4BE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FF883F0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EA8301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80358B" w:rsidRPr="0080358B" w14:paraId="1EBCA5C8" w14:textId="77777777" w:rsidTr="0080358B">
        <w:trPr>
          <w:trHeight w:val="312"/>
        </w:trPr>
        <w:tc>
          <w:tcPr>
            <w:tcW w:w="3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09F3A26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786A2E3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farmland_id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323CB90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3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F4518C4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8D42605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DC34963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7E31DF3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农田 ID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F00DBF5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02EFF7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80358B" w:rsidRPr="0080358B" w14:paraId="48B1EA93" w14:textId="77777777" w:rsidTr="0080358B">
        <w:trPr>
          <w:trHeight w:val="312"/>
        </w:trPr>
        <w:tc>
          <w:tcPr>
            <w:tcW w:w="3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630B555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A96940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farmland_name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F37A140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320EC1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F6D01A4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3E4D069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C1C3233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农田名称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0BE9124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9D2D7EA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80358B" w:rsidRPr="0080358B" w14:paraId="55B26AEF" w14:textId="77777777" w:rsidTr="0080358B">
        <w:trPr>
          <w:trHeight w:val="312"/>
        </w:trPr>
        <w:tc>
          <w:tcPr>
            <w:tcW w:w="3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C80D693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B4C90E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391D71C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CF6096A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5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5D402D8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17E026A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A2F96B7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农田地址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B5CE22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FB1DE85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80358B" w:rsidRPr="0080358B" w14:paraId="39C8E7DF" w14:textId="77777777" w:rsidTr="0080358B">
        <w:trPr>
          <w:trHeight w:val="312"/>
        </w:trPr>
        <w:tc>
          <w:tcPr>
            <w:tcW w:w="3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38BD2BC4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44C8FB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device_name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5DF29AB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D4E287C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A741310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0C0382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1EF82FE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C813259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37565A3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80358B" w:rsidRPr="0080358B" w14:paraId="5C2B86A7" w14:textId="77777777" w:rsidTr="0080358B">
        <w:trPr>
          <w:trHeight w:val="312"/>
        </w:trPr>
        <w:tc>
          <w:tcPr>
            <w:tcW w:w="3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B741EB1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CA4D7B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device_type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C0B5827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A419C4B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15D810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B0ED074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25FC8B0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设备类型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FA2B38B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FCED0C3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80358B" w:rsidRPr="0080358B" w14:paraId="26CFD990" w14:textId="77777777" w:rsidTr="0080358B">
        <w:trPr>
          <w:trHeight w:val="312"/>
        </w:trPr>
        <w:tc>
          <w:tcPr>
            <w:tcW w:w="3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CD9AF41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6250A63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monitor_time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0C2D2A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3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2D7CC0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8179915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589178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CD19670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最新监测时间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F852B9E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E719A6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80358B" w:rsidRPr="0080358B" w14:paraId="14FD7477" w14:textId="77777777" w:rsidTr="0080358B">
        <w:trPr>
          <w:trHeight w:val="312"/>
        </w:trPr>
        <w:tc>
          <w:tcPr>
            <w:tcW w:w="3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EDA1E4A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0C8C077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08C8F4B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B61DF99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5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4CBE8FD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B62E37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117DB01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温度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B39AC32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8FFD84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80358B" w:rsidRPr="0080358B" w14:paraId="07224D46" w14:textId="77777777" w:rsidTr="0080358B">
        <w:trPr>
          <w:trHeight w:val="312"/>
        </w:trPr>
        <w:tc>
          <w:tcPr>
            <w:tcW w:w="3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5A69C5F5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DC21D8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humidity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60B2D23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CF9777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5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7F2A4D2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2A9D80A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D1E9F9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空气湿度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809D658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709C1F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80358B" w:rsidRPr="0080358B" w14:paraId="63EB9E2E" w14:textId="77777777" w:rsidTr="0080358B">
        <w:trPr>
          <w:trHeight w:val="312"/>
        </w:trPr>
        <w:tc>
          <w:tcPr>
            <w:tcW w:w="3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9FB1B38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150144D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soil_moisture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827A976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49CE563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5,2</w:t>
            </w:r>
          </w:p>
        </w:tc>
        <w:tc>
          <w:tcPr>
            <w:tcW w:w="5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218F8C7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30CE720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10B81C7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土壤含水率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17E9041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F70C2BD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80358B" w:rsidRPr="0080358B" w14:paraId="64127DBA" w14:textId="77777777" w:rsidTr="0080358B">
        <w:trPr>
          <w:trHeight w:val="312"/>
        </w:trPr>
        <w:tc>
          <w:tcPr>
            <w:tcW w:w="33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1203C86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CBEDD83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light_intensity</w:t>
            </w:r>
          </w:p>
        </w:tc>
        <w:tc>
          <w:tcPr>
            <w:tcW w:w="89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144B598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3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3F75B3E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37416E4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79EF99B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74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8DA5B70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光照强度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BF2D75D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3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E3CF867" w14:textId="77777777" w:rsidR="0080358B" w:rsidRPr="0080358B" w:rsidRDefault="0080358B" w:rsidP="0080358B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80358B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</w:tbl>
    <w:p w14:paraId="693B3E1A" w14:textId="4B46E7A7" w:rsidR="00A0271C" w:rsidRDefault="0080358B" w:rsidP="00A0271C">
      <w:pPr>
        <w:pStyle w:val="2"/>
      </w:pPr>
      <w:bookmarkStart w:id="26" w:name="_Toc209534353"/>
      <w:r w:rsidRPr="0080358B">
        <w:rPr>
          <w:rFonts w:hint="eastAsia"/>
        </w:rPr>
        <w:t>农田病虫害预警视图（</w:t>
      </w:r>
      <w:r w:rsidRPr="0080358B">
        <w:rPr>
          <w:rFonts w:hint="eastAsia"/>
        </w:rPr>
        <w:t>view_farm_pest_warning</w:t>
      </w:r>
      <w:r w:rsidR="00A0271C">
        <w:rPr>
          <w:rFonts w:hint="eastAsia"/>
        </w:rPr>
        <w:t>）</w:t>
      </w:r>
    </w:p>
    <w:p w14:paraId="20CA555C" w14:textId="083EC409" w:rsidR="00A0271C" w:rsidRDefault="00A0271C" w:rsidP="00A0271C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-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80358B" w:rsidRPr="0080358B">
        <w:rPr>
          <w:rFonts w:hint="eastAsia"/>
        </w:rPr>
        <w:t>农田病虫害预警</w:t>
      </w:r>
      <w:r>
        <w:rPr>
          <w:rFonts w:hint="eastAsia"/>
        </w:rPr>
        <w:t>视图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01"/>
        <w:gridCol w:w="6605"/>
      </w:tblGrid>
      <w:tr w:rsidR="00A0271C" w14:paraId="53BA9C93" w14:textId="77777777" w:rsidTr="00F5084D">
        <w:tc>
          <w:tcPr>
            <w:tcW w:w="102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0D39676B" w14:textId="77777777" w:rsidR="00A0271C" w:rsidRDefault="00A0271C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视图名</w:t>
            </w:r>
          </w:p>
        </w:tc>
        <w:tc>
          <w:tcPr>
            <w:tcW w:w="397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E4121CD" w14:textId="1D7B0366" w:rsidR="00A0271C" w:rsidRDefault="00F5084D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F5084D">
              <w:rPr>
                <w:color w:val="000000"/>
              </w:rPr>
              <w:t>view_farm_pest_warning</w:t>
            </w:r>
          </w:p>
        </w:tc>
      </w:tr>
      <w:tr w:rsidR="00A0271C" w14:paraId="5F7BFC0D" w14:textId="77777777" w:rsidTr="00F5084D">
        <w:tc>
          <w:tcPr>
            <w:tcW w:w="10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39158AD8" w14:textId="77777777" w:rsidR="00A0271C" w:rsidRDefault="00A0271C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视图注释</w:t>
            </w:r>
          </w:p>
        </w:tc>
        <w:tc>
          <w:tcPr>
            <w:tcW w:w="39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A7C5956" w14:textId="1624BBA0" w:rsidR="00A0271C" w:rsidRDefault="00F5084D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F5084D">
              <w:rPr>
                <w:color w:val="000000"/>
              </w:rPr>
              <w:t>展示各农田未处理的病虫害预警信息</w:t>
            </w:r>
          </w:p>
        </w:tc>
      </w:tr>
      <w:tr w:rsidR="00A0271C" w14:paraId="3B64E266" w14:textId="77777777" w:rsidTr="00F5084D">
        <w:tc>
          <w:tcPr>
            <w:tcW w:w="1024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2816753" w14:textId="77777777" w:rsidR="00A0271C" w:rsidRDefault="00A0271C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视图查询</w:t>
            </w:r>
            <w:r>
              <w:rPr>
                <w:rFonts w:hint="eastAsia"/>
                <w:color w:val="000000"/>
              </w:rPr>
              <w:t>SQL</w:t>
            </w:r>
          </w:p>
        </w:tc>
        <w:tc>
          <w:tcPr>
            <w:tcW w:w="3976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965A482" w14:textId="2DDC1CC5" w:rsidR="00A0271C" w:rsidRDefault="00F5084D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F5084D">
              <w:rPr>
                <w:color w:val="000000"/>
              </w:rPr>
              <w:t xml:space="preserve">SELECT f.id AS farmland_id, f.farmland_name, c.crop_name, cp.pest_name, w.warning_time, w.warning_level, w.warning_content, su.username AS handler_name FROM farmland f LEFT JOIN warning_info w ON f.id = </w:t>
            </w:r>
            <w:r w:rsidRPr="00F5084D">
              <w:rPr>
                <w:color w:val="000000"/>
              </w:rPr>
              <w:lastRenderedPageBreak/>
              <w:t xml:space="preserve">w.farmland_id LEFT JOIN crop c ON w.crop_id = c.id LEFT JOIN common_pest cp ON w.pest_id = cp.id LEFT JOIN sys_user su ON w.handler_id = su.id WHERE w.handle_status = ' </w:t>
            </w:r>
            <w:r w:rsidRPr="00F5084D">
              <w:rPr>
                <w:color w:val="000000"/>
              </w:rPr>
              <w:t>未处理</w:t>
            </w:r>
            <w:r w:rsidRPr="00F5084D">
              <w:rPr>
                <w:color w:val="000000"/>
              </w:rPr>
              <w:t xml:space="preserve"> ' ORDER BY w.warning_time DESC, FIELD (w.warning_level, ' </w:t>
            </w:r>
            <w:r w:rsidRPr="00F5084D">
              <w:rPr>
                <w:color w:val="000000"/>
              </w:rPr>
              <w:t>红</w:t>
            </w:r>
            <w:r w:rsidRPr="00F5084D">
              <w:rPr>
                <w:color w:val="000000"/>
              </w:rPr>
              <w:t xml:space="preserve"> ', ' </w:t>
            </w:r>
            <w:r w:rsidRPr="00F5084D">
              <w:rPr>
                <w:color w:val="000000"/>
              </w:rPr>
              <w:t>橙</w:t>
            </w:r>
            <w:r w:rsidRPr="00F5084D">
              <w:rPr>
                <w:color w:val="000000"/>
              </w:rPr>
              <w:t xml:space="preserve"> ', ' </w:t>
            </w:r>
            <w:r w:rsidRPr="00F5084D">
              <w:rPr>
                <w:color w:val="000000"/>
              </w:rPr>
              <w:t>黄</w:t>
            </w:r>
            <w:r w:rsidRPr="00F5084D">
              <w:rPr>
                <w:color w:val="000000"/>
              </w:rPr>
              <w:t xml:space="preserve"> ', ' </w:t>
            </w:r>
            <w:r w:rsidRPr="00F5084D">
              <w:rPr>
                <w:color w:val="000000"/>
              </w:rPr>
              <w:t>蓝</w:t>
            </w:r>
            <w:r w:rsidRPr="00F5084D">
              <w:rPr>
                <w:color w:val="000000"/>
              </w:rPr>
              <w:t xml:space="preserve"> ');</w:t>
            </w:r>
          </w:p>
        </w:tc>
      </w:tr>
    </w:tbl>
    <w:p w14:paraId="284E2E5C" w14:textId="77777777" w:rsidR="00A0271C" w:rsidRPr="0052163F" w:rsidRDefault="00A0271C" w:rsidP="00A0271C">
      <w:pPr>
        <w:pStyle w:val="3"/>
        <w:rPr>
          <w:rFonts w:hint="eastAsia"/>
        </w:rPr>
      </w:pPr>
      <w:r>
        <w:rPr>
          <w:rFonts w:hint="eastAsia"/>
        </w:rPr>
        <w:lastRenderedPageBreak/>
        <w:t>视图结构</w:t>
      </w:r>
    </w:p>
    <w:p w14:paraId="5A5547F4" w14:textId="7ADD6348" w:rsidR="00A0271C" w:rsidRPr="0052163F" w:rsidRDefault="00A0271C" w:rsidP="00A0271C">
      <w:pPr>
        <w:pStyle w:val="a4"/>
        <w:spacing w:before="156" w:after="156"/>
        <w:rPr>
          <w:rFonts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 w:rsidR="0080358B" w:rsidRPr="0080358B">
        <w:rPr>
          <w:rFonts w:hint="eastAsia"/>
        </w:rPr>
        <w:t>农田病虫害预警</w:t>
      </w:r>
      <w:r w:rsidR="0080358B">
        <w:rPr>
          <w:rFonts w:hint="eastAsia"/>
        </w:rPr>
        <w:t>视图</w:t>
      </w:r>
      <w:r>
        <w:rPr>
          <w:rFonts w:hint="eastAsia"/>
        </w:rPr>
        <w:t>结构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1"/>
        <w:gridCol w:w="1394"/>
        <w:gridCol w:w="1394"/>
        <w:gridCol w:w="530"/>
        <w:gridCol w:w="844"/>
        <w:gridCol w:w="609"/>
        <w:gridCol w:w="1001"/>
        <w:gridCol w:w="1316"/>
        <w:gridCol w:w="687"/>
      </w:tblGrid>
      <w:tr w:rsidR="00A0271C" w14:paraId="72D22FE5" w14:textId="77777777" w:rsidTr="00D728D3">
        <w:trPr>
          <w:trHeight w:val="312"/>
        </w:trPr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4B62EE4" w14:textId="77777777" w:rsidR="00A0271C" w:rsidRDefault="00A0271C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C318CBD" w14:textId="77777777" w:rsidR="00A0271C" w:rsidRDefault="00A0271C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字段名称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F0F313" w14:textId="77777777" w:rsidR="00A0271C" w:rsidRDefault="00A0271C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31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DA9CD29" w14:textId="77777777" w:rsidR="00A0271C" w:rsidRDefault="00A0271C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5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306CA6" w14:textId="77777777" w:rsidR="00A0271C" w:rsidRDefault="00A0271C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3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AC4CC1D" w14:textId="77777777" w:rsidR="00A0271C" w:rsidRDefault="00A0271C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PK/FK</w:t>
            </w:r>
          </w:p>
        </w:tc>
        <w:tc>
          <w:tcPr>
            <w:tcW w:w="6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AD723AA" w14:textId="77777777" w:rsidR="00A0271C" w:rsidRDefault="00A0271C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7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A801443" w14:textId="77777777" w:rsidR="00A0271C" w:rsidRDefault="00A0271C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枚举值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963092" w14:textId="77777777" w:rsidR="00A0271C" w:rsidRDefault="00A0271C" w:rsidP="00733C35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sz w:val="18"/>
                <w:szCs w:val="18"/>
              </w:rPr>
              <w:t>记录人</w:t>
            </w:r>
          </w:p>
        </w:tc>
      </w:tr>
      <w:tr w:rsidR="00D728D3" w:rsidRPr="00D728D3" w14:paraId="734B55FA" w14:textId="77777777" w:rsidTr="00D728D3">
        <w:trPr>
          <w:trHeight w:val="312"/>
        </w:trPr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9F63818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5D2A073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farmland_id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C622A4E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BIGINT UNSIGNED</w:t>
            </w:r>
          </w:p>
        </w:tc>
        <w:tc>
          <w:tcPr>
            <w:tcW w:w="31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CFDB39A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BDFD670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5326911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6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9F59DF8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农田 ID</w:t>
            </w:r>
          </w:p>
        </w:tc>
        <w:tc>
          <w:tcPr>
            <w:tcW w:w="7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BA2968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6D34D5B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D728D3" w:rsidRPr="00D728D3" w14:paraId="57C96B99" w14:textId="77777777" w:rsidTr="00D728D3">
        <w:trPr>
          <w:trHeight w:val="312"/>
        </w:trPr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C2E4152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58CB70B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farmland_name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256C2B8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1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578B647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2F5ACCC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5F2C0E8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6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DF8A53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农田名称</w:t>
            </w:r>
          </w:p>
        </w:tc>
        <w:tc>
          <w:tcPr>
            <w:tcW w:w="7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CA90B5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41E41A7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D728D3" w:rsidRPr="00D728D3" w14:paraId="7AAA12B0" w14:textId="77777777" w:rsidTr="00D728D3">
        <w:trPr>
          <w:trHeight w:val="312"/>
        </w:trPr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531B4CE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EF23613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crop_name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D115EAD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1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6A02A4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3F427B7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A48506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6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A902673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作物名称</w:t>
            </w:r>
          </w:p>
        </w:tc>
        <w:tc>
          <w:tcPr>
            <w:tcW w:w="7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1FD980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BE7E788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D728D3" w:rsidRPr="00D728D3" w14:paraId="1198672C" w14:textId="77777777" w:rsidTr="00D728D3">
        <w:trPr>
          <w:trHeight w:val="312"/>
        </w:trPr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99BD24F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9E021F4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pest_name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6834DC7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1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64BB7B7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1D3BAF4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2B7E375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6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39DB78C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病虫害名称</w:t>
            </w:r>
          </w:p>
        </w:tc>
        <w:tc>
          <w:tcPr>
            <w:tcW w:w="7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49770F8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30D5B548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D728D3" w:rsidRPr="00D728D3" w14:paraId="685099C2" w14:textId="77777777" w:rsidTr="00D728D3">
        <w:trPr>
          <w:trHeight w:val="312"/>
        </w:trPr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EBAB88F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C471AEA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warning_time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EE08276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31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5F9C1A9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5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9872D3D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1DF4385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6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D2E0E4C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预警时间</w:t>
            </w:r>
          </w:p>
        </w:tc>
        <w:tc>
          <w:tcPr>
            <w:tcW w:w="7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AE7504D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70079E1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D728D3" w:rsidRPr="00D728D3" w14:paraId="369D216F" w14:textId="77777777" w:rsidTr="00D728D3">
        <w:trPr>
          <w:trHeight w:val="312"/>
        </w:trPr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7278C67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3423EF5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warning_level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F761A70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1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E127EF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8C5CF38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7AB778E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6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8163EC1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预警等级</w:t>
            </w:r>
          </w:p>
        </w:tc>
        <w:tc>
          <w:tcPr>
            <w:tcW w:w="7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6872467B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蓝，黄，橙，红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306CAC2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D728D3" w:rsidRPr="00D728D3" w14:paraId="45B25984" w14:textId="77777777" w:rsidTr="00D728D3">
        <w:trPr>
          <w:trHeight w:val="312"/>
        </w:trPr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5187891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6D629F7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warning_content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7114DA05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1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7FCE43B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5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4BCC935C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23E07CB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6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0BDA248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预警内容</w:t>
            </w:r>
          </w:p>
        </w:tc>
        <w:tc>
          <w:tcPr>
            <w:tcW w:w="7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6076C17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5CA8739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  <w:tr w:rsidR="00D728D3" w:rsidRPr="00D728D3" w14:paraId="1CDCB775" w14:textId="77777777" w:rsidTr="00D728D3">
        <w:trPr>
          <w:trHeight w:val="312"/>
        </w:trPr>
        <w:tc>
          <w:tcPr>
            <w:tcW w:w="32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621058D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BDEE1F1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handler_name</w:t>
            </w:r>
          </w:p>
        </w:tc>
        <w:tc>
          <w:tcPr>
            <w:tcW w:w="83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508EADB8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31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0CAB5D83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0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252F331F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6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EC8FF82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60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FFEF080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处理人姓名</w:t>
            </w:r>
          </w:p>
        </w:tc>
        <w:tc>
          <w:tcPr>
            <w:tcW w:w="79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25D22EA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4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center"/>
          </w:tcPr>
          <w:p w14:paraId="1A111844" w14:textId="77777777" w:rsidR="00D728D3" w:rsidRPr="00D728D3" w:rsidRDefault="00D728D3" w:rsidP="00D728D3">
            <w:pPr>
              <w:spacing w:beforeLines="0" w:before="0" w:afterLines="0" w:after="0" w:line="240" w:lineRule="auto"/>
              <w:jc w:val="center"/>
              <w:rPr>
                <w:rFonts w:ascii="黑体" w:eastAsia="黑体" w:hAnsi="黑体" w:cs="黑体"/>
                <w:color w:val="000000"/>
                <w:sz w:val="18"/>
                <w:szCs w:val="18"/>
              </w:rPr>
            </w:pPr>
            <w:r w:rsidRPr="00D728D3">
              <w:rPr>
                <w:rFonts w:ascii="黑体" w:eastAsia="黑体" w:hAnsi="黑体" w:cs="黑体"/>
                <w:color w:val="000000"/>
                <w:sz w:val="18"/>
                <w:szCs w:val="18"/>
              </w:rPr>
              <w:t>-</w:t>
            </w:r>
          </w:p>
        </w:tc>
      </w:tr>
    </w:tbl>
    <w:p w14:paraId="3C186D67" w14:textId="77777777" w:rsidR="00D37521" w:rsidRDefault="00000000">
      <w:pPr>
        <w:pStyle w:val="1"/>
      </w:pPr>
      <w:r>
        <w:rPr>
          <w:rFonts w:hint="eastAsia"/>
        </w:rPr>
        <w:lastRenderedPageBreak/>
        <w:t>触发器设计</w:t>
      </w:r>
      <w:bookmarkEnd w:id="26"/>
    </w:p>
    <w:p w14:paraId="1029D5AC" w14:textId="1A3F3D5B" w:rsidR="00D37521" w:rsidRDefault="00D76952">
      <w:pPr>
        <w:pStyle w:val="2"/>
      </w:pPr>
      <w:bookmarkStart w:id="27" w:name="_Toc209534354"/>
      <w:r w:rsidRPr="00D76952">
        <w:rPr>
          <w:rFonts w:hint="eastAsia"/>
        </w:rPr>
        <w:t>设备状态异常触发器（</w:t>
      </w:r>
      <w:r w:rsidRPr="00D76952">
        <w:rPr>
          <w:rFonts w:hint="eastAsia"/>
        </w:rPr>
        <w:t>trigger_device_status_abnormal</w:t>
      </w:r>
      <w:bookmarkEnd w:id="27"/>
      <w:r>
        <w:rPr>
          <w:rFonts w:hint="eastAsia"/>
        </w:rPr>
        <w:t>）</w:t>
      </w:r>
    </w:p>
    <w:p w14:paraId="2FF6E560" w14:textId="77777777" w:rsidR="00D37521" w:rsidRDefault="00000000">
      <w:pPr>
        <w:pStyle w:val="3"/>
      </w:pPr>
      <w:bookmarkStart w:id="28" w:name="_Toc209534355"/>
      <w:r>
        <w:rPr>
          <w:rFonts w:hint="eastAsia"/>
        </w:rPr>
        <w:t>设计思路</w:t>
      </w:r>
      <w:bookmarkEnd w:id="28"/>
    </w:p>
    <w:p w14:paraId="2850CE5C" w14:textId="77777777" w:rsidR="00C73BA2" w:rsidRDefault="00D76952" w:rsidP="00C73BA2">
      <w:pPr>
        <w:pStyle w:val="a4"/>
        <w:spacing w:before="156" w:after="156"/>
        <w:jc w:val="left"/>
        <w:rPr>
          <w:rFonts w:ascii="Calibri" w:eastAsia="宋体" w:hAnsi="Calibri" w:cs="Times New Roman"/>
          <w:sz w:val="21"/>
          <w:szCs w:val="22"/>
        </w:rPr>
      </w:pPr>
      <w:r w:rsidRPr="00D76952">
        <w:rPr>
          <w:rFonts w:ascii="Calibri" w:eastAsia="宋体" w:hAnsi="Calibri" w:cs="Times New Roman" w:hint="eastAsia"/>
          <w:sz w:val="21"/>
          <w:szCs w:val="22"/>
        </w:rPr>
        <w:t>当设备状态从</w:t>
      </w:r>
      <w:r w:rsidRPr="00D76952">
        <w:rPr>
          <w:rFonts w:ascii="Calibri" w:eastAsia="宋体" w:hAnsi="Calibri" w:cs="Times New Roman" w:hint="eastAsia"/>
          <w:sz w:val="21"/>
          <w:szCs w:val="22"/>
        </w:rPr>
        <w:t xml:space="preserve"> </w:t>
      </w:r>
      <w:r w:rsidRPr="00D76952">
        <w:rPr>
          <w:rFonts w:ascii="Calibri" w:eastAsia="宋体" w:hAnsi="Calibri" w:cs="Times New Roman" w:hint="eastAsia"/>
          <w:sz w:val="21"/>
          <w:szCs w:val="22"/>
        </w:rPr>
        <w:t>“在线”</w:t>
      </w:r>
      <w:r w:rsidRPr="00D76952">
        <w:rPr>
          <w:rFonts w:ascii="Calibri" w:eastAsia="宋体" w:hAnsi="Calibri" w:cs="Times New Roman" w:hint="eastAsia"/>
          <w:sz w:val="21"/>
          <w:szCs w:val="22"/>
        </w:rPr>
        <w:t xml:space="preserve"> </w:t>
      </w:r>
      <w:r w:rsidRPr="00D76952">
        <w:rPr>
          <w:rFonts w:ascii="Calibri" w:eastAsia="宋体" w:hAnsi="Calibri" w:cs="Times New Roman" w:hint="eastAsia"/>
          <w:sz w:val="21"/>
          <w:szCs w:val="22"/>
        </w:rPr>
        <w:t>变更为</w:t>
      </w:r>
      <w:r w:rsidRPr="00D76952">
        <w:rPr>
          <w:rFonts w:ascii="Calibri" w:eastAsia="宋体" w:hAnsi="Calibri" w:cs="Times New Roman" w:hint="eastAsia"/>
          <w:sz w:val="21"/>
          <w:szCs w:val="22"/>
        </w:rPr>
        <w:t xml:space="preserve"> </w:t>
      </w:r>
      <w:r w:rsidRPr="00D76952">
        <w:rPr>
          <w:rFonts w:ascii="Calibri" w:eastAsia="宋体" w:hAnsi="Calibri" w:cs="Times New Roman" w:hint="eastAsia"/>
          <w:sz w:val="21"/>
          <w:szCs w:val="22"/>
        </w:rPr>
        <w:t>“离线”</w:t>
      </w:r>
      <w:r w:rsidRPr="00D76952">
        <w:rPr>
          <w:rFonts w:ascii="Calibri" w:eastAsia="宋体" w:hAnsi="Calibri" w:cs="Times New Roman" w:hint="eastAsia"/>
          <w:sz w:val="21"/>
          <w:szCs w:val="22"/>
        </w:rPr>
        <w:t xml:space="preserve"> </w:t>
      </w:r>
      <w:r w:rsidRPr="00D76952">
        <w:rPr>
          <w:rFonts w:ascii="Calibri" w:eastAsia="宋体" w:hAnsi="Calibri" w:cs="Times New Roman" w:hint="eastAsia"/>
          <w:sz w:val="21"/>
          <w:szCs w:val="22"/>
        </w:rPr>
        <w:t>或</w:t>
      </w:r>
      <w:r w:rsidRPr="00D76952">
        <w:rPr>
          <w:rFonts w:ascii="Calibri" w:eastAsia="宋体" w:hAnsi="Calibri" w:cs="Times New Roman" w:hint="eastAsia"/>
          <w:sz w:val="21"/>
          <w:szCs w:val="22"/>
        </w:rPr>
        <w:t xml:space="preserve"> </w:t>
      </w:r>
      <w:r w:rsidRPr="00D76952">
        <w:rPr>
          <w:rFonts w:ascii="Calibri" w:eastAsia="宋体" w:hAnsi="Calibri" w:cs="Times New Roman" w:hint="eastAsia"/>
          <w:sz w:val="21"/>
          <w:szCs w:val="22"/>
        </w:rPr>
        <w:t>“故障”</w:t>
      </w:r>
      <w:r w:rsidRPr="00D76952">
        <w:rPr>
          <w:rFonts w:ascii="Calibri" w:eastAsia="宋体" w:hAnsi="Calibri" w:cs="Times New Roman" w:hint="eastAsia"/>
          <w:sz w:val="21"/>
          <w:szCs w:val="22"/>
        </w:rPr>
        <w:t xml:space="preserve"> </w:t>
      </w:r>
      <w:r w:rsidRPr="00D76952">
        <w:rPr>
          <w:rFonts w:ascii="Calibri" w:eastAsia="宋体" w:hAnsi="Calibri" w:cs="Times New Roman" w:hint="eastAsia"/>
          <w:sz w:val="21"/>
          <w:szCs w:val="22"/>
        </w:rPr>
        <w:t>时，自动生成异常信息记录到异常信息表</w:t>
      </w:r>
    </w:p>
    <w:p w14:paraId="4A1394D3" w14:textId="375DE617" w:rsidR="00D37521" w:rsidRDefault="00000000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 w:rsidR="00D37521">
        <w:fldChar w:fldCharType="begin"/>
      </w:r>
      <w:r w:rsidR="00D37521">
        <w:instrText xml:space="preserve"> STYLEREF 1 \s </w:instrText>
      </w:r>
      <w:r w:rsidR="00D37521">
        <w:fldChar w:fldCharType="separate"/>
      </w:r>
      <w:r w:rsidR="00D37521">
        <w:t>5</w:t>
      </w:r>
      <w:r w:rsidR="00D37521">
        <w:fldChar w:fldCharType="end"/>
      </w:r>
      <w:r>
        <w:rPr>
          <w:rFonts w:hint="eastAsia"/>
        </w:rPr>
        <w:t>-</w:t>
      </w:r>
      <w:r w:rsidR="00D37521">
        <w:fldChar w:fldCharType="begin"/>
      </w:r>
      <w:r w:rsidR="00D37521">
        <w:instrText xml:space="preserve"> SEQ 表 \* ARABIC \s 1 </w:instrText>
      </w:r>
      <w:r w:rsidR="00D37521">
        <w:fldChar w:fldCharType="separate"/>
      </w:r>
      <w:r w:rsidR="00D37521">
        <w:t>1</w:t>
      </w:r>
      <w:r w:rsidR="00D37521">
        <w:fldChar w:fldCharType="end"/>
      </w:r>
      <w:r>
        <w:rPr>
          <w:rFonts w:hint="eastAsia"/>
        </w:rPr>
        <w:t xml:space="preserve"> 触发条件</w:t>
      </w:r>
    </w:p>
    <w:tbl>
      <w:tblPr>
        <w:tblW w:w="4998" w:type="pct"/>
        <w:tblBorders>
          <w:top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3349"/>
        <w:gridCol w:w="3351"/>
      </w:tblGrid>
      <w:tr w:rsidR="00D37521" w14:paraId="0AEE5F7C" w14:textId="77777777" w:rsidTr="0066074B">
        <w:trPr>
          <w:tblHeader/>
        </w:trPr>
        <w:tc>
          <w:tcPr>
            <w:tcW w:w="9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413E96" w14:textId="77777777" w:rsidR="00D37521" w:rsidRDefault="00000000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操作</w:t>
            </w:r>
          </w:p>
        </w:tc>
        <w:tc>
          <w:tcPr>
            <w:tcW w:w="20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0AFBD4" w14:textId="77777777" w:rsidR="00D37521" w:rsidRDefault="00000000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Before</w:t>
            </w:r>
          </w:p>
        </w:tc>
        <w:tc>
          <w:tcPr>
            <w:tcW w:w="201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6BA6E5" w14:textId="77777777" w:rsidR="00D37521" w:rsidRDefault="00000000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After</w:t>
            </w:r>
          </w:p>
        </w:tc>
      </w:tr>
      <w:tr w:rsidR="00D37521" w14:paraId="1C2D8966" w14:textId="77777777" w:rsidTr="0066074B">
        <w:tc>
          <w:tcPr>
            <w:tcW w:w="965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83CC250" w14:textId="77777777" w:rsidR="00D37521" w:rsidRDefault="00000000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update</w:t>
            </w:r>
          </w:p>
        </w:tc>
        <w:tc>
          <w:tcPr>
            <w:tcW w:w="2017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F7655B" w14:textId="6CA724EA" w:rsidR="00D37521" w:rsidRDefault="00D37521">
            <w:pPr>
              <w:spacing w:beforeLines="0" w:before="0" w:afterLines="0" w:after="0" w:line="240" w:lineRule="auto"/>
              <w:rPr>
                <w:color w:val="000000"/>
              </w:rPr>
            </w:pPr>
          </w:p>
        </w:tc>
        <w:tc>
          <w:tcPr>
            <w:tcW w:w="2018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F83C49" w14:textId="4BC9EEE6" w:rsidR="00D37521" w:rsidRDefault="0066074B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</w:tbl>
    <w:p w14:paraId="0F68815E" w14:textId="77777777" w:rsidR="00D37521" w:rsidRDefault="00000000">
      <w:pPr>
        <w:pStyle w:val="3"/>
      </w:pPr>
      <w:bookmarkStart w:id="29" w:name="_Toc209534356"/>
      <w:r>
        <w:rPr>
          <w:rFonts w:hint="eastAsia"/>
        </w:rPr>
        <w:t>SQL</w:t>
      </w:r>
      <w:r>
        <w:rPr>
          <w:rFonts w:hint="eastAsia"/>
        </w:rPr>
        <w:t>语句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6"/>
      </w:tblGrid>
      <w:tr w:rsidR="00D37521" w14:paraId="7771592A" w14:textId="77777777" w:rsidTr="000B3944">
        <w:tc>
          <w:tcPr>
            <w:tcW w:w="830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699E42B0" w14:textId="09F66AC6" w:rsidR="00D37521" w:rsidRDefault="002139F3">
            <w:pPr>
              <w:spacing w:beforeLines="0" w:before="0" w:afterLines="0" w:after="0" w:line="240" w:lineRule="auto"/>
              <w:rPr>
                <w:color w:val="000000"/>
              </w:rPr>
            </w:pPr>
            <w:r w:rsidRPr="002139F3">
              <w:rPr>
                <w:color w:val="000000"/>
              </w:rPr>
              <w:t xml:space="preserve">DELIMITER // CREATE TRIGGER trigger_device_status_abnormal AFTER UPDATE ON device FOR EACH ROW BEGIN IF OLD.status = 'online' AND (NEW.status = 'offline' OR NEW.status = 'fault') THEN INSERT INTO abnormal_info (device_id, farmland_id, abnormal_time, abnormal_info, handle_status, create_time, recorder_id) VALUES (NEW.id, NEW.farmland_id, NOW (), CONCAT (' </w:t>
            </w:r>
            <w:r w:rsidRPr="002139F3">
              <w:rPr>
                <w:color w:val="000000"/>
              </w:rPr>
              <w:t>设备</w:t>
            </w:r>
            <w:r w:rsidRPr="002139F3">
              <w:rPr>
                <w:color w:val="000000"/>
              </w:rPr>
              <w:t xml:space="preserve"> [', NEW.device_name, ']</w:t>
            </w:r>
            <w:r w:rsidRPr="002139F3">
              <w:rPr>
                <w:color w:val="000000"/>
              </w:rPr>
              <w:t>（编号：</w:t>
            </w:r>
            <w:r w:rsidRPr="002139F3">
              <w:rPr>
                <w:color w:val="000000"/>
              </w:rPr>
              <w:t>', NEW.device_code, '</w:t>
            </w:r>
            <w:r w:rsidRPr="002139F3">
              <w:rPr>
                <w:color w:val="000000"/>
              </w:rPr>
              <w:t>）状态从</w:t>
            </w:r>
            <w:r w:rsidRPr="002139F3">
              <w:rPr>
                <w:color w:val="000000"/>
              </w:rPr>
              <w:t xml:space="preserve"> [', OLD.status, '] </w:t>
            </w:r>
            <w:r w:rsidRPr="002139F3">
              <w:rPr>
                <w:color w:val="000000"/>
              </w:rPr>
              <w:t>变更为</w:t>
            </w:r>
            <w:r w:rsidRPr="002139F3">
              <w:rPr>
                <w:color w:val="000000"/>
              </w:rPr>
              <w:t xml:space="preserve"> [', NEW.status, ']'), ' </w:t>
            </w:r>
            <w:r w:rsidRPr="002139F3">
              <w:rPr>
                <w:color w:val="000000"/>
              </w:rPr>
              <w:t>未处理</w:t>
            </w:r>
            <w:r w:rsidRPr="002139F3">
              <w:rPr>
                <w:color w:val="000000"/>
              </w:rPr>
              <w:t xml:space="preserve"> ', NOW (), NEW.user_id); END IF; END // DELIMITER ;</w:t>
            </w:r>
          </w:p>
        </w:tc>
      </w:tr>
    </w:tbl>
    <w:p w14:paraId="52768A6E" w14:textId="264663DC" w:rsidR="00D37521" w:rsidRDefault="000B3944">
      <w:pPr>
        <w:pStyle w:val="2"/>
      </w:pPr>
      <w:bookmarkStart w:id="30" w:name="_Toc209534357"/>
      <w:r w:rsidRPr="000B3944">
        <w:rPr>
          <w:rFonts w:hint="eastAsia"/>
        </w:rPr>
        <w:t xml:space="preserve">AI </w:t>
      </w:r>
      <w:r w:rsidRPr="000B3944">
        <w:rPr>
          <w:rFonts w:hint="eastAsia"/>
        </w:rPr>
        <w:t>识别重度病虫害触发器（</w:t>
      </w:r>
      <w:r w:rsidRPr="000B3944">
        <w:rPr>
          <w:rFonts w:hint="eastAsia"/>
        </w:rPr>
        <w:t>trigger_ai_severe_pest</w:t>
      </w:r>
      <w:bookmarkEnd w:id="30"/>
      <w:r>
        <w:rPr>
          <w:rFonts w:hint="eastAsia"/>
        </w:rPr>
        <w:t>）</w:t>
      </w:r>
    </w:p>
    <w:p w14:paraId="28A986A3" w14:textId="77777777" w:rsidR="00D37521" w:rsidRDefault="00000000">
      <w:pPr>
        <w:pStyle w:val="3"/>
      </w:pPr>
      <w:bookmarkStart w:id="31" w:name="_Toc209534358"/>
      <w:r>
        <w:rPr>
          <w:rFonts w:hint="eastAsia"/>
        </w:rPr>
        <w:t>设计思路</w:t>
      </w:r>
      <w:bookmarkEnd w:id="31"/>
    </w:p>
    <w:p w14:paraId="2300E3D0" w14:textId="77777777" w:rsidR="000B3944" w:rsidRDefault="000B3944" w:rsidP="000B3944">
      <w:pPr>
        <w:pStyle w:val="a4"/>
        <w:spacing w:before="156" w:after="156"/>
        <w:jc w:val="left"/>
        <w:rPr>
          <w:rFonts w:ascii="Calibri" w:eastAsia="宋体" w:hAnsi="Calibri" w:cs="Times New Roman"/>
          <w:sz w:val="21"/>
          <w:szCs w:val="22"/>
        </w:rPr>
      </w:pPr>
      <w:r w:rsidRPr="000B3944">
        <w:rPr>
          <w:rFonts w:ascii="Calibri" w:eastAsia="宋体" w:hAnsi="Calibri" w:cs="Times New Roman"/>
          <w:sz w:val="21"/>
          <w:szCs w:val="22"/>
        </w:rPr>
        <w:t>当</w:t>
      </w:r>
      <w:r w:rsidRPr="000B3944">
        <w:rPr>
          <w:rFonts w:ascii="Calibri" w:eastAsia="宋体" w:hAnsi="Calibri" w:cs="Times New Roman"/>
          <w:sz w:val="21"/>
          <w:szCs w:val="22"/>
        </w:rPr>
        <w:t xml:space="preserve"> AI </w:t>
      </w:r>
      <w:r w:rsidRPr="000B3944">
        <w:rPr>
          <w:rFonts w:ascii="Calibri" w:eastAsia="宋体" w:hAnsi="Calibri" w:cs="Times New Roman"/>
          <w:sz w:val="21"/>
          <w:szCs w:val="22"/>
        </w:rPr>
        <w:t>识别结果为</w:t>
      </w:r>
      <w:r w:rsidRPr="000B3944">
        <w:rPr>
          <w:rFonts w:ascii="Calibri" w:eastAsia="宋体" w:hAnsi="Calibri" w:cs="Times New Roman"/>
          <w:sz w:val="21"/>
          <w:szCs w:val="22"/>
        </w:rPr>
        <w:t xml:space="preserve"> “</w:t>
      </w:r>
      <w:r w:rsidRPr="000B3944">
        <w:rPr>
          <w:rFonts w:ascii="Calibri" w:eastAsia="宋体" w:hAnsi="Calibri" w:cs="Times New Roman"/>
          <w:sz w:val="21"/>
          <w:szCs w:val="22"/>
        </w:rPr>
        <w:t>重度</w:t>
      </w:r>
      <w:r w:rsidRPr="000B3944">
        <w:rPr>
          <w:rFonts w:ascii="Calibri" w:eastAsia="宋体" w:hAnsi="Calibri" w:cs="Times New Roman"/>
          <w:sz w:val="21"/>
          <w:szCs w:val="22"/>
        </w:rPr>
        <w:t xml:space="preserve">” </w:t>
      </w:r>
      <w:r w:rsidRPr="000B3944">
        <w:rPr>
          <w:rFonts w:ascii="Calibri" w:eastAsia="宋体" w:hAnsi="Calibri" w:cs="Times New Roman"/>
          <w:sz w:val="21"/>
          <w:szCs w:val="22"/>
        </w:rPr>
        <w:t>病虫害时，自动生成橙色预警记录到预警表</w:t>
      </w:r>
    </w:p>
    <w:p w14:paraId="0DBEDC30" w14:textId="712491F9" w:rsidR="00D37521" w:rsidRDefault="00000000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 w:rsidR="00D37521">
        <w:fldChar w:fldCharType="begin"/>
      </w:r>
      <w:r w:rsidR="00D37521">
        <w:instrText xml:space="preserve"> STYLEREF 1 \s </w:instrText>
      </w:r>
      <w:r w:rsidR="00D37521">
        <w:fldChar w:fldCharType="separate"/>
      </w:r>
      <w:r w:rsidR="00D37521">
        <w:t>5</w:t>
      </w:r>
      <w:r w:rsidR="00D37521">
        <w:fldChar w:fldCharType="end"/>
      </w:r>
      <w:r>
        <w:rPr>
          <w:rFonts w:hint="eastAsia"/>
        </w:rPr>
        <w:t>-</w:t>
      </w:r>
      <w:r w:rsidR="00D37521">
        <w:fldChar w:fldCharType="begin"/>
      </w:r>
      <w:r w:rsidR="00D37521">
        <w:instrText xml:space="preserve"> SEQ 表 \* ARABIC \s 1 </w:instrText>
      </w:r>
      <w:r w:rsidR="00D37521">
        <w:fldChar w:fldCharType="separate"/>
      </w:r>
      <w:r w:rsidR="00D37521">
        <w:t>1</w:t>
      </w:r>
      <w:r w:rsidR="00D37521">
        <w:fldChar w:fldCharType="end"/>
      </w:r>
      <w:r>
        <w:rPr>
          <w:rFonts w:hint="eastAsia"/>
        </w:rPr>
        <w:t xml:space="preserve"> 触发条件</w:t>
      </w:r>
    </w:p>
    <w:tbl>
      <w:tblPr>
        <w:tblW w:w="4998" w:type="pct"/>
        <w:tblBorders>
          <w:top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3350"/>
        <w:gridCol w:w="3350"/>
      </w:tblGrid>
      <w:tr w:rsidR="00D37521" w14:paraId="2146C9B8" w14:textId="77777777" w:rsidTr="000B3944">
        <w:trPr>
          <w:tblHeader/>
        </w:trPr>
        <w:tc>
          <w:tcPr>
            <w:tcW w:w="96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11C2C0" w14:textId="77777777" w:rsidR="00D37521" w:rsidRDefault="00000000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操作</w:t>
            </w:r>
          </w:p>
        </w:tc>
        <w:tc>
          <w:tcPr>
            <w:tcW w:w="20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692B1F" w14:textId="77777777" w:rsidR="00D37521" w:rsidRDefault="00000000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Before</w:t>
            </w:r>
          </w:p>
        </w:tc>
        <w:tc>
          <w:tcPr>
            <w:tcW w:w="2017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FA82956" w14:textId="77777777" w:rsidR="00D37521" w:rsidRDefault="00000000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After</w:t>
            </w:r>
          </w:p>
        </w:tc>
      </w:tr>
      <w:tr w:rsidR="00D37521" w14:paraId="2DB21F0B" w14:textId="77777777" w:rsidTr="000B3944">
        <w:tc>
          <w:tcPr>
            <w:tcW w:w="965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B56CE3" w14:textId="77777777" w:rsidR="00D37521" w:rsidRDefault="00000000">
            <w:pPr>
              <w:spacing w:beforeLines="0" w:before="0" w:afterLines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insert</w:t>
            </w:r>
          </w:p>
        </w:tc>
        <w:tc>
          <w:tcPr>
            <w:tcW w:w="2017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1F2086" w14:textId="7CA69609" w:rsidR="00D37521" w:rsidRDefault="00D37521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</w:p>
        </w:tc>
        <w:tc>
          <w:tcPr>
            <w:tcW w:w="2017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2F8947" w14:textId="5FFEA815" w:rsidR="00D37521" w:rsidRDefault="000B3944">
            <w:pPr>
              <w:spacing w:beforeLines="0" w:before="0" w:afterLines="0" w:after="0"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√</w:t>
            </w:r>
          </w:p>
        </w:tc>
      </w:tr>
    </w:tbl>
    <w:p w14:paraId="355AA7F5" w14:textId="77777777" w:rsidR="00D37521" w:rsidRDefault="00000000">
      <w:pPr>
        <w:pStyle w:val="3"/>
      </w:pPr>
      <w:bookmarkStart w:id="32" w:name="_Toc209534359"/>
      <w:r>
        <w:rPr>
          <w:rFonts w:hint="eastAsia"/>
        </w:rPr>
        <w:t>SQL</w:t>
      </w:r>
      <w:r>
        <w:rPr>
          <w:rFonts w:hint="eastAsia"/>
        </w:rPr>
        <w:t>语句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6"/>
      </w:tblGrid>
      <w:tr w:rsidR="00D37521" w14:paraId="72FA7EF7" w14:textId="77777777">
        <w:tc>
          <w:tcPr>
            <w:tcW w:w="852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2A0A94C8" w14:textId="1FA742E5" w:rsidR="00D37521" w:rsidRDefault="006E5309">
            <w:pPr>
              <w:spacing w:beforeLines="0" w:before="0" w:afterLines="0" w:after="0" w:line="240" w:lineRule="auto"/>
              <w:rPr>
                <w:color w:val="000000"/>
              </w:rPr>
            </w:pPr>
            <w:r w:rsidRPr="006E5309">
              <w:rPr>
                <w:color w:val="000000"/>
              </w:rPr>
              <w:t xml:space="preserve">DELIMITER // CREATE TRIGGER trigger_ai_severe_pest AFTER INSERT ON ai_recognize_result FOR EACH ROW BEGIN IF NEW.pest_level = ' </w:t>
            </w:r>
            <w:r w:rsidRPr="006E5309">
              <w:rPr>
                <w:color w:val="000000"/>
              </w:rPr>
              <w:t>重度</w:t>
            </w:r>
            <w:r w:rsidRPr="006E5309">
              <w:rPr>
                <w:color w:val="000000"/>
              </w:rPr>
              <w:t xml:space="preserve"> ' THEN INSERT INTO warning_info (farmland_id, crop_id, pest_id, warning_time, warning_level, warning_content, handle_status, create_time, recorder_id) VALUES (NEW.farmland_id, (SELECT crop_id FROM crop WHERE farmland_id = NEW.farmland_id LIMIT 1), NEW.pest_id, NOW (), ' </w:t>
            </w:r>
            <w:r w:rsidRPr="006E5309">
              <w:rPr>
                <w:color w:val="000000"/>
              </w:rPr>
              <w:t>橙</w:t>
            </w:r>
            <w:r w:rsidRPr="006E5309">
              <w:rPr>
                <w:color w:val="000000"/>
              </w:rPr>
              <w:t xml:space="preserve"> ', CONCAT (' </w:t>
            </w:r>
            <w:r w:rsidRPr="006E5309">
              <w:rPr>
                <w:color w:val="000000"/>
              </w:rPr>
              <w:t>农田</w:t>
            </w:r>
            <w:r w:rsidRPr="006E5309">
              <w:rPr>
                <w:color w:val="000000"/>
              </w:rPr>
              <w:t xml:space="preserve"> [', (SELECT farmland_name FROM farmland WHERE id = NEW.farmland_id), '] </w:t>
            </w:r>
            <w:r w:rsidRPr="006E5309">
              <w:rPr>
                <w:color w:val="000000"/>
              </w:rPr>
              <w:t>检测到重度</w:t>
            </w:r>
            <w:r w:rsidRPr="006E5309">
              <w:rPr>
                <w:color w:val="000000"/>
              </w:rPr>
              <w:t xml:space="preserve"> [', NEW.recognize_result, ']</w:t>
            </w:r>
            <w:r w:rsidRPr="006E5309">
              <w:rPr>
                <w:color w:val="000000"/>
              </w:rPr>
              <w:t>，建议</w:t>
            </w:r>
            <w:r w:rsidRPr="006E5309">
              <w:rPr>
                <w:color w:val="000000"/>
              </w:rPr>
              <w:t xml:space="preserve"> 24 </w:t>
            </w:r>
            <w:r w:rsidRPr="006E5309">
              <w:rPr>
                <w:color w:val="000000"/>
              </w:rPr>
              <w:t>小时内处理</w:t>
            </w:r>
            <w:r w:rsidRPr="006E5309">
              <w:rPr>
                <w:color w:val="000000"/>
              </w:rPr>
              <w:t xml:space="preserve"> '), ' </w:t>
            </w:r>
            <w:r w:rsidRPr="006E5309">
              <w:rPr>
                <w:color w:val="000000"/>
              </w:rPr>
              <w:t>未处理</w:t>
            </w:r>
            <w:r w:rsidRPr="006E5309">
              <w:rPr>
                <w:color w:val="000000"/>
              </w:rPr>
              <w:t xml:space="preserve"> ', NOW (), (SELECT user_id FROM farmland WHERE id = NEW.farmland_id)); END IF; END // DELIMITER ;</w:t>
            </w:r>
          </w:p>
        </w:tc>
      </w:tr>
    </w:tbl>
    <w:p w14:paraId="0EE5C06C" w14:textId="77777777" w:rsidR="00D37521" w:rsidRDefault="00000000">
      <w:pPr>
        <w:pStyle w:val="1"/>
      </w:pPr>
      <w:bookmarkStart w:id="33" w:name="_Toc209534360"/>
      <w:r>
        <w:rPr>
          <w:rFonts w:hint="eastAsia"/>
        </w:rPr>
        <w:lastRenderedPageBreak/>
        <w:t>存储过程设计</w:t>
      </w:r>
      <w:bookmarkEnd w:id="33"/>
    </w:p>
    <w:p w14:paraId="1F1397EC" w14:textId="4D3FDB4F" w:rsidR="00D37521" w:rsidRDefault="00D12F0A">
      <w:pPr>
        <w:pStyle w:val="2"/>
      </w:pPr>
      <w:bookmarkStart w:id="34" w:name="_Toc209534361"/>
      <w:bookmarkStart w:id="35" w:name="OLE_LINK1"/>
      <w:r w:rsidRPr="00D12F0A">
        <w:rPr>
          <w:rFonts w:hint="eastAsia"/>
        </w:rPr>
        <w:t>获取农田病虫害历史记录（</w:t>
      </w:r>
      <w:r w:rsidRPr="00D12F0A">
        <w:rPr>
          <w:rFonts w:hint="eastAsia"/>
        </w:rPr>
        <w:t>sp_get_farm_pest_history</w:t>
      </w:r>
      <w:bookmarkEnd w:id="34"/>
      <w:r>
        <w:rPr>
          <w:rFonts w:hint="eastAsia"/>
        </w:rPr>
        <w:t>）</w:t>
      </w:r>
    </w:p>
    <w:p w14:paraId="4DB80469" w14:textId="77777777" w:rsidR="00D37521" w:rsidRDefault="00000000">
      <w:pPr>
        <w:pStyle w:val="3"/>
      </w:pPr>
      <w:bookmarkStart w:id="36" w:name="_Toc209534362"/>
      <w:bookmarkEnd w:id="35"/>
      <w:r>
        <w:rPr>
          <w:rFonts w:hint="eastAsia"/>
        </w:rPr>
        <w:t>设计思路</w:t>
      </w:r>
      <w:bookmarkEnd w:id="36"/>
    </w:p>
    <w:p w14:paraId="278E1B85" w14:textId="01FAB065" w:rsidR="00D37521" w:rsidRDefault="00D12F0A">
      <w:pPr>
        <w:pStyle w:val="a3"/>
        <w:spacing w:before="156" w:after="156"/>
      </w:pPr>
      <w:r w:rsidRPr="00D12F0A">
        <w:rPr>
          <w:rFonts w:hint="eastAsia"/>
        </w:rPr>
        <w:t>输入农田</w:t>
      </w:r>
      <w:r w:rsidRPr="00D12F0A">
        <w:rPr>
          <w:rFonts w:hint="eastAsia"/>
        </w:rPr>
        <w:t xml:space="preserve"> ID </w:t>
      </w:r>
      <w:r w:rsidRPr="00D12F0A">
        <w:rPr>
          <w:rFonts w:hint="eastAsia"/>
        </w:rPr>
        <w:t>和时间范围，输出该农田在指定时间内的病虫害历史记录（含作物、处理方法）</w:t>
      </w:r>
      <w:r w:rsidR="00000000">
        <w:rPr>
          <w:rFonts w:hint="eastAsia"/>
        </w:rPr>
        <w:t>。</w:t>
      </w:r>
    </w:p>
    <w:p w14:paraId="11C27BF6" w14:textId="77777777" w:rsidR="00D37521" w:rsidRDefault="00000000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 w:rsidR="00D37521">
        <w:fldChar w:fldCharType="begin"/>
      </w:r>
      <w:r w:rsidR="00D37521">
        <w:instrText xml:space="preserve"> STYLEREF 1 \s </w:instrText>
      </w:r>
      <w:r w:rsidR="00D37521">
        <w:fldChar w:fldCharType="separate"/>
      </w:r>
      <w:r w:rsidR="00D37521">
        <w:t>5</w:t>
      </w:r>
      <w:r w:rsidR="00D37521">
        <w:fldChar w:fldCharType="end"/>
      </w:r>
      <w:r>
        <w:rPr>
          <w:rFonts w:hint="eastAsia"/>
        </w:rPr>
        <w:t>-</w:t>
      </w:r>
      <w:r w:rsidR="00D37521">
        <w:fldChar w:fldCharType="begin"/>
      </w:r>
      <w:r w:rsidR="00D37521">
        <w:instrText xml:space="preserve"> SEQ 表 \* ARABIC \s 1 </w:instrText>
      </w:r>
      <w:r w:rsidR="00D37521">
        <w:fldChar w:fldCharType="separate"/>
      </w:r>
      <w:r w:rsidR="00D37521">
        <w:t>1</w:t>
      </w:r>
      <w:r w:rsidR="00D37521">
        <w:fldChar w:fldCharType="end"/>
      </w:r>
      <w:r>
        <w:rPr>
          <w:rFonts w:hint="eastAsia"/>
        </w:rPr>
        <w:t xml:space="preserve"> 触发条件</w:t>
      </w:r>
    </w:p>
    <w:tbl>
      <w:tblPr>
        <w:tblW w:w="4997" w:type="pct"/>
        <w:tblBorders>
          <w:top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714"/>
        <w:gridCol w:w="1715"/>
        <w:gridCol w:w="1715"/>
        <w:gridCol w:w="1715"/>
      </w:tblGrid>
      <w:tr w:rsidR="00D37521" w14:paraId="6A9E333A" w14:textId="77777777">
        <w:trPr>
          <w:tblHeader/>
        </w:trPr>
        <w:tc>
          <w:tcPr>
            <w:tcW w:w="5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1A3A25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</w:t>
            </w:r>
          </w:p>
        </w:tc>
        <w:tc>
          <w:tcPr>
            <w:tcW w:w="111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2359CF9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</w:t>
            </w:r>
          </w:p>
        </w:tc>
        <w:tc>
          <w:tcPr>
            <w:tcW w:w="111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D3B5EC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</w:t>
            </w:r>
          </w:p>
        </w:tc>
        <w:tc>
          <w:tcPr>
            <w:tcW w:w="111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DF72B27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INOUT</w:t>
            </w:r>
          </w:p>
        </w:tc>
        <w:tc>
          <w:tcPr>
            <w:tcW w:w="111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3F39EE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D37521" w14:paraId="53456441" w14:textId="77777777">
        <w:tc>
          <w:tcPr>
            <w:tcW w:w="53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203B1E" w14:textId="4A24D3CC" w:rsidR="00D37521" w:rsidRDefault="0000300C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 w:rsidRPr="0000300C">
              <w:rPr>
                <w:color w:val="000000"/>
              </w:rPr>
              <w:t>p_farmland_id BIGINT UNSIGNED</w:t>
            </w:r>
            <w:r w:rsidRPr="0000300C">
              <w:rPr>
                <w:color w:val="000000"/>
              </w:rPr>
              <w:t>（农田</w:t>
            </w:r>
            <w:r w:rsidRPr="0000300C">
              <w:rPr>
                <w:color w:val="000000"/>
              </w:rPr>
              <w:t xml:space="preserve"> ID</w:t>
            </w:r>
            <w:r w:rsidRPr="0000300C">
              <w:rPr>
                <w:color w:val="000000"/>
              </w:rPr>
              <w:t>，必传）</w:t>
            </w:r>
          </w:p>
        </w:tc>
        <w:tc>
          <w:tcPr>
            <w:tcW w:w="11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88E230" w14:textId="77777777" w:rsidR="00D37521" w:rsidRDefault="00000000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sym w:font="Wingdings" w:char="00FC"/>
            </w:r>
          </w:p>
        </w:tc>
        <w:tc>
          <w:tcPr>
            <w:tcW w:w="11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35A21AE" w14:textId="77777777" w:rsidR="00D37521" w:rsidRDefault="00D37521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CAECAC" w14:textId="77777777" w:rsidR="00D37521" w:rsidRDefault="00D37521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E661DE" w14:textId="77777777" w:rsidR="00D37521" w:rsidRDefault="00D37521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D37521" w14:paraId="0C5B599A" w14:textId="77777777"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823ECF4" w14:textId="0BA6C232" w:rsidR="00D37521" w:rsidRDefault="0000300C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 w:rsidRPr="0000300C">
              <w:rPr>
                <w:color w:val="000000"/>
              </w:rPr>
              <w:t>p_start_time DATETIME</w:t>
            </w:r>
            <w:r w:rsidRPr="0000300C">
              <w:rPr>
                <w:color w:val="000000"/>
              </w:rPr>
              <w:t>（开始时间，必传）</w:t>
            </w:r>
          </w:p>
        </w:tc>
        <w:tc>
          <w:tcPr>
            <w:tcW w:w="11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46103B" w14:textId="0231E91F" w:rsidR="00D37521" w:rsidRDefault="00661FC2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sym w:font="Wingdings" w:char="00FC"/>
            </w:r>
          </w:p>
        </w:tc>
        <w:tc>
          <w:tcPr>
            <w:tcW w:w="11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BE954C3" w14:textId="150E1763" w:rsidR="00D37521" w:rsidRDefault="00D37521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65B8EB" w14:textId="77777777" w:rsidR="00D37521" w:rsidRDefault="00D37521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67407C7" w14:textId="77777777" w:rsidR="00D37521" w:rsidRDefault="00D37521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D37521" w14:paraId="637A51C4" w14:textId="77777777">
        <w:tc>
          <w:tcPr>
            <w:tcW w:w="533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7892989" w14:textId="5D542861" w:rsidR="00D37521" w:rsidRDefault="00661FC2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 w:rsidRPr="00661FC2">
              <w:rPr>
                <w:color w:val="000000"/>
              </w:rPr>
              <w:t>p_end_time DATETIME</w:t>
            </w:r>
            <w:r w:rsidRPr="00661FC2">
              <w:rPr>
                <w:color w:val="000000"/>
              </w:rPr>
              <w:t>（结束时间，必传）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0B3646" w14:textId="16313971" w:rsidR="00D37521" w:rsidRDefault="00661FC2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sym w:font="Wingdings" w:char="00FC"/>
            </w:r>
          </w:p>
        </w:tc>
        <w:tc>
          <w:tcPr>
            <w:tcW w:w="111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2DFC89" w14:textId="756E4D8D" w:rsidR="00D37521" w:rsidRDefault="00544BCA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sym w:font="Wingdings" w:char="00FC"/>
            </w:r>
          </w:p>
        </w:tc>
        <w:tc>
          <w:tcPr>
            <w:tcW w:w="111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83DFD31" w14:textId="6F643B37" w:rsidR="00D37521" w:rsidRDefault="00D37521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273071" w14:textId="27CEEDAE" w:rsidR="00D37521" w:rsidRDefault="00124B53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 w:rsidRPr="00124B53">
              <w:rPr>
                <w:color w:val="000000"/>
              </w:rPr>
              <w:t>输出：病虫害历史记录集</w:t>
            </w:r>
          </w:p>
        </w:tc>
      </w:tr>
    </w:tbl>
    <w:p w14:paraId="669FA9A3" w14:textId="77777777" w:rsidR="00D37521" w:rsidRDefault="00000000">
      <w:pPr>
        <w:pStyle w:val="3"/>
      </w:pPr>
      <w:bookmarkStart w:id="37" w:name="_Toc209534363"/>
      <w:r>
        <w:rPr>
          <w:rFonts w:hint="eastAsia"/>
        </w:rPr>
        <w:t>SQL</w:t>
      </w:r>
      <w:r>
        <w:rPr>
          <w:rFonts w:hint="eastAsia"/>
        </w:rPr>
        <w:t>语句</w:t>
      </w:r>
      <w:bookmarkEnd w:id="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6"/>
      </w:tblGrid>
      <w:tr w:rsidR="00D37521" w14:paraId="56BF4CB2" w14:textId="77777777" w:rsidTr="006E5309">
        <w:tc>
          <w:tcPr>
            <w:tcW w:w="830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3181AC64" w14:textId="2F0ECFF3" w:rsidR="00D37521" w:rsidRDefault="00544BCA">
            <w:pPr>
              <w:spacing w:beforeLines="0" w:before="0" w:afterLines="0" w:after="0" w:line="240" w:lineRule="auto"/>
              <w:rPr>
                <w:color w:val="000000"/>
              </w:rPr>
            </w:pPr>
            <w:r w:rsidRPr="00544BCA">
              <w:t>DELIMITER // CREATE PROCEDURE sp_get_farm_pest_history(IN p_farmland_id BIGINT UNSIGNED, IN p_start_time DATETIME, IN p_end_time DATETIME) BEGIN SELECT ph.id, f.farmland_name, c.crop_name, cp.pest_name, cp.pest_type, ph.occur_time, ph.occur_area, ph.handle_method, ph.handle_effect, su.username AS recorder_name FROM pest_history ph LEFT JOIN farmland f ON ph.farmland_id = f.id LEFT JOIN crop c ON ph.crop_id = c.id LEFT JOIN common_pest cp ON ph.pest_id = cp.id LEFT JOIN sys_user su ON ph.recorder_id = su.id WHERE ph.farmland_id = p_farmland_id AND ph.occur_time BETWEEN p_start_time AND p_end_time ORDER BY ph.occur_time DESC; END // DELIMITER ;</w:t>
            </w:r>
          </w:p>
        </w:tc>
      </w:tr>
    </w:tbl>
    <w:p w14:paraId="48515280" w14:textId="69EF191F" w:rsidR="006E5309" w:rsidRDefault="00544BCA" w:rsidP="006E5309">
      <w:pPr>
        <w:pStyle w:val="2"/>
      </w:pPr>
      <w:r w:rsidRPr="00544BCA">
        <w:rPr>
          <w:rFonts w:hint="eastAsia"/>
        </w:rPr>
        <w:t>生成农田环境日报表（</w:t>
      </w:r>
      <w:r w:rsidRPr="00544BCA">
        <w:rPr>
          <w:rFonts w:hint="eastAsia"/>
        </w:rPr>
        <w:t>sp_generate_farm_env_daily</w:t>
      </w:r>
      <w:r w:rsidRPr="00544BCA">
        <w:rPr>
          <w:rFonts w:hint="eastAsia"/>
        </w:rPr>
        <w:t>）</w:t>
      </w:r>
    </w:p>
    <w:p w14:paraId="72D6C2AD" w14:textId="77777777" w:rsidR="006E5309" w:rsidRDefault="006E5309" w:rsidP="006E5309">
      <w:pPr>
        <w:pStyle w:val="3"/>
      </w:pPr>
      <w:r>
        <w:rPr>
          <w:rFonts w:hint="eastAsia"/>
        </w:rPr>
        <w:t>设计思路</w:t>
      </w:r>
    </w:p>
    <w:p w14:paraId="33F7604F" w14:textId="5C133B76" w:rsidR="006E5309" w:rsidRDefault="00D724BE" w:rsidP="006E5309">
      <w:pPr>
        <w:pStyle w:val="a3"/>
        <w:spacing w:before="156" w:after="156"/>
      </w:pPr>
      <w:r w:rsidRPr="00D724BE">
        <w:t>输入日期和农田</w:t>
      </w:r>
      <w:r w:rsidRPr="00D724BE">
        <w:t xml:space="preserve"> ID</w:t>
      </w:r>
      <w:r w:rsidRPr="00D724BE">
        <w:t>，输出该农田当天的环境数据统计（日平均温度、最大湿度等）</w:t>
      </w:r>
      <w:r w:rsidR="006E5309">
        <w:rPr>
          <w:rFonts w:hint="eastAsia"/>
        </w:rPr>
        <w:t>。</w:t>
      </w:r>
    </w:p>
    <w:p w14:paraId="34367B1C" w14:textId="77777777" w:rsidR="006E5309" w:rsidRDefault="006E5309" w:rsidP="006E5309">
      <w:pPr>
        <w:pStyle w:val="a4"/>
        <w:spacing w:before="156" w:after="156"/>
        <w:rPr>
          <w:rFonts w:eastAsia="宋体" w:hint="eastAsia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触发条件</w:t>
      </w:r>
    </w:p>
    <w:tbl>
      <w:tblPr>
        <w:tblW w:w="4997" w:type="pct"/>
        <w:tblBorders>
          <w:top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713"/>
        <w:gridCol w:w="1715"/>
        <w:gridCol w:w="1715"/>
        <w:gridCol w:w="1715"/>
      </w:tblGrid>
      <w:tr w:rsidR="006E5309" w14:paraId="05A76D55" w14:textId="77777777" w:rsidTr="00D724BE">
        <w:trPr>
          <w:tblHeader/>
        </w:trPr>
        <w:tc>
          <w:tcPr>
            <w:tcW w:w="86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1DB4CB" w14:textId="77777777" w:rsidR="006E5309" w:rsidRDefault="006E5309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参数</w:t>
            </w:r>
          </w:p>
        </w:tc>
        <w:tc>
          <w:tcPr>
            <w:tcW w:w="103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AD9E7E" w14:textId="77777777" w:rsidR="006E5309" w:rsidRDefault="006E5309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</w:t>
            </w:r>
          </w:p>
        </w:tc>
        <w:tc>
          <w:tcPr>
            <w:tcW w:w="10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6A6444D" w14:textId="77777777" w:rsidR="006E5309" w:rsidRDefault="006E5309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</w:t>
            </w:r>
          </w:p>
        </w:tc>
        <w:tc>
          <w:tcPr>
            <w:tcW w:w="10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9739FB" w14:textId="77777777" w:rsidR="006E5309" w:rsidRDefault="006E5309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INOUT</w:t>
            </w:r>
          </w:p>
        </w:tc>
        <w:tc>
          <w:tcPr>
            <w:tcW w:w="103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981D43" w14:textId="77777777" w:rsidR="006E5309" w:rsidRDefault="006E5309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6E5309" w14:paraId="57628E7B" w14:textId="77777777" w:rsidTr="00D724BE">
        <w:tc>
          <w:tcPr>
            <w:tcW w:w="869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1A0F21" w14:textId="1A88B87E" w:rsidR="006E5309" w:rsidRDefault="00D724B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 w:rsidRPr="00D724BE">
              <w:rPr>
                <w:color w:val="000000"/>
              </w:rPr>
              <w:t>p_farmland_id BIGINT UNSIGNED</w:t>
            </w:r>
            <w:r w:rsidRPr="00D724BE">
              <w:rPr>
                <w:color w:val="000000"/>
              </w:rPr>
              <w:t>（农田</w:t>
            </w:r>
            <w:r w:rsidRPr="00D724BE">
              <w:rPr>
                <w:color w:val="000000"/>
              </w:rPr>
              <w:t xml:space="preserve"> ID</w:t>
            </w:r>
            <w:r w:rsidRPr="00D724BE">
              <w:rPr>
                <w:color w:val="000000"/>
              </w:rPr>
              <w:t>，必传）</w:t>
            </w:r>
          </w:p>
        </w:tc>
        <w:tc>
          <w:tcPr>
            <w:tcW w:w="1032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C30FC6" w14:textId="77777777" w:rsidR="006E5309" w:rsidRDefault="006E5309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sym w:font="Wingdings" w:char="00FC"/>
            </w:r>
          </w:p>
        </w:tc>
        <w:tc>
          <w:tcPr>
            <w:tcW w:w="103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B40EDE7" w14:textId="77777777" w:rsidR="006E5309" w:rsidRDefault="006E5309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3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4F3B8FF" w14:textId="77777777" w:rsidR="006E5309" w:rsidRDefault="006E5309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3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0CCEB4" w14:textId="77777777" w:rsidR="006E5309" w:rsidRDefault="006E5309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</w:tr>
      <w:tr w:rsidR="006E5309" w14:paraId="1CC86D00" w14:textId="77777777" w:rsidTr="00D724BE">
        <w:tc>
          <w:tcPr>
            <w:tcW w:w="869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316EE6" w14:textId="45F48575" w:rsidR="006E5309" w:rsidRDefault="00D724B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 w:rsidRPr="00D724BE">
              <w:rPr>
                <w:color w:val="000000"/>
              </w:rPr>
              <w:t>p_date DATE</w:t>
            </w:r>
            <w:r w:rsidRPr="00D724BE">
              <w:rPr>
                <w:color w:val="000000"/>
              </w:rPr>
              <w:t>（统计日期，必传）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785C13" w14:textId="003FE91A" w:rsidR="006E5309" w:rsidRDefault="00D724B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sym w:font="Wingdings" w:char="00FC"/>
            </w:r>
          </w:p>
        </w:tc>
        <w:tc>
          <w:tcPr>
            <w:tcW w:w="1033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711BAC" w14:textId="291185FD" w:rsidR="006E5309" w:rsidRDefault="00D724BE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sym w:font="Wingdings" w:char="00FC"/>
            </w:r>
          </w:p>
        </w:tc>
        <w:tc>
          <w:tcPr>
            <w:tcW w:w="1033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33F55FF" w14:textId="4C833C37" w:rsidR="006E5309" w:rsidRDefault="006E5309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33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FD30089" w14:textId="5D7C1BEA" w:rsidR="006E5309" w:rsidRDefault="00124B53" w:rsidP="00733C35">
            <w:pPr>
              <w:spacing w:beforeLines="0" w:before="0" w:afterLines="0" w:after="0" w:line="24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输出：</w:t>
            </w:r>
            <w:r w:rsidRPr="00124B53">
              <w:rPr>
                <w:color w:val="000000"/>
              </w:rPr>
              <w:t>环境统计数据</w:t>
            </w:r>
          </w:p>
        </w:tc>
      </w:tr>
    </w:tbl>
    <w:p w14:paraId="500A5BAF" w14:textId="77777777" w:rsidR="006E5309" w:rsidRDefault="006E5309" w:rsidP="006E5309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6"/>
      </w:tblGrid>
      <w:tr w:rsidR="006E5309" w14:paraId="651167F5" w14:textId="77777777" w:rsidTr="00733C35">
        <w:tc>
          <w:tcPr>
            <w:tcW w:w="852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1B4C9C35" w14:textId="3D473578" w:rsidR="006E5309" w:rsidRDefault="00124B53" w:rsidP="00733C35">
            <w:pPr>
              <w:spacing w:beforeLines="0" w:before="0" w:afterLines="0" w:after="0" w:line="240" w:lineRule="auto"/>
              <w:rPr>
                <w:color w:val="000000"/>
              </w:rPr>
            </w:pPr>
            <w:r w:rsidRPr="00124B53">
              <w:t>DELIMITER // CREATE PROCEDURE sp_generate_farm_env_daily(IN p_farmland_id BIGINT UNSIGNED, IN p_date DATE) BEGIN SELECT f.farmland_name, f.address, DATE_FORMAT(emd.monitor_time, '%Y-%m-%d') AS stat_date, AVG(emd.temperature) AS avg_temp, MAX(emd.temperature) AS max_temp, MIN(emd.temperature) AS min_temp, AVG(emd.humidity) AS avg_humidity, MAX(emd.humidity) AS max_humidity, AVG(emd.soil_moisture) AS avg_soil_moisture, SUM(emd.rainfall) AS total_rainfall FROM farmland f LEFT JOIN env_monitor_data emd ON f.id = emd.farmland_id WHERE f.id = p_farmland_id AND DATE(emd.monitor_time) = p_date GROUP BY f.id, stat_date; END // DELIMITER ;</w:t>
            </w:r>
          </w:p>
        </w:tc>
      </w:tr>
    </w:tbl>
    <w:p w14:paraId="03EE36BD" w14:textId="77777777" w:rsidR="00D37521" w:rsidRDefault="00000000">
      <w:pPr>
        <w:spacing w:before="156" w:after="156"/>
      </w:pPr>
      <w:r>
        <w:br w:type="page"/>
      </w:r>
    </w:p>
    <w:p w14:paraId="64B69D9D" w14:textId="77777777" w:rsidR="00D37521" w:rsidRDefault="00000000">
      <w:p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文档编写说明：</w:t>
      </w:r>
    </w:p>
    <w:p w14:paraId="4CC98FA3" w14:textId="77777777" w:rsidR="00D37521" w:rsidRDefault="00000000">
      <w:pPr>
        <w:numPr>
          <w:ilvl w:val="0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项目编号：</w:t>
      </w:r>
    </w:p>
    <w:p w14:paraId="6B9846DD" w14:textId="77777777" w:rsidR="00D37521" w:rsidRDefault="00000000">
      <w:pPr>
        <w:numPr>
          <w:ilvl w:val="1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字体格式为：左对齐，5号黑体</w:t>
      </w:r>
    </w:p>
    <w:p w14:paraId="4BE386A5" w14:textId="77777777" w:rsidR="00D37521" w:rsidRDefault="00000000">
      <w:pPr>
        <w:numPr>
          <w:ilvl w:val="1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项目编号格式为：年月日-2位数(第几个项目)-2位数(项目组号)</w:t>
      </w:r>
    </w:p>
    <w:p w14:paraId="72B1333E" w14:textId="77777777" w:rsidR="00D37521" w:rsidRDefault="00000000">
      <w:pPr>
        <w:numPr>
          <w:ilvl w:val="0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项目名称：</w:t>
      </w:r>
    </w:p>
    <w:p w14:paraId="1307C06C" w14:textId="77777777" w:rsidR="00D37521" w:rsidRDefault="00000000">
      <w:pPr>
        <w:numPr>
          <w:ilvl w:val="1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字体格式为：居中，2号宋体（正文：5号宋体，段前段后0.5行间距）</w:t>
      </w:r>
    </w:p>
    <w:p w14:paraId="2B6D9C1E" w14:textId="77777777" w:rsidR="00D37521" w:rsidRDefault="00000000">
      <w:pPr>
        <w:numPr>
          <w:ilvl w:val="1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段前空4行（正文：5号宋体，段前段后0.5行间距）</w:t>
      </w:r>
    </w:p>
    <w:p w14:paraId="270AFD2C" w14:textId="77777777" w:rsidR="00D37521" w:rsidRDefault="00000000">
      <w:pPr>
        <w:numPr>
          <w:ilvl w:val="0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数据库设计文档（字样）：</w:t>
      </w:r>
    </w:p>
    <w:p w14:paraId="6B9F4564" w14:textId="77777777" w:rsidR="00D37521" w:rsidRDefault="00000000">
      <w:pPr>
        <w:numPr>
          <w:ilvl w:val="1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字体格式为：居中，初号黑体（正文：5号宋体，段前段后0.5行间距）</w:t>
      </w:r>
    </w:p>
    <w:p w14:paraId="5836074F" w14:textId="77777777" w:rsidR="00D37521" w:rsidRDefault="00000000">
      <w:pPr>
        <w:numPr>
          <w:ilvl w:val="1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封面：段前空1行（正文：5号宋体，段前段后0.5行间距）</w:t>
      </w:r>
    </w:p>
    <w:p w14:paraId="2BC356D0" w14:textId="77777777" w:rsidR="00D37521" w:rsidRDefault="00000000">
      <w:pPr>
        <w:numPr>
          <w:ilvl w:val="1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封底：段前空8行（正文：5号宋体，段前段后0.5行间距）</w:t>
      </w:r>
    </w:p>
    <w:p w14:paraId="7FE63FBA" w14:textId="77777777" w:rsidR="00D37521" w:rsidRDefault="00000000">
      <w:pPr>
        <w:numPr>
          <w:ilvl w:val="0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文档信息：</w:t>
      </w:r>
    </w:p>
    <w:p w14:paraId="3F27BE6D" w14:textId="77777777" w:rsidR="00D37521" w:rsidRDefault="00000000">
      <w:pPr>
        <w:numPr>
          <w:ilvl w:val="1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字体格式为：</w:t>
      </w:r>
    </w:p>
    <w:p w14:paraId="72C13F2D" w14:textId="77777777" w:rsidR="00D37521" w:rsidRDefault="00000000">
      <w:pPr>
        <w:numPr>
          <w:ilvl w:val="2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信息标题：5号黑体（正文：5号宋体，段前段后0.5行间距）</w:t>
      </w:r>
    </w:p>
    <w:p w14:paraId="7AA18A8B" w14:textId="77777777" w:rsidR="00D37521" w:rsidRDefault="00000000">
      <w:pPr>
        <w:numPr>
          <w:ilvl w:val="2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信息内容：5号宋体（正文：5号宋体，段前段后0.5行间距）</w:t>
      </w:r>
    </w:p>
    <w:p w14:paraId="224CF79A" w14:textId="77777777" w:rsidR="00D37521" w:rsidRDefault="00000000">
      <w:pPr>
        <w:numPr>
          <w:ilvl w:val="1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段前空1行（正文：5号宋体，段前段后0.5行间距）</w:t>
      </w:r>
    </w:p>
    <w:p w14:paraId="7DC38138" w14:textId="77777777" w:rsidR="00D37521" w:rsidRDefault="00000000">
      <w:pPr>
        <w:numPr>
          <w:ilvl w:val="1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表格第一列宽度为2.5厘米，第二列宽度为8厘米</w:t>
      </w:r>
    </w:p>
    <w:tbl>
      <w:tblPr>
        <w:tblStyle w:val="a7"/>
        <w:tblW w:w="53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3969"/>
      </w:tblGrid>
      <w:tr w:rsidR="00D37521" w14:paraId="6327E434" w14:textId="77777777">
        <w:trPr>
          <w:trHeight w:val="567"/>
          <w:jc w:val="center"/>
        </w:trPr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50413CFA" w14:textId="77777777" w:rsidR="00D37521" w:rsidRDefault="00000000">
            <w:pPr>
              <w:spacing w:before="156" w:after="156" w:line="240" w:lineRule="auto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文档编号：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vAlign w:val="center"/>
          </w:tcPr>
          <w:p w14:paraId="71CD1191" w14:textId="77777777" w:rsidR="00D37521" w:rsidRDefault="00000000">
            <w:pPr>
              <w:spacing w:before="156" w:after="156" w:line="24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[年月日-041-2位数(第几个项目)-2位数(项目组号)]</w:t>
            </w:r>
          </w:p>
        </w:tc>
      </w:tr>
      <w:tr w:rsidR="00D37521" w14:paraId="588104D7" w14:textId="77777777">
        <w:trPr>
          <w:trHeight w:val="567"/>
          <w:jc w:val="center"/>
        </w:trPr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0C6A9AE7" w14:textId="77777777" w:rsidR="00D37521" w:rsidRDefault="00000000">
            <w:pPr>
              <w:spacing w:before="156" w:after="156" w:line="240" w:lineRule="auto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密    级：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vAlign w:val="center"/>
          </w:tcPr>
          <w:p w14:paraId="70C534A1" w14:textId="77777777" w:rsidR="00D37521" w:rsidRDefault="00000000">
            <w:pPr>
              <w:spacing w:before="156" w:after="156" w:line="24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[内部使用/外部使用/机密文件]</w:t>
            </w:r>
          </w:p>
        </w:tc>
      </w:tr>
      <w:tr w:rsidR="00D37521" w14:paraId="7B1EA55A" w14:textId="77777777">
        <w:trPr>
          <w:trHeight w:val="567"/>
          <w:jc w:val="center"/>
        </w:trPr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68A38BC9" w14:textId="77777777" w:rsidR="00D37521" w:rsidRDefault="00000000">
            <w:pPr>
              <w:spacing w:before="156" w:after="156" w:line="240" w:lineRule="auto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编    写：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vAlign w:val="center"/>
          </w:tcPr>
          <w:p w14:paraId="65369C7F" w14:textId="77777777" w:rsidR="00D37521" w:rsidRDefault="00000000">
            <w:pPr>
              <w:spacing w:before="156" w:after="156" w:line="24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[编写人1、编写人2、...]</w:t>
            </w:r>
          </w:p>
        </w:tc>
      </w:tr>
      <w:tr w:rsidR="00D37521" w14:paraId="5EC6D07C" w14:textId="77777777">
        <w:trPr>
          <w:trHeight w:val="567"/>
          <w:jc w:val="center"/>
        </w:trPr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61BA5924" w14:textId="77777777" w:rsidR="00D37521" w:rsidRDefault="00000000">
            <w:pPr>
              <w:spacing w:before="156" w:after="156" w:line="240" w:lineRule="auto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审    核：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vAlign w:val="center"/>
          </w:tcPr>
          <w:p w14:paraId="44FAA633" w14:textId="77777777" w:rsidR="00D37521" w:rsidRDefault="00000000">
            <w:pPr>
              <w:spacing w:before="156" w:after="156" w:line="24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[产品负责人]</w:t>
            </w:r>
          </w:p>
        </w:tc>
      </w:tr>
      <w:tr w:rsidR="00D37521" w14:paraId="0E97E497" w14:textId="77777777">
        <w:trPr>
          <w:trHeight w:val="567"/>
          <w:jc w:val="center"/>
        </w:trPr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0C391CB6" w14:textId="77777777" w:rsidR="00D37521" w:rsidRDefault="00000000">
            <w:pPr>
              <w:spacing w:before="156" w:after="156" w:line="240" w:lineRule="auto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lastRenderedPageBreak/>
              <w:t>批    准：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vAlign w:val="center"/>
          </w:tcPr>
          <w:p w14:paraId="060F28AB" w14:textId="77777777" w:rsidR="00D37521" w:rsidRDefault="00000000">
            <w:pPr>
              <w:spacing w:before="156" w:after="156" w:line="24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[CTO|CEO]</w:t>
            </w:r>
          </w:p>
        </w:tc>
      </w:tr>
      <w:tr w:rsidR="00D37521" w14:paraId="7994A5FE" w14:textId="77777777">
        <w:trPr>
          <w:trHeight w:val="567"/>
          <w:jc w:val="center"/>
        </w:trPr>
        <w:tc>
          <w:tcPr>
            <w:tcW w:w="1417" w:type="dxa"/>
            <w:tcBorders>
              <w:tl2br w:val="nil"/>
              <w:tr2bl w:val="nil"/>
            </w:tcBorders>
            <w:vAlign w:val="center"/>
          </w:tcPr>
          <w:p w14:paraId="74293EBB" w14:textId="77777777" w:rsidR="00D37521" w:rsidRDefault="00000000">
            <w:pPr>
              <w:spacing w:before="156" w:after="156" w:line="240" w:lineRule="auto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日    期：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vAlign w:val="center"/>
          </w:tcPr>
          <w:p w14:paraId="6D588FE1" w14:textId="77777777" w:rsidR="00D37521" w:rsidRDefault="00D37521">
            <w:pPr>
              <w:spacing w:before="156" w:after="156" w:line="240" w:lineRule="auto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56B0F9D5" w14:textId="77777777" w:rsidR="00D37521" w:rsidRDefault="00000000">
      <w:pPr>
        <w:numPr>
          <w:ilvl w:val="0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企业名称：</w:t>
      </w:r>
    </w:p>
    <w:p w14:paraId="5E6D4442" w14:textId="77777777" w:rsidR="00D37521" w:rsidRDefault="00000000">
      <w:pPr>
        <w:numPr>
          <w:ilvl w:val="1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字体格式为：右对齐，5号宋体（正文：5号宋体，段前段后0.5行间距）</w:t>
      </w:r>
    </w:p>
    <w:p w14:paraId="20E076B0" w14:textId="77777777" w:rsidR="00D37521" w:rsidRDefault="00000000">
      <w:pPr>
        <w:numPr>
          <w:ilvl w:val="1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封面：最后一行（正文：5号宋体，段前段后0.5行间距）</w:t>
      </w:r>
    </w:p>
    <w:p w14:paraId="5E360831" w14:textId="77777777" w:rsidR="00D37521" w:rsidRDefault="00000000">
      <w:pPr>
        <w:numPr>
          <w:ilvl w:val="1"/>
          <w:numId w:val="2"/>
        </w:numPr>
        <w:spacing w:before="156" w:after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封底：最后一行（正文：5号宋体，段前段后0.5行间距）</w:t>
      </w:r>
      <w:r>
        <w:rPr>
          <w:rFonts w:ascii="宋体" w:hAnsi="宋体" w:cs="宋体" w:hint="eastAsia"/>
        </w:rPr>
        <w:br w:type="page"/>
      </w:r>
    </w:p>
    <w:p w14:paraId="59E519DD" w14:textId="77777777" w:rsidR="00D37521" w:rsidRDefault="00D37521">
      <w:pPr>
        <w:spacing w:before="156" w:after="156"/>
      </w:pPr>
    </w:p>
    <w:p w14:paraId="451E19DD" w14:textId="77777777" w:rsidR="00D37521" w:rsidRDefault="00D37521">
      <w:pPr>
        <w:spacing w:before="156" w:after="156"/>
      </w:pPr>
    </w:p>
    <w:p w14:paraId="2ED30050" w14:textId="77777777" w:rsidR="00D37521" w:rsidRDefault="00D37521">
      <w:pPr>
        <w:spacing w:before="156" w:after="156"/>
      </w:pPr>
    </w:p>
    <w:p w14:paraId="6FBFCC69" w14:textId="77777777" w:rsidR="00D37521" w:rsidRDefault="00D37521">
      <w:pPr>
        <w:spacing w:before="156" w:after="156"/>
      </w:pPr>
    </w:p>
    <w:p w14:paraId="2C11BFB2" w14:textId="77777777" w:rsidR="00D37521" w:rsidRDefault="00D37521">
      <w:pPr>
        <w:spacing w:before="156" w:after="156"/>
      </w:pPr>
    </w:p>
    <w:p w14:paraId="3FF3EAB4" w14:textId="77777777" w:rsidR="00D37521" w:rsidRDefault="00D37521">
      <w:pPr>
        <w:spacing w:before="156" w:after="156"/>
      </w:pPr>
    </w:p>
    <w:p w14:paraId="0B7FC978" w14:textId="77777777" w:rsidR="00D37521" w:rsidRDefault="00D37521">
      <w:pPr>
        <w:spacing w:before="156" w:after="156"/>
      </w:pPr>
    </w:p>
    <w:p w14:paraId="4060BE69" w14:textId="77777777" w:rsidR="00D37521" w:rsidRDefault="00D37521">
      <w:pPr>
        <w:spacing w:before="156" w:after="156"/>
      </w:pPr>
    </w:p>
    <w:p w14:paraId="5A75965D" w14:textId="77777777" w:rsidR="00D37521" w:rsidRDefault="00D37521">
      <w:pPr>
        <w:spacing w:before="156" w:after="156"/>
      </w:pPr>
    </w:p>
    <w:p w14:paraId="6C164DEA" w14:textId="77777777" w:rsidR="00D37521" w:rsidRDefault="00D37521">
      <w:pPr>
        <w:spacing w:before="156" w:after="156"/>
      </w:pPr>
    </w:p>
    <w:p w14:paraId="2EB80BEF" w14:textId="77777777" w:rsidR="00D37521" w:rsidRDefault="00000000">
      <w:pPr>
        <w:spacing w:before="156" w:after="156"/>
        <w:jc w:val="center"/>
      </w:pPr>
      <w:r>
        <w:rPr>
          <w:rFonts w:ascii="黑体" w:eastAsia="黑体" w:hAnsi="黑体" w:cs="黑体" w:hint="eastAsia"/>
          <w:sz w:val="84"/>
          <w:szCs w:val="84"/>
        </w:rPr>
        <w:t>数据库设计文档</w:t>
      </w:r>
    </w:p>
    <w:p w14:paraId="65AEA876" w14:textId="77777777" w:rsidR="00D37521" w:rsidRDefault="00D37521">
      <w:pPr>
        <w:spacing w:before="156" w:after="156"/>
      </w:pPr>
    </w:p>
    <w:p w14:paraId="7881B27F" w14:textId="77777777" w:rsidR="00D37521" w:rsidRDefault="00D37521">
      <w:pPr>
        <w:spacing w:before="156" w:after="156"/>
      </w:pPr>
    </w:p>
    <w:p w14:paraId="22A9A71A" w14:textId="77777777" w:rsidR="00D37521" w:rsidRDefault="00D37521">
      <w:pPr>
        <w:spacing w:before="156" w:after="156"/>
      </w:pPr>
    </w:p>
    <w:p w14:paraId="617C58C0" w14:textId="77777777" w:rsidR="00D37521" w:rsidRDefault="00D37521">
      <w:pPr>
        <w:spacing w:before="156" w:after="156"/>
      </w:pPr>
    </w:p>
    <w:p w14:paraId="7A65A273" w14:textId="77777777" w:rsidR="00D37521" w:rsidRDefault="00D37521">
      <w:pPr>
        <w:spacing w:before="156" w:after="156"/>
      </w:pPr>
    </w:p>
    <w:p w14:paraId="28161AC7" w14:textId="77777777" w:rsidR="00D37521" w:rsidRDefault="00D37521">
      <w:pPr>
        <w:spacing w:before="156" w:after="156"/>
      </w:pPr>
    </w:p>
    <w:p w14:paraId="730E07A7" w14:textId="77777777" w:rsidR="00D37521" w:rsidRDefault="00D37521">
      <w:pPr>
        <w:spacing w:before="156" w:after="156"/>
      </w:pPr>
    </w:p>
    <w:p w14:paraId="7C4876D1" w14:textId="77777777" w:rsidR="00D37521" w:rsidRDefault="00D37521">
      <w:pPr>
        <w:spacing w:before="156" w:after="156"/>
      </w:pPr>
    </w:p>
    <w:p w14:paraId="03033886" w14:textId="77777777" w:rsidR="00D37521" w:rsidRDefault="00D37521">
      <w:pPr>
        <w:spacing w:before="156" w:after="156"/>
      </w:pPr>
    </w:p>
    <w:p w14:paraId="2D9C2541" w14:textId="77777777" w:rsidR="00D37521" w:rsidRDefault="00000000">
      <w:pPr>
        <w:spacing w:before="156" w:after="156"/>
        <w:jc w:val="righ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贵州慧科未来科技有限公司</w:t>
      </w:r>
    </w:p>
    <w:sectPr w:rsidR="00D37521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3888C" w14:textId="77777777" w:rsidR="007F460E" w:rsidRDefault="007F460E">
      <w:pPr>
        <w:spacing w:before="120" w:after="120" w:line="240" w:lineRule="auto"/>
      </w:pPr>
      <w:r>
        <w:separator/>
      </w:r>
    </w:p>
  </w:endnote>
  <w:endnote w:type="continuationSeparator" w:id="0">
    <w:p w14:paraId="63884419" w14:textId="77777777" w:rsidR="007F460E" w:rsidRDefault="007F460E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F7BA" w14:textId="77777777" w:rsidR="005F6AF5" w:rsidRDefault="005F6AF5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3C78B" w14:textId="77777777" w:rsidR="005F6AF5" w:rsidRDefault="005F6AF5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EDEE" w14:textId="77777777" w:rsidR="005F6AF5" w:rsidRDefault="005F6AF5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9C3A3" w14:textId="0783C8E7" w:rsidR="00D37521" w:rsidRDefault="00000000">
    <w:pPr>
      <w:spacing w:before="120" w:after="120"/>
      <w:jc w:val="center"/>
      <w:rPr>
        <w:sz w:val="18"/>
        <w:szCs w:val="20"/>
      </w:rPr>
    </w:pPr>
    <w:r>
      <w:rPr>
        <w:rFonts w:hint="eastAsia"/>
        <w:sz w:val="18"/>
        <w:szCs w:val="20"/>
      </w:rPr>
      <w:t>第</w:t>
    </w:r>
    <w:r>
      <w:rPr>
        <w:rFonts w:hint="eastAsia"/>
        <w:sz w:val="18"/>
        <w:szCs w:val="20"/>
      </w:rPr>
      <w:t xml:space="preserve"> </w:t>
    </w:r>
    <w:r>
      <w:rPr>
        <w:rFonts w:hint="eastAsia"/>
        <w:sz w:val="18"/>
        <w:szCs w:val="20"/>
      </w:rPr>
      <w:fldChar w:fldCharType="begin"/>
    </w:r>
    <w:r>
      <w:rPr>
        <w:rFonts w:hint="eastAsia"/>
        <w:sz w:val="18"/>
        <w:szCs w:val="20"/>
      </w:rPr>
      <w:instrText xml:space="preserve"> PAGE  \* MERGEFORMAT </w:instrText>
    </w:r>
    <w:r>
      <w:rPr>
        <w:rFonts w:hint="eastAsia"/>
        <w:sz w:val="18"/>
        <w:szCs w:val="20"/>
      </w:rPr>
      <w:fldChar w:fldCharType="separate"/>
    </w:r>
    <w:r>
      <w:rPr>
        <w:sz w:val="18"/>
        <w:szCs w:val="20"/>
      </w:rPr>
      <w:t>1</w:t>
    </w:r>
    <w:r>
      <w:rPr>
        <w:rFonts w:hint="eastAsia"/>
        <w:sz w:val="18"/>
        <w:szCs w:val="20"/>
      </w:rPr>
      <w:fldChar w:fldCharType="end"/>
    </w:r>
    <w:r>
      <w:rPr>
        <w:rFonts w:hint="eastAsia"/>
        <w:sz w:val="18"/>
        <w:szCs w:val="20"/>
      </w:rPr>
      <w:t xml:space="preserve"> </w:t>
    </w:r>
    <w:r>
      <w:rPr>
        <w:rFonts w:hint="eastAsia"/>
        <w:sz w:val="18"/>
        <w:szCs w:val="20"/>
      </w:rPr>
      <w:t>页</w:t>
    </w:r>
    <w:r>
      <w:rPr>
        <w:rFonts w:hint="eastAsia"/>
        <w:sz w:val="18"/>
        <w:szCs w:val="20"/>
      </w:rPr>
      <w:t xml:space="preserve"> </w:t>
    </w:r>
    <w:r>
      <w:rPr>
        <w:rFonts w:hint="eastAsia"/>
        <w:sz w:val="18"/>
        <w:szCs w:val="20"/>
      </w:rPr>
      <w:t>共</w:t>
    </w:r>
    <w:r>
      <w:rPr>
        <w:rFonts w:hint="eastAsia"/>
        <w:sz w:val="18"/>
        <w:szCs w:val="20"/>
      </w:rPr>
      <w:t xml:space="preserve"> </w:t>
    </w:r>
    <w:r>
      <w:rPr>
        <w:rFonts w:hint="eastAsia"/>
        <w:sz w:val="18"/>
        <w:szCs w:val="20"/>
      </w:rPr>
      <w:fldChar w:fldCharType="begin"/>
    </w:r>
    <w:r>
      <w:rPr>
        <w:rFonts w:hint="eastAsia"/>
        <w:sz w:val="18"/>
        <w:szCs w:val="20"/>
      </w:rPr>
      <w:instrText xml:space="preserve"> sectionPAGES  \* MERGEFORMAT </w:instrText>
    </w:r>
    <w:r>
      <w:rPr>
        <w:rFonts w:hint="eastAsia"/>
        <w:sz w:val="18"/>
        <w:szCs w:val="20"/>
      </w:rPr>
      <w:fldChar w:fldCharType="separate"/>
    </w:r>
    <w:r w:rsidR="00124B53">
      <w:rPr>
        <w:noProof/>
        <w:sz w:val="18"/>
        <w:szCs w:val="20"/>
      </w:rPr>
      <w:t>31</w:t>
    </w:r>
    <w:r>
      <w:rPr>
        <w:rFonts w:hint="eastAsia"/>
        <w:sz w:val="18"/>
        <w:szCs w:val="20"/>
      </w:rPr>
      <w:fldChar w:fldCharType="end"/>
    </w:r>
    <w:r>
      <w:rPr>
        <w:rFonts w:hint="eastAsia"/>
        <w:sz w:val="18"/>
        <w:szCs w:val="20"/>
      </w:rPr>
      <w:t xml:space="preserve"> </w:t>
    </w:r>
    <w:r>
      <w:rPr>
        <w:rFonts w:hint="eastAsia"/>
        <w:sz w:val="18"/>
        <w:szCs w:val="2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0E81F" w14:textId="77777777" w:rsidR="007F460E" w:rsidRDefault="007F460E">
      <w:pPr>
        <w:spacing w:before="120" w:after="120"/>
      </w:pPr>
      <w:r>
        <w:separator/>
      </w:r>
    </w:p>
  </w:footnote>
  <w:footnote w:type="continuationSeparator" w:id="0">
    <w:p w14:paraId="06C1479C" w14:textId="77777777" w:rsidR="007F460E" w:rsidRDefault="007F460E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DBC93" w14:textId="77777777" w:rsidR="005F6AF5" w:rsidRDefault="005F6AF5">
    <w:pPr>
      <w:pStyle w:val="a6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46388" w14:textId="77777777" w:rsidR="00D37521" w:rsidRDefault="00000000">
    <w:pPr>
      <w:pBdr>
        <w:bottom w:val="single" w:sz="4" w:space="1" w:color="auto"/>
      </w:pBdr>
      <w:spacing w:before="120" w:after="120"/>
      <w:jc w:val="center"/>
      <w:rPr>
        <w:rFonts w:ascii="Arial Unicode MS" w:eastAsia="Arial Unicode MS" w:hAnsi="Arial Unicode MS" w:cs="Arial Unicode MS" w:hint="eastAsia"/>
        <w:sz w:val="18"/>
        <w:szCs w:val="18"/>
      </w:rPr>
    </w:pPr>
    <w:r>
      <w:rPr>
        <w:rFonts w:hint="eastAsia"/>
        <w:sz w:val="18"/>
        <w:szCs w:val="18"/>
      </w:rPr>
      <w:t>项目立项报告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FE797" w14:textId="77777777" w:rsidR="005F6AF5" w:rsidRDefault="005F6AF5">
    <w:pPr>
      <w:pStyle w:val="a6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38AC8F3"/>
    <w:multiLevelType w:val="multilevel"/>
    <w:tmpl w:val="5914C9C6"/>
    <w:lvl w:ilvl="0">
      <w:start w:val="1"/>
      <w:numFmt w:val="decimal"/>
      <w:pStyle w:val="1"/>
      <w:suff w:val="space"/>
      <w:lvlText w:val="%1."/>
      <w:lvlJc w:val="left"/>
      <w:pPr>
        <w:ind w:left="283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ascii="黑体" w:eastAsia="黑体" w:hAnsi="黑体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0" w:firstLine="0"/>
      </w:pPr>
      <w:rPr>
        <w:rFonts w:ascii="黑体" w:eastAsia="黑体" w:hAnsi="黑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  <w:b w:val="0"/>
        <w:bCs w:val="0"/>
        <w:sz w:val="21"/>
        <w:szCs w:val="21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6BED0C0B"/>
    <w:multiLevelType w:val="multilevel"/>
    <w:tmpl w:val="6BED0C0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38213383">
    <w:abstractNumId w:val="0"/>
  </w:num>
  <w:num w:numId="2" w16cid:durableId="827012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jb3VudCI6MTM4LCJoZGlkIjoiNTE2NmVhZmY5NjE2NjVkODI4ZTc5NTEwYjZlYWU2Y2QiLCJ1c2VyQ291bnQiOjEzOH0="/>
  </w:docVars>
  <w:rsids>
    <w:rsidRoot w:val="6A6B5161"/>
    <w:rsid w:val="00000B31"/>
    <w:rsid w:val="0000300C"/>
    <w:rsid w:val="00016C7E"/>
    <w:rsid w:val="000739AF"/>
    <w:rsid w:val="000748C8"/>
    <w:rsid w:val="000836B8"/>
    <w:rsid w:val="000913BB"/>
    <w:rsid w:val="000B3944"/>
    <w:rsid w:val="000C3308"/>
    <w:rsid w:val="000D1F87"/>
    <w:rsid w:val="00124B53"/>
    <w:rsid w:val="001274BF"/>
    <w:rsid w:val="0014301C"/>
    <w:rsid w:val="001A0024"/>
    <w:rsid w:val="001A6A2C"/>
    <w:rsid w:val="001B7A50"/>
    <w:rsid w:val="001C2D64"/>
    <w:rsid w:val="00200606"/>
    <w:rsid w:val="0020189F"/>
    <w:rsid w:val="00204E98"/>
    <w:rsid w:val="00211AB2"/>
    <w:rsid w:val="002139F3"/>
    <w:rsid w:val="00230E3D"/>
    <w:rsid w:val="0024585B"/>
    <w:rsid w:val="002A53AB"/>
    <w:rsid w:val="002A76BA"/>
    <w:rsid w:val="002B4DA5"/>
    <w:rsid w:val="002B6D5C"/>
    <w:rsid w:val="0031515D"/>
    <w:rsid w:val="00345B22"/>
    <w:rsid w:val="003616E4"/>
    <w:rsid w:val="00390521"/>
    <w:rsid w:val="003919E6"/>
    <w:rsid w:val="00395F12"/>
    <w:rsid w:val="003A7D6F"/>
    <w:rsid w:val="003E3D99"/>
    <w:rsid w:val="00401071"/>
    <w:rsid w:val="004316C6"/>
    <w:rsid w:val="00462972"/>
    <w:rsid w:val="00467699"/>
    <w:rsid w:val="004A4BD6"/>
    <w:rsid w:val="004B7E2A"/>
    <w:rsid w:val="004E0E07"/>
    <w:rsid w:val="005040DB"/>
    <w:rsid w:val="00506C9B"/>
    <w:rsid w:val="0052091E"/>
    <w:rsid w:val="0052163F"/>
    <w:rsid w:val="00544BCA"/>
    <w:rsid w:val="00552B9B"/>
    <w:rsid w:val="0055747B"/>
    <w:rsid w:val="00585EB9"/>
    <w:rsid w:val="00591FFE"/>
    <w:rsid w:val="00595278"/>
    <w:rsid w:val="005D1265"/>
    <w:rsid w:val="005F6AF5"/>
    <w:rsid w:val="00612E1A"/>
    <w:rsid w:val="0062576B"/>
    <w:rsid w:val="00631D5E"/>
    <w:rsid w:val="006364FA"/>
    <w:rsid w:val="0066074B"/>
    <w:rsid w:val="00661FC2"/>
    <w:rsid w:val="006631C7"/>
    <w:rsid w:val="00667C3A"/>
    <w:rsid w:val="0068536E"/>
    <w:rsid w:val="00690CB9"/>
    <w:rsid w:val="006A0C20"/>
    <w:rsid w:val="006E5309"/>
    <w:rsid w:val="00747667"/>
    <w:rsid w:val="0075442C"/>
    <w:rsid w:val="007642F3"/>
    <w:rsid w:val="007D18FA"/>
    <w:rsid w:val="007F460E"/>
    <w:rsid w:val="007F5430"/>
    <w:rsid w:val="0080358B"/>
    <w:rsid w:val="00842145"/>
    <w:rsid w:val="00871A9F"/>
    <w:rsid w:val="008A07C7"/>
    <w:rsid w:val="008B0FAB"/>
    <w:rsid w:val="008C74AC"/>
    <w:rsid w:val="008E329C"/>
    <w:rsid w:val="00922298"/>
    <w:rsid w:val="00933BE2"/>
    <w:rsid w:val="0095331C"/>
    <w:rsid w:val="0098268D"/>
    <w:rsid w:val="00991F08"/>
    <w:rsid w:val="00995396"/>
    <w:rsid w:val="009A66B8"/>
    <w:rsid w:val="009B5F1F"/>
    <w:rsid w:val="009D5D58"/>
    <w:rsid w:val="009F7EDA"/>
    <w:rsid w:val="00A0271C"/>
    <w:rsid w:val="00A069C0"/>
    <w:rsid w:val="00A42BD3"/>
    <w:rsid w:val="00A905B9"/>
    <w:rsid w:val="00A91377"/>
    <w:rsid w:val="00AB1320"/>
    <w:rsid w:val="00AC369F"/>
    <w:rsid w:val="00AC647C"/>
    <w:rsid w:val="00AC7C90"/>
    <w:rsid w:val="00B2084E"/>
    <w:rsid w:val="00B62B9B"/>
    <w:rsid w:val="00BA6BB8"/>
    <w:rsid w:val="00BD6B0A"/>
    <w:rsid w:val="00BF35E6"/>
    <w:rsid w:val="00BF570B"/>
    <w:rsid w:val="00C16EBD"/>
    <w:rsid w:val="00C2415E"/>
    <w:rsid w:val="00C57F76"/>
    <w:rsid w:val="00C675DD"/>
    <w:rsid w:val="00C73BA2"/>
    <w:rsid w:val="00D01465"/>
    <w:rsid w:val="00D12F0A"/>
    <w:rsid w:val="00D22008"/>
    <w:rsid w:val="00D37521"/>
    <w:rsid w:val="00D42858"/>
    <w:rsid w:val="00D54F1B"/>
    <w:rsid w:val="00D724BE"/>
    <w:rsid w:val="00D728D3"/>
    <w:rsid w:val="00D76952"/>
    <w:rsid w:val="00D81B4E"/>
    <w:rsid w:val="00DA27CD"/>
    <w:rsid w:val="00DB593B"/>
    <w:rsid w:val="00DB6F8A"/>
    <w:rsid w:val="00DE6A64"/>
    <w:rsid w:val="00DF0275"/>
    <w:rsid w:val="00DF6C20"/>
    <w:rsid w:val="00E25040"/>
    <w:rsid w:val="00E41F32"/>
    <w:rsid w:val="00E507D4"/>
    <w:rsid w:val="00E60532"/>
    <w:rsid w:val="00E84026"/>
    <w:rsid w:val="00E902EE"/>
    <w:rsid w:val="00E91FDB"/>
    <w:rsid w:val="00EC45E9"/>
    <w:rsid w:val="00EF4CFE"/>
    <w:rsid w:val="00F3375B"/>
    <w:rsid w:val="00F5084D"/>
    <w:rsid w:val="00F5726C"/>
    <w:rsid w:val="00F60293"/>
    <w:rsid w:val="00F80646"/>
    <w:rsid w:val="00F87B0D"/>
    <w:rsid w:val="00FA116F"/>
    <w:rsid w:val="00FF1C1D"/>
    <w:rsid w:val="00FF5F7F"/>
    <w:rsid w:val="00FF60DF"/>
    <w:rsid w:val="02B43A3F"/>
    <w:rsid w:val="02DD1A2B"/>
    <w:rsid w:val="04575F38"/>
    <w:rsid w:val="05125C2A"/>
    <w:rsid w:val="06E72E78"/>
    <w:rsid w:val="07090C39"/>
    <w:rsid w:val="07AE7089"/>
    <w:rsid w:val="08094A76"/>
    <w:rsid w:val="0AF9526A"/>
    <w:rsid w:val="0B9D4544"/>
    <w:rsid w:val="0C4D1D87"/>
    <w:rsid w:val="0D9C192D"/>
    <w:rsid w:val="0E843285"/>
    <w:rsid w:val="0ECE5049"/>
    <w:rsid w:val="0ED555BE"/>
    <w:rsid w:val="0F1669F0"/>
    <w:rsid w:val="10BB784F"/>
    <w:rsid w:val="10BE733F"/>
    <w:rsid w:val="11D661B6"/>
    <w:rsid w:val="125662A2"/>
    <w:rsid w:val="15476010"/>
    <w:rsid w:val="15E332A0"/>
    <w:rsid w:val="17721445"/>
    <w:rsid w:val="18086F15"/>
    <w:rsid w:val="191D4AB9"/>
    <w:rsid w:val="1A1C6B39"/>
    <w:rsid w:val="1CA109D5"/>
    <w:rsid w:val="1D32189D"/>
    <w:rsid w:val="1D733622"/>
    <w:rsid w:val="1DC00253"/>
    <w:rsid w:val="1E537AA8"/>
    <w:rsid w:val="1E547805"/>
    <w:rsid w:val="20E2202A"/>
    <w:rsid w:val="21AA1D85"/>
    <w:rsid w:val="21B06830"/>
    <w:rsid w:val="23DC390D"/>
    <w:rsid w:val="23E629DD"/>
    <w:rsid w:val="24FD1572"/>
    <w:rsid w:val="25162B30"/>
    <w:rsid w:val="253946AA"/>
    <w:rsid w:val="264B4D7A"/>
    <w:rsid w:val="266C3AED"/>
    <w:rsid w:val="267F3376"/>
    <w:rsid w:val="271F7DC1"/>
    <w:rsid w:val="29F77760"/>
    <w:rsid w:val="2AA31BF9"/>
    <w:rsid w:val="2CA64AB8"/>
    <w:rsid w:val="2F3B228F"/>
    <w:rsid w:val="2F8E15AB"/>
    <w:rsid w:val="3001739B"/>
    <w:rsid w:val="303E3D93"/>
    <w:rsid w:val="326F6626"/>
    <w:rsid w:val="3300657E"/>
    <w:rsid w:val="33F85ED1"/>
    <w:rsid w:val="352654C4"/>
    <w:rsid w:val="35C6441D"/>
    <w:rsid w:val="35EE236D"/>
    <w:rsid w:val="36507D7E"/>
    <w:rsid w:val="3A1F6EDF"/>
    <w:rsid w:val="3AB9759F"/>
    <w:rsid w:val="3CC62D4E"/>
    <w:rsid w:val="3D644CF1"/>
    <w:rsid w:val="3D7E1D00"/>
    <w:rsid w:val="3EAD435E"/>
    <w:rsid w:val="3F9C6247"/>
    <w:rsid w:val="401E4CE4"/>
    <w:rsid w:val="401F334A"/>
    <w:rsid w:val="4079688D"/>
    <w:rsid w:val="430C7959"/>
    <w:rsid w:val="44D33E35"/>
    <w:rsid w:val="4574179F"/>
    <w:rsid w:val="468515D2"/>
    <w:rsid w:val="48775393"/>
    <w:rsid w:val="491B7AD0"/>
    <w:rsid w:val="49625875"/>
    <w:rsid w:val="49E2478A"/>
    <w:rsid w:val="49F36E33"/>
    <w:rsid w:val="4A8C0235"/>
    <w:rsid w:val="4D4C3470"/>
    <w:rsid w:val="4E161782"/>
    <w:rsid w:val="4ED84B4D"/>
    <w:rsid w:val="4F493C9D"/>
    <w:rsid w:val="504C60D4"/>
    <w:rsid w:val="51624110"/>
    <w:rsid w:val="516C1E8B"/>
    <w:rsid w:val="51C31166"/>
    <w:rsid w:val="51FB0B52"/>
    <w:rsid w:val="52516C3A"/>
    <w:rsid w:val="53EC4387"/>
    <w:rsid w:val="541D2A48"/>
    <w:rsid w:val="54AD7847"/>
    <w:rsid w:val="54F77CF7"/>
    <w:rsid w:val="54FE3D99"/>
    <w:rsid w:val="561264F8"/>
    <w:rsid w:val="578313D3"/>
    <w:rsid w:val="579E08FE"/>
    <w:rsid w:val="57C315F0"/>
    <w:rsid w:val="582F7230"/>
    <w:rsid w:val="59B73ABF"/>
    <w:rsid w:val="5B4A0074"/>
    <w:rsid w:val="5BC629B8"/>
    <w:rsid w:val="5C9D42AD"/>
    <w:rsid w:val="5D301FF8"/>
    <w:rsid w:val="5E807125"/>
    <w:rsid w:val="60E058BD"/>
    <w:rsid w:val="62076988"/>
    <w:rsid w:val="640204AC"/>
    <w:rsid w:val="64EE06F3"/>
    <w:rsid w:val="65144993"/>
    <w:rsid w:val="670A10F2"/>
    <w:rsid w:val="67D87514"/>
    <w:rsid w:val="68B76037"/>
    <w:rsid w:val="69166C9F"/>
    <w:rsid w:val="69C73DC3"/>
    <w:rsid w:val="69E55F18"/>
    <w:rsid w:val="6A6114E2"/>
    <w:rsid w:val="6A647785"/>
    <w:rsid w:val="6A6B5161"/>
    <w:rsid w:val="6AC16985"/>
    <w:rsid w:val="6ACD0E86"/>
    <w:rsid w:val="6B142F59"/>
    <w:rsid w:val="6BAB6E72"/>
    <w:rsid w:val="6CB319F4"/>
    <w:rsid w:val="6DA846CF"/>
    <w:rsid w:val="6E437B98"/>
    <w:rsid w:val="6F634F28"/>
    <w:rsid w:val="6FAF155A"/>
    <w:rsid w:val="6FC83DE4"/>
    <w:rsid w:val="7004359C"/>
    <w:rsid w:val="70F87251"/>
    <w:rsid w:val="71CD030E"/>
    <w:rsid w:val="722901C5"/>
    <w:rsid w:val="723754B2"/>
    <w:rsid w:val="72780A82"/>
    <w:rsid w:val="72D274C4"/>
    <w:rsid w:val="730C4A1D"/>
    <w:rsid w:val="735E48C8"/>
    <w:rsid w:val="7372081D"/>
    <w:rsid w:val="759F5B15"/>
    <w:rsid w:val="75E2200E"/>
    <w:rsid w:val="760D2A7F"/>
    <w:rsid w:val="76C70E7F"/>
    <w:rsid w:val="78CC4B05"/>
    <w:rsid w:val="791608B5"/>
    <w:rsid w:val="7A434029"/>
    <w:rsid w:val="7B6E2211"/>
    <w:rsid w:val="7BA54974"/>
    <w:rsid w:val="7C4028DA"/>
    <w:rsid w:val="7F4E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07E4097"/>
  <w15:docId w15:val="{3A872889-21A1-4A6C-ADBE-BFBD81B0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36B8"/>
    <w:pPr>
      <w:widowControl w:val="0"/>
      <w:spacing w:beforeLines="50" w:before="50" w:afterLines="50" w:after="50" w:line="360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numPr>
        <w:numId w:val="1"/>
      </w:numPr>
      <w:spacing w:beforeLines="0" w:afterLines="0"/>
      <w:jc w:val="center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Lines="0" w:afterLines="0"/>
      <w:outlineLvl w:val="1"/>
    </w:pPr>
    <w:rPr>
      <w:rFonts w:ascii="Cambria" w:eastAsia="黑体" w:hAnsi="Cambria"/>
      <w:bCs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Lines="0" w:afterLines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Lines="0" w:before="280" w:afterLines="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Lines="0" w:before="280" w:afterLines="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Lines="0" w:before="240" w:afterLines="0" w:after="64" w:line="317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Lines="0" w:before="240" w:afterLines="0" w:after="64" w:line="317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Lines="0" w:before="240" w:afterLines="0" w:after="64" w:line="317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Lines="0" w:before="240" w:afterLines="0" w:after="64" w:line="317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caption"/>
    <w:basedOn w:val="a"/>
    <w:next w:val="a"/>
    <w:unhideWhenUsed/>
    <w:qFormat/>
    <w:pPr>
      <w:spacing w:line="240" w:lineRule="auto"/>
      <w:jc w:val="center"/>
    </w:pPr>
    <w:rPr>
      <w:rFonts w:ascii="黑体" w:eastAsia="黑体" w:hAnsi="黑体" w:cs="黑体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0">
    <w:name w:val="标题 9 字符"/>
    <w:basedOn w:val="a0"/>
    <w:link w:val="9"/>
    <w:qFormat/>
    <w:rPr>
      <w:rFonts w:ascii="Cambria" w:eastAsia="宋体" w:hAnsi="Cambria"/>
      <w:szCs w:val="21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70">
    <w:name w:val="标题 7 字符"/>
    <w:basedOn w:val="a0"/>
    <w:link w:val="7"/>
    <w:qFormat/>
    <w:rPr>
      <w:b/>
      <w:bCs/>
      <w:sz w:val="24"/>
      <w:szCs w:val="24"/>
    </w:rPr>
  </w:style>
  <w:style w:type="character" w:customStyle="1" w:styleId="10">
    <w:name w:val="标题 1 字符"/>
    <w:basedOn w:val="a0"/>
    <w:link w:val="1"/>
    <w:qFormat/>
    <w:rPr>
      <w:rFonts w:eastAsia="黑体"/>
      <w:bCs/>
      <w:kern w:val="44"/>
      <w:sz w:val="24"/>
      <w:szCs w:val="44"/>
    </w:rPr>
  </w:style>
  <w:style w:type="character" w:customStyle="1" w:styleId="50">
    <w:name w:val="标题 5 字符"/>
    <w:basedOn w:val="a0"/>
    <w:link w:val="5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Cambria" w:eastAsia="宋体" w:hAnsi="Cambria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Cambria" w:eastAsia="宋体" w:hAnsi="Cambria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Cs/>
      <w:sz w:val="21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黑体" w:hAnsi="Cambria"/>
      <w:bCs/>
      <w:sz w:val="21"/>
      <w:szCs w:val="32"/>
    </w:rPr>
  </w:style>
  <w:style w:type="table" w:styleId="11">
    <w:name w:val="Grid Table 1 Light"/>
    <w:basedOn w:val="a1"/>
    <w:uiPriority w:val="46"/>
    <w:rsid w:val="009953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Strong"/>
    <w:basedOn w:val="a0"/>
    <w:uiPriority w:val="22"/>
    <w:qFormat/>
    <w:rsid w:val="00BF570B"/>
    <w:rPr>
      <w:b/>
      <w:bCs/>
    </w:rPr>
  </w:style>
  <w:style w:type="character" w:styleId="a9">
    <w:name w:val="Hyperlink"/>
    <w:basedOn w:val="a0"/>
    <w:uiPriority w:val="99"/>
    <w:rsid w:val="00612E1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12E1A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qFormat/>
    <w:rsid w:val="002B6D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2B6D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Date"/>
    <w:basedOn w:val="a"/>
    <w:next w:val="a"/>
    <w:link w:val="ae"/>
    <w:rsid w:val="003616E4"/>
    <w:pPr>
      <w:ind w:leftChars="2500" w:left="100"/>
    </w:pPr>
  </w:style>
  <w:style w:type="character" w:customStyle="1" w:styleId="ae">
    <w:name w:val="日期 字符"/>
    <w:basedOn w:val="a0"/>
    <w:link w:val="ad"/>
    <w:rsid w:val="003616E4"/>
    <w:rPr>
      <w:rFonts w:ascii="Calibri" w:hAnsi="Calibri"/>
      <w:kern w:val="2"/>
      <w:sz w:val="21"/>
      <w:szCs w:val="22"/>
    </w:rPr>
  </w:style>
  <w:style w:type="paragraph" w:customStyle="1" w:styleId="msonormal0">
    <w:name w:val="msonormal"/>
    <w:basedOn w:val="a"/>
    <w:rsid w:val="00933BE2"/>
    <w:pPr>
      <w:widowControl/>
      <w:spacing w:beforeLines="0" w:before="100" w:beforeAutospacing="1" w:afterLines="0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s-markdown-paragraph">
    <w:name w:val="ds-markdown-paragraph"/>
    <w:basedOn w:val="a"/>
    <w:rsid w:val="00933BE2"/>
    <w:pPr>
      <w:widowControl/>
      <w:spacing w:beforeLines="0" w:before="100" w:beforeAutospacing="1" w:afterLines="0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d813de27">
    <w:name w:val="d813de27"/>
    <w:basedOn w:val="a0"/>
    <w:rsid w:val="00933BE2"/>
  </w:style>
  <w:style w:type="paragraph" w:styleId="HTML">
    <w:name w:val="HTML Preformatted"/>
    <w:basedOn w:val="a"/>
    <w:link w:val="HTML0"/>
    <w:uiPriority w:val="99"/>
    <w:unhideWhenUsed/>
    <w:rsid w:val="00933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3BE2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933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farmland.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refman/8.0/en/keyword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\AppData\Roaming\kingsoft\office6\templates\download\894deefd-a880-4f63-af99-69ce62d667bd\&#20135;&#21697;&#24320;&#21457;&#39033;&#30446;&#31435;&#39033;&#25253;&#21578;&#27169;&#26495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产品开发项目立项报告模板.doc.docx</Template>
  <TotalTime>1050</TotalTime>
  <Pages>35</Pages>
  <Words>9646</Words>
  <Characters>27009</Characters>
  <Application>Microsoft Office Word</Application>
  <DocSecurity>0</DocSecurity>
  <Lines>3001</Lines>
  <Paragraphs>2443</Paragraphs>
  <ScaleCrop>false</ScaleCrop>
  <Company/>
  <LinksUpToDate>false</LinksUpToDate>
  <CharactersWithSpaces>34212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立项报告模板</dc:title>
  <dc:creator>星</dc:creator>
  <cp:lastModifiedBy>永茂 赵</cp:lastModifiedBy>
  <cp:revision>131</cp:revision>
  <cp:lastPrinted>2024-09-20T02:33:00Z</cp:lastPrinted>
  <dcterms:created xsi:type="dcterms:W3CDTF">2025-09-18T02:33:00Z</dcterms:created>
  <dcterms:modified xsi:type="dcterms:W3CDTF">2025-09-23T12:15:00Z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KSOTemplateUUID">
    <vt:lpwstr>v1.0_mb_C7/M5kC0Kobe17lL4oFecA==</vt:lpwstr>
  </property>
  <property fmtid="{D5CDD505-2E9C-101B-9397-08002B2CF9AE}" pid="4" name="ICV">
    <vt:lpwstr>17456FD06BE04D3C980D1281FEB61497_11</vt:lpwstr>
  </property>
</Properties>
</file>